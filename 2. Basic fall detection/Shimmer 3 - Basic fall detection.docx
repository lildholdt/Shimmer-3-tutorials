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lang w:val="en-US"/>
        </w:rPr>
      </w:pPr>
    </w:p>
    <w:p w:rsidR="007F7299" w:rsidRPr="00271CF6" w:rsidRDefault="007F7299" w:rsidP="007F7299">
      <w:pPr>
        <w:jc w:val="center"/>
        <w:rPr>
          <w:rFonts w:ascii="Arial Narrow" w:hAnsi="Arial Narrow"/>
          <w:lang w:val="en-US"/>
        </w:rPr>
      </w:pPr>
    </w:p>
    <w:p w:rsidR="007F7299" w:rsidRPr="00271CF6" w:rsidRDefault="00A80A1D" w:rsidP="007F7299">
      <w:pPr>
        <w:jc w:val="center"/>
        <w:rPr>
          <w:rFonts w:ascii="Arial Narrow" w:hAnsi="Arial Narrow"/>
          <w:b/>
          <w:sz w:val="96"/>
          <w:lang w:val="en-US"/>
        </w:rPr>
      </w:pPr>
      <w:r w:rsidRPr="00271CF6">
        <w:rPr>
          <w:rFonts w:ascii="Arial Narrow" w:hAnsi="Arial Narrow"/>
          <w:b/>
          <w:sz w:val="96"/>
          <w:lang w:val="en-US"/>
        </w:rPr>
        <w:t>S</w:t>
      </w:r>
      <w:r w:rsidR="00074B5A" w:rsidRPr="00271CF6">
        <w:rPr>
          <w:rFonts w:ascii="Arial Narrow" w:hAnsi="Arial Narrow"/>
          <w:b/>
          <w:sz w:val="96"/>
          <w:lang w:val="en-US"/>
        </w:rPr>
        <w:t>HIMMER</w:t>
      </w:r>
      <w:r w:rsidRPr="00271CF6">
        <w:rPr>
          <w:rFonts w:ascii="Arial Narrow" w:hAnsi="Arial Narrow"/>
          <w:b/>
          <w:sz w:val="96"/>
          <w:lang w:val="en-US"/>
        </w:rPr>
        <w:t xml:space="preserve"> 3</w:t>
      </w:r>
    </w:p>
    <w:p w:rsidR="00074B5A" w:rsidRPr="00271CF6" w:rsidRDefault="000D2FE0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rFonts w:ascii="Arial Narrow" w:hAnsi="Arial Narrow"/>
          <w:sz w:val="44"/>
          <w:lang w:val="en-US"/>
        </w:rPr>
        <w:t>Basic f</w:t>
      </w:r>
      <w:r w:rsidR="00074B5A" w:rsidRPr="00271CF6">
        <w:rPr>
          <w:rFonts w:ascii="Arial Narrow" w:hAnsi="Arial Narrow"/>
          <w:sz w:val="44"/>
          <w:lang w:val="en-US"/>
        </w:rPr>
        <w:t>all detection</w:t>
      </w:r>
    </w:p>
    <w:p w:rsidR="0098079A" w:rsidRPr="00271CF6" w:rsidRDefault="0098079A" w:rsidP="007F7299">
      <w:pPr>
        <w:jc w:val="center"/>
        <w:rPr>
          <w:rFonts w:ascii="Arial Narrow" w:hAnsi="Arial Narrow"/>
          <w:sz w:val="44"/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02BA0ED0" wp14:editId="36D6F8B6">
            <wp:extent cx="5057143" cy="2752381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299" w:rsidRPr="00271CF6" w:rsidRDefault="007F7299" w:rsidP="007F7299">
      <w:pPr>
        <w:jc w:val="center"/>
        <w:rPr>
          <w:rFonts w:ascii="Arial Narrow" w:hAnsi="Arial Narrow"/>
          <w:sz w:val="36"/>
          <w:lang w:val="en-US"/>
        </w:rPr>
      </w:pPr>
    </w:p>
    <w:p w:rsidR="007F7299" w:rsidRPr="00271CF6" w:rsidRDefault="00A934C0" w:rsidP="007F7299">
      <w:pPr>
        <w:jc w:val="center"/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</w:pPr>
      <w:r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>Written by Steffan Lildholdt</w:t>
      </w:r>
      <w:r w:rsidR="00E106D4" w:rsidRPr="00271CF6">
        <w:rPr>
          <w:rFonts w:eastAsia="Times New Roman" w:cs="Arial"/>
          <w:color w:val="000000"/>
          <w:spacing w:val="0"/>
          <w:sz w:val="22"/>
          <w:szCs w:val="44"/>
          <w:lang w:val="en-US" w:eastAsia="da-DK"/>
        </w:rPr>
        <w:t xml:space="preserve"> (steffan@lildholdt.dk)</w:t>
      </w: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7F7299" w:rsidRPr="00271CF6" w:rsidRDefault="007F7299" w:rsidP="007F7299">
      <w:pPr>
        <w:spacing w:after="0" w:line="240" w:lineRule="auto"/>
        <w:jc w:val="center"/>
        <w:rPr>
          <w:rFonts w:eastAsia="Times New Roman" w:cs="Arial"/>
          <w:color w:val="000000"/>
          <w:spacing w:val="0"/>
          <w:sz w:val="24"/>
          <w:szCs w:val="24"/>
          <w:lang w:val="en-US" w:eastAsia="da-DK"/>
        </w:rPr>
      </w:pPr>
    </w:p>
    <w:p w:rsidR="008D211E" w:rsidRPr="00271CF6" w:rsidRDefault="008D211E" w:rsidP="008D211E">
      <w:pPr>
        <w:rPr>
          <w:lang w:val="en-US" w:eastAsia="da-DK"/>
        </w:rPr>
      </w:pPr>
    </w:p>
    <w:sdt>
      <w:sdtPr>
        <w:rPr>
          <w:b/>
          <w:bCs/>
          <w:caps/>
          <w:color w:val="262626" w:themeColor="text1" w:themeTint="D9"/>
          <w:spacing w:val="-4"/>
          <w:lang w:val="en-US"/>
        </w:rPr>
        <w:id w:val="-1624993489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0D0D0D" w:themeColor="text1" w:themeTint="F2"/>
        </w:rPr>
      </w:sdtEndPr>
      <w:sdtContent>
        <w:p w:rsidR="005D272A" w:rsidRPr="00271CF6" w:rsidRDefault="0051704F" w:rsidP="003D34A9">
          <w:pPr>
            <w:pStyle w:val="Ingenafstand"/>
            <w:pBdr>
              <w:bottom w:val="single" w:sz="4" w:space="1" w:color="auto"/>
            </w:pBdr>
            <w:rPr>
              <w:rFonts w:ascii="Arial Narrow" w:hAnsi="Arial Narrow"/>
              <w:b/>
              <w:sz w:val="50"/>
              <w:szCs w:val="50"/>
              <w:lang w:val="en-US"/>
            </w:rPr>
          </w:pPr>
          <w:r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TABLE OF C</w:t>
          </w:r>
          <w:r w:rsidR="007F7299" w:rsidRPr="00271CF6">
            <w:rPr>
              <w:rFonts w:ascii="Arial Narrow" w:hAnsi="Arial Narrow"/>
              <w:b/>
              <w:sz w:val="50"/>
              <w:szCs w:val="50"/>
              <w:lang w:val="en-US"/>
            </w:rPr>
            <w:t>ONTENT</w:t>
          </w:r>
        </w:p>
        <w:p w:rsidR="005D272A" w:rsidRPr="00271CF6" w:rsidRDefault="005D272A" w:rsidP="005D272A">
          <w:pPr>
            <w:rPr>
              <w:lang w:val="en-US"/>
            </w:rPr>
          </w:pPr>
        </w:p>
        <w:p w:rsidR="00387A77" w:rsidRDefault="005D272A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r w:rsidRPr="00271CF6">
            <w:rPr>
              <w:rFonts w:ascii="Arial Narrow" w:hAnsi="Arial Narrow" w:cs="Arial"/>
              <w:caps/>
              <w:sz w:val="24"/>
              <w:lang w:val="en-US"/>
            </w:rPr>
            <w:fldChar w:fldCharType="begin"/>
          </w:r>
          <w:r w:rsidR="00396EB9" w:rsidRPr="00271CF6">
            <w:rPr>
              <w:rFonts w:ascii="Arial Narrow" w:hAnsi="Arial Narrow" w:cs="Arial"/>
              <w:sz w:val="24"/>
              <w:lang w:val="en-US"/>
            </w:rPr>
            <w:instrText xml:space="preserve"> TOC \o "1-2</w:instrText>
          </w:r>
          <w:r w:rsidRPr="00271CF6">
            <w:rPr>
              <w:rFonts w:ascii="Arial Narrow" w:hAnsi="Arial Narrow" w:cs="Arial"/>
              <w:sz w:val="24"/>
              <w:lang w:val="en-US"/>
            </w:rPr>
            <w:instrText xml:space="preserve">" \h \z \u </w:instrText>
          </w:r>
          <w:r w:rsidRPr="00271CF6">
            <w:rPr>
              <w:rFonts w:ascii="Arial Narrow" w:hAnsi="Arial Narrow" w:cs="Arial"/>
              <w:caps/>
              <w:sz w:val="24"/>
              <w:lang w:val="en-US"/>
            </w:rPr>
            <w:fldChar w:fldCharType="separate"/>
          </w:r>
          <w:hyperlink w:anchor="_Toc409594924" w:history="1">
            <w:r w:rsidR="00387A77" w:rsidRPr="00955C4D">
              <w:rPr>
                <w:rStyle w:val="Hyperlink"/>
                <w:lang w:val="en-US"/>
              </w:rPr>
              <w:t>1. Introduction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_Toc409594924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1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5" w:history="1">
            <w:r w:rsidR="00387A77" w:rsidRPr="00955C4D">
              <w:rPr>
                <w:rStyle w:val="Hyperlink"/>
                <w:lang w:val="en-US"/>
              </w:rPr>
              <w:t>2. Firmware architecture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_Toc409594925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2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6" w:history="1">
            <w:r w:rsidR="00387A77" w:rsidRPr="00955C4D">
              <w:rPr>
                <w:rStyle w:val="Hyperlink"/>
                <w:lang w:val="en-US"/>
              </w:rPr>
              <w:t>3. Firmware design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_Toc409594926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3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7" w:history="1">
            <w:r w:rsidR="00387A77" w:rsidRPr="00955C4D">
              <w:rPr>
                <w:rStyle w:val="Hyperlink"/>
                <w:lang w:val="en-US"/>
              </w:rPr>
              <w:t>4. Testing the firmware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_Toc409594927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4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1"/>
            <w:rPr>
              <w:rFonts w:asciiTheme="minorHAnsi" w:eastAsiaTheme="minorEastAsia" w:hAnsiTheme="minorHAnsi"/>
              <w:b w:val="0"/>
              <w:color w:val="auto"/>
              <w:spacing w:val="0"/>
              <w:sz w:val="22"/>
              <w:lang w:eastAsia="da-DK"/>
            </w:rPr>
          </w:pPr>
          <w:hyperlink w:anchor="_Toc409594928" w:history="1">
            <w:r w:rsidR="00387A77" w:rsidRPr="00955C4D">
              <w:rPr>
                <w:rStyle w:val="Hyperlink"/>
                <w:lang w:val="en-US"/>
              </w:rPr>
              <w:t>5. Modifying the firmware</w:t>
            </w:r>
            <w:r w:rsidR="00387A77">
              <w:rPr>
                <w:webHidden/>
              </w:rPr>
              <w:tab/>
            </w:r>
            <w:r w:rsidR="00387A77">
              <w:rPr>
                <w:webHidden/>
              </w:rPr>
              <w:fldChar w:fldCharType="begin"/>
            </w:r>
            <w:r w:rsidR="00387A77">
              <w:rPr>
                <w:webHidden/>
              </w:rPr>
              <w:instrText xml:space="preserve"> PAGEREF _Toc409594928 \h </w:instrText>
            </w:r>
            <w:r w:rsidR="00387A77">
              <w:rPr>
                <w:webHidden/>
              </w:rPr>
            </w:r>
            <w:r w:rsidR="00387A77">
              <w:rPr>
                <w:webHidden/>
              </w:rPr>
              <w:fldChar w:fldCharType="separate"/>
            </w:r>
            <w:r w:rsidR="00DD39B9">
              <w:rPr>
                <w:webHidden/>
              </w:rPr>
              <w:t>5</w:t>
            </w:r>
            <w:r w:rsidR="00387A77">
              <w:rPr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29" w:history="1">
            <w:r w:rsidR="00387A77" w:rsidRPr="00955C4D">
              <w:rPr>
                <w:rStyle w:val="Hyperlink"/>
                <w:noProof/>
                <w:lang w:val="en-US"/>
              </w:rPr>
              <w:t>5.1. Constants</w:t>
            </w:r>
            <w:r w:rsidR="00387A77">
              <w:rPr>
                <w:noProof/>
                <w:webHidden/>
              </w:rPr>
              <w:tab/>
            </w:r>
            <w:r w:rsidR="00387A77">
              <w:rPr>
                <w:noProof/>
                <w:webHidden/>
              </w:rPr>
              <w:fldChar w:fldCharType="begin"/>
            </w:r>
            <w:r w:rsidR="00387A77">
              <w:rPr>
                <w:noProof/>
                <w:webHidden/>
              </w:rPr>
              <w:instrText xml:space="preserve"> PAGEREF _Toc409594929 \h </w:instrText>
            </w:r>
            <w:r w:rsidR="00387A77">
              <w:rPr>
                <w:noProof/>
                <w:webHidden/>
              </w:rPr>
            </w:r>
            <w:r w:rsidR="00387A77">
              <w:rPr>
                <w:noProof/>
                <w:webHidden/>
              </w:rPr>
              <w:fldChar w:fldCharType="separate"/>
            </w:r>
            <w:r w:rsidR="00DD39B9">
              <w:rPr>
                <w:noProof/>
                <w:webHidden/>
              </w:rPr>
              <w:t>5</w:t>
            </w:r>
            <w:r w:rsidR="00387A77">
              <w:rPr>
                <w:noProof/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0" w:history="1">
            <w:r w:rsidR="00387A77" w:rsidRPr="00955C4D">
              <w:rPr>
                <w:rStyle w:val="Hyperlink"/>
                <w:noProof/>
                <w:lang w:val="en-US"/>
              </w:rPr>
              <w:t>5.2. Initialization of accelerometer</w:t>
            </w:r>
            <w:r w:rsidR="00387A77">
              <w:rPr>
                <w:noProof/>
                <w:webHidden/>
              </w:rPr>
              <w:tab/>
            </w:r>
            <w:r w:rsidR="00387A77">
              <w:rPr>
                <w:noProof/>
                <w:webHidden/>
              </w:rPr>
              <w:fldChar w:fldCharType="begin"/>
            </w:r>
            <w:r w:rsidR="00387A77">
              <w:rPr>
                <w:noProof/>
                <w:webHidden/>
              </w:rPr>
              <w:instrText xml:space="preserve"> PAGEREF _Toc409594930 \h </w:instrText>
            </w:r>
            <w:r w:rsidR="00387A77">
              <w:rPr>
                <w:noProof/>
                <w:webHidden/>
              </w:rPr>
            </w:r>
            <w:r w:rsidR="00387A77">
              <w:rPr>
                <w:noProof/>
                <w:webHidden/>
              </w:rPr>
              <w:fldChar w:fldCharType="separate"/>
            </w:r>
            <w:r w:rsidR="00DD39B9">
              <w:rPr>
                <w:noProof/>
                <w:webHidden/>
              </w:rPr>
              <w:t>5</w:t>
            </w:r>
            <w:r w:rsidR="00387A77">
              <w:rPr>
                <w:noProof/>
                <w:webHidden/>
              </w:rPr>
              <w:fldChar w:fldCharType="end"/>
            </w:r>
          </w:hyperlink>
        </w:p>
        <w:p w:rsidR="00387A77" w:rsidRDefault="00D83568">
          <w:pPr>
            <w:pStyle w:val="Indholdsfortegnelse2"/>
            <w:rPr>
              <w:rFonts w:asciiTheme="minorHAnsi" w:eastAsiaTheme="minorEastAsia" w:hAnsiTheme="minorHAnsi"/>
              <w:noProof/>
              <w:color w:val="auto"/>
              <w:spacing w:val="0"/>
              <w:sz w:val="22"/>
              <w:lang w:eastAsia="da-DK"/>
            </w:rPr>
          </w:pPr>
          <w:hyperlink w:anchor="_Toc409594931" w:history="1">
            <w:r w:rsidR="00387A77" w:rsidRPr="00955C4D">
              <w:rPr>
                <w:rStyle w:val="Hyperlink"/>
                <w:noProof/>
                <w:lang w:val="en-US"/>
              </w:rPr>
              <w:t>5.3. Fall detection algorithm</w:t>
            </w:r>
            <w:r w:rsidR="00387A77">
              <w:rPr>
                <w:noProof/>
                <w:webHidden/>
              </w:rPr>
              <w:tab/>
            </w:r>
            <w:r w:rsidR="00387A77">
              <w:rPr>
                <w:noProof/>
                <w:webHidden/>
              </w:rPr>
              <w:fldChar w:fldCharType="begin"/>
            </w:r>
            <w:r w:rsidR="00387A77">
              <w:rPr>
                <w:noProof/>
                <w:webHidden/>
              </w:rPr>
              <w:instrText xml:space="preserve"> PAGEREF _Toc409594931 \h </w:instrText>
            </w:r>
            <w:r w:rsidR="00387A77">
              <w:rPr>
                <w:noProof/>
                <w:webHidden/>
              </w:rPr>
            </w:r>
            <w:r w:rsidR="00387A77">
              <w:rPr>
                <w:noProof/>
                <w:webHidden/>
              </w:rPr>
              <w:fldChar w:fldCharType="separate"/>
            </w:r>
            <w:r w:rsidR="00DD39B9">
              <w:rPr>
                <w:noProof/>
                <w:webHidden/>
              </w:rPr>
              <w:t>6</w:t>
            </w:r>
            <w:r w:rsidR="00387A77">
              <w:rPr>
                <w:noProof/>
                <w:webHidden/>
              </w:rPr>
              <w:fldChar w:fldCharType="end"/>
            </w:r>
          </w:hyperlink>
        </w:p>
        <w:p w:rsidR="005D272A" w:rsidRPr="00271CF6" w:rsidRDefault="005D272A" w:rsidP="005D272A">
          <w:pPr>
            <w:rPr>
              <w:lang w:val="en-US"/>
            </w:rPr>
          </w:pPr>
          <w:r w:rsidRPr="00271CF6">
            <w:rPr>
              <w:rFonts w:ascii="Arial Narrow" w:hAnsi="Arial Narrow" w:cs="Arial"/>
              <w:b/>
              <w:bCs/>
              <w:sz w:val="24"/>
              <w:szCs w:val="20"/>
              <w:lang w:val="en-US"/>
            </w:rPr>
            <w:fldChar w:fldCharType="end"/>
          </w:r>
        </w:p>
      </w:sdtContent>
    </w:sdt>
    <w:p w:rsidR="00D55A43" w:rsidRPr="00271CF6" w:rsidRDefault="00D55A43">
      <w:pPr>
        <w:rPr>
          <w:lang w:val="en-US"/>
        </w:rPr>
      </w:pPr>
      <w:r w:rsidRPr="00271CF6">
        <w:rPr>
          <w:lang w:val="en-US"/>
        </w:rPr>
        <w:br w:type="page"/>
      </w:r>
    </w:p>
    <w:p w:rsidR="005A2265" w:rsidRPr="00271CF6" w:rsidRDefault="005A2265" w:rsidP="005A2265">
      <w:pPr>
        <w:pStyle w:val="Overskrift1"/>
        <w:rPr>
          <w:lang w:val="en-US"/>
        </w:rPr>
        <w:sectPr w:rsidR="005A2265" w:rsidRPr="00271CF6" w:rsidSect="00BF1019">
          <w:headerReference w:type="default" r:id="rId10"/>
          <w:footerReference w:type="default" r:id="rId11"/>
          <w:pgSz w:w="11906" w:h="16838"/>
          <w:pgMar w:top="1701" w:right="1701" w:bottom="1701" w:left="1701" w:header="709" w:footer="709" w:gutter="0"/>
          <w:pgNumType w:fmt="lowerRoman"/>
          <w:cols w:space="708"/>
          <w:docGrid w:linePitch="360"/>
        </w:sectPr>
      </w:pPr>
    </w:p>
    <w:p w:rsidR="002D08F4" w:rsidRPr="00271CF6" w:rsidRDefault="00462FA3" w:rsidP="00A36C72">
      <w:pPr>
        <w:pStyle w:val="Overskrift1"/>
        <w:rPr>
          <w:lang w:val="en-US"/>
        </w:rPr>
      </w:pPr>
      <w:bookmarkStart w:id="0" w:name="_Toc409594924"/>
      <w:r w:rsidRPr="00271CF6">
        <w:rPr>
          <w:lang w:val="en-US"/>
        </w:rPr>
        <w:lastRenderedPageBreak/>
        <w:t>Introduction</w:t>
      </w:r>
      <w:bookmarkEnd w:id="0"/>
    </w:p>
    <w:p w:rsidR="00BC65E4" w:rsidRPr="00271CF6" w:rsidRDefault="00E527FC" w:rsidP="00BC65E4">
      <w:pPr>
        <w:rPr>
          <w:lang w:val="en-US"/>
        </w:rPr>
      </w:pPr>
      <w:r w:rsidRPr="00271CF6">
        <w:rPr>
          <w:lang w:val="en-US"/>
        </w:rPr>
        <w:t>Shimmer is a small sensor platform well suited for wearable applications. The integrated kinematic sensors, large storage and low-power standards based communication capabilities enable emerging applications in motion capture, long-term data acquisition and real-time monitoring.</w:t>
      </w:r>
      <w:r w:rsidR="00BC65E4" w:rsidRPr="00271CF6">
        <w:rPr>
          <w:lang w:val="en-US"/>
        </w:rPr>
        <w:t xml:space="preserve"> Shimmer offers the possibility for custom firmware integration so that the device can be tailored to fit many different applications. Shimmer3_FallDetection is an example of customized firmware.</w:t>
      </w:r>
    </w:p>
    <w:p w:rsidR="00666A6F" w:rsidRPr="00271CF6" w:rsidRDefault="008C53D0" w:rsidP="00BC65E4">
      <w:pPr>
        <w:rPr>
          <w:lang w:val="en-US"/>
        </w:rPr>
      </w:pPr>
      <w:r w:rsidRPr="00271CF6">
        <w:rPr>
          <w:lang w:val="en-US"/>
        </w:rPr>
        <w:t>The standard firmware “</w:t>
      </w:r>
      <w:proofErr w:type="spellStart"/>
      <w:r w:rsidRPr="00271CF6">
        <w:rPr>
          <w:lang w:val="en-US"/>
        </w:rPr>
        <w:t>BtStream</w:t>
      </w:r>
      <w:proofErr w:type="spellEnd"/>
      <w:r w:rsidRPr="00271CF6">
        <w:rPr>
          <w:lang w:val="en-US"/>
        </w:rPr>
        <w:t>” transmits raw data from predetermined sensors with a rate of 50 Hz leaving the data processing to b</w:t>
      </w:r>
      <w:r w:rsidR="000761A9" w:rsidRPr="00271CF6">
        <w:rPr>
          <w:lang w:val="en-US"/>
        </w:rPr>
        <w:t>e carried out at a computer</w:t>
      </w:r>
      <w:r w:rsidR="00DD49A1" w:rsidRPr="00271CF6">
        <w:rPr>
          <w:lang w:val="en-US"/>
        </w:rPr>
        <w:t xml:space="preserve"> or mobile device.</w:t>
      </w:r>
      <w:r w:rsidR="00F86DD6" w:rsidRPr="00271CF6">
        <w:rPr>
          <w:lang w:val="en-US"/>
        </w:rPr>
        <w:t xml:space="preserve"> Transmitt</w:t>
      </w:r>
      <w:r w:rsidR="00D86392" w:rsidRPr="00271CF6">
        <w:rPr>
          <w:lang w:val="en-US"/>
        </w:rPr>
        <w:t>ing this amount of data</w:t>
      </w:r>
      <w:r w:rsidR="00DF5BBF" w:rsidRPr="00271CF6">
        <w:rPr>
          <w:lang w:val="en-US"/>
        </w:rPr>
        <w:t>,</w:t>
      </w:r>
      <w:r w:rsidR="00D86392" w:rsidRPr="00271CF6">
        <w:rPr>
          <w:lang w:val="en-US"/>
        </w:rPr>
        <w:t xml:space="preserve"> yield</w:t>
      </w:r>
      <w:r w:rsidR="00DF5BBF" w:rsidRPr="00271CF6">
        <w:rPr>
          <w:lang w:val="en-US"/>
        </w:rPr>
        <w:t>s</w:t>
      </w:r>
      <w:r w:rsidR="00D86392" w:rsidRPr="00271CF6">
        <w:rPr>
          <w:lang w:val="en-US"/>
        </w:rPr>
        <w:t xml:space="preserve"> </w:t>
      </w:r>
      <w:r w:rsidR="00DF5BBF" w:rsidRPr="00271CF6">
        <w:rPr>
          <w:lang w:val="en-US"/>
        </w:rPr>
        <w:t>relatively</w:t>
      </w:r>
      <w:r w:rsidR="00DD49A1" w:rsidRPr="00271CF6">
        <w:rPr>
          <w:lang w:val="en-US"/>
        </w:rPr>
        <w:t xml:space="preserve"> </w:t>
      </w:r>
      <w:r w:rsidR="00F86DD6" w:rsidRPr="00271CF6">
        <w:rPr>
          <w:lang w:val="en-US"/>
        </w:rPr>
        <w:t>high power consumption</w:t>
      </w:r>
      <w:r w:rsidR="00D86392" w:rsidRPr="00271CF6">
        <w:rPr>
          <w:lang w:val="en-US"/>
        </w:rPr>
        <w:t xml:space="preserve">. </w:t>
      </w:r>
      <w:r w:rsidR="00DF5BBF" w:rsidRPr="00271CF6">
        <w:rPr>
          <w:lang w:val="en-US"/>
        </w:rPr>
        <w:t>To extend the battery lifetime it is preferred to perform data aggregation locally on the device and only using Bluetooth transmission when a fall has occurred.</w:t>
      </w:r>
      <w:r w:rsidR="00D5158E" w:rsidRPr="00271CF6">
        <w:rPr>
          <w:lang w:val="en-US"/>
        </w:rPr>
        <w:t xml:space="preserve"> This is the basis for this fall detection firmware.</w:t>
      </w:r>
    </w:p>
    <w:p w:rsidR="004747F3" w:rsidRPr="00271CF6" w:rsidRDefault="004747F3" w:rsidP="00BC65E4">
      <w:pPr>
        <w:rPr>
          <w:lang w:val="en-US"/>
        </w:rPr>
      </w:pPr>
      <w:r w:rsidRPr="00271CF6">
        <w:rPr>
          <w:lang w:val="en-US"/>
        </w:rPr>
        <w:t>Along with this firmware a simple C# console application has been developed which listen for</w:t>
      </w:r>
      <w:r w:rsidR="00824657" w:rsidRPr="00271CF6">
        <w:rPr>
          <w:lang w:val="en-US"/>
        </w:rPr>
        <w:t xml:space="preserve"> the</w:t>
      </w:r>
      <w:r w:rsidRPr="00271CF6">
        <w:rPr>
          <w:lang w:val="en-US"/>
        </w:rPr>
        <w:t xml:space="preserve"> fall command from the Shimmer.</w:t>
      </w:r>
    </w:p>
    <w:p w:rsidR="00C817A8" w:rsidRPr="00271CF6" w:rsidRDefault="00C817A8" w:rsidP="00BC65E4">
      <w:pPr>
        <w:rPr>
          <w:lang w:val="en-US"/>
        </w:rPr>
      </w:pPr>
      <w:r w:rsidRPr="00271CF6">
        <w:rPr>
          <w:lang w:val="en-US"/>
        </w:rPr>
        <w:t>Section</w:t>
      </w:r>
      <w:r w:rsidR="00DD2575" w:rsidRPr="00271CF6">
        <w:rPr>
          <w:lang w:val="en-US"/>
        </w:rPr>
        <w:t xml:space="preserve">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_Ref405472923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2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and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_Ref405472929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3</w:t>
      </w:r>
      <w:r w:rsidR="00DD2575" w:rsidRPr="00271CF6">
        <w:rPr>
          <w:lang w:val="en-US"/>
        </w:rPr>
        <w:fldChar w:fldCharType="end"/>
      </w:r>
      <w:r w:rsidRPr="00271CF6">
        <w:rPr>
          <w:lang w:val="en-US"/>
        </w:rPr>
        <w:t xml:space="preserve"> describes the architecture and design of the firmware</w:t>
      </w:r>
      <w:r w:rsidR="00DD2575" w:rsidRPr="00271CF6">
        <w:rPr>
          <w:lang w:val="en-US"/>
        </w:rPr>
        <w:t xml:space="preserve"> so an overview can be obtained quickly. Section </w:t>
      </w:r>
      <w:r w:rsidR="00DD2575" w:rsidRPr="00271CF6">
        <w:rPr>
          <w:lang w:val="en-US"/>
        </w:rPr>
        <w:fldChar w:fldCharType="begin"/>
      </w:r>
      <w:r w:rsidR="00DD2575" w:rsidRPr="00271CF6">
        <w:rPr>
          <w:lang w:val="en-US"/>
        </w:rPr>
        <w:instrText xml:space="preserve"> REF _Ref405472936 \r \h </w:instrText>
      </w:r>
      <w:r w:rsidR="00DD2575" w:rsidRPr="00271CF6">
        <w:rPr>
          <w:lang w:val="en-US"/>
        </w:rPr>
      </w:r>
      <w:r w:rsidR="00DD2575" w:rsidRPr="00271CF6">
        <w:rPr>
          <w:lang w:val="en-US"/>
        </w:rPr>
        <w:fldChar w:fldCharType="separate"/>
      </w:r>
      <w:r w:rsidR="00DD39B9">
        <w:rPr>
          <w:lang w:val="en-US"/>
        </w:rPr>
        <w:t>4</w:t>
      </w:r>
      <w:r w:rsidR="00DD2575" w:rsidRPr="00271CF6">
        <w:rPr>
          <w:lang w:val="en-US"/>
        </w:rPr>
        <w:fldChar w:fldCharType="end"/>
      </w:r>
      <w:r w:rsidR="00DD2575" w:rsidRPr="00271CF6">
        <w:rPr>
          <w:lang w:val="en-US"/>
        </w:rPr>
        <w:t xml:space="preserve"> is about how to test the firmw</w:t>
      </w:r>
      <w:r w:rsidR="007906AF" w:rsidRPr="00271CF6">
        <w:rPr>
          <w:lang w:val="en-US"/>
        </w:rPr>
        <w:t>are along with expected outputs and section 5 explains the key areas of the code and how to replace the current fall detection algorithm.</w:t>
      </w:r>
    </w:p>
    <w:p w:rsidR="00243FCC" w:rsidRPr="00271CF6" w:rsidRDefault="00243FCC" w:rsidP="00243FCC">
      <w:pPr>
        <w:rPr>
          <w:lang w:val="en-US"/>
        </w:rPr>
      </w:pPr>
    </w:p>
    <w:p w:rsidR="00854C62" w:rsidRPr="00271CF6" w:rsidRDefault="00AF3FCB" w:rsidP="00BC65E4">
      <w:pPr>
        <w:pStyle w:val="Overskrift1"/>
        <w:rPr>
          <w:lang w:val="en-US"/>
        </w:rPr>
      </w:pPr>
      <w:bookmarkStart w:id="1" w:name="_Ref405472923"/>
      <w:bookmarkStart w:id="2" w:name="_Toc409594925"/>
      <w:r w:rsidRPr="00271CF6">
        <w:rPr>
          <w:lang w:val="en-US"/>
        </w:rPr>
        <w:lastRenderedPageBreak/>
        <w:t>Fir</w:t>
      </w:r>
      <w:r w:rsidR="00D72937" w:rsidRPr="00271CF6">
        <w:rPr>
          <w:lang w:val="en-US"/>
        </w:rPr>
        <w:t>mware</w:t>
      </w:r>
      <w:r w:rsidR="00074B5A" w:rsidRPr="00271CF6">
        <w:rPr>
          <w:lang w:val="en-US"/>
        </w:rPr>
        <w:t xml:space="preserve"> </w:t>
      </w:r>
      <w:r w:rsidR="00B55FAD" w:rsidRPr="00271CF6">
        <w:rPr>
          <w:lang w:val="en-US"/>
        </w:rPr>
        <w:t>architecture</w:t>
      </w:r>
      <w:bookmarkEnd w:id="1"/>
      <w:bookmarkEnd w:id="2"/>
    </w:p>
    <w:p w:rsidR="00A647C6" w:rsidRPr="00271CF6" w:rsidRDefault="003C4965" w:rsidP="00A647C6">
      <w:pPr>
        <w:rPr>
          <w:lang w:val="en-US"/>
        </w:rPr>
      </w:pPr>
      <w:r w:rsidRPr="00271CF6">
        <w:rPr>
          <w:lang w:val="en-US"/>
        </w:rPr>
        <w:t xml:space="preserve">The software architecture of the fall detection firmware is a combination of layered and module based and is illustrated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_Ref405452817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DD39B9" w:rsidRPr="00271CF6">
        <w:rPr>
          <w:lang w:val="en-US"/>
        </w:rPr>
        <w:t xml:space="preserve">Figure </w:t>
      </w:r>
      <w:r w:rsidR="00DD39B9">
        <w:rPr>
          <w:noProof/>
          <w:lang w:val="en-US"/>
        </w:rPr>
        <w:t>2</w:t>
      </w:r>
      <w:r w:rsidR="00DD39B9" w:rsidRPr="00271CF6">
        <w:rPr>
          <w:lang w:val="en-US"/>
        </w:rPr>
        <w:t>.</w:t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r w:rsidR="00B011F0" w:rsidRPr="00271CF6">
        <w:rPr>
          <w:lang w:val="en-US"/>
        </w:rPr>
        <w:t xml:space="preserve"> Each element is explained in the following.</w:t>
      </w:r>
    </w:p>
    <w:p w:rsidR="00A647C6" w:rsidRPr="00271CF6" w:rsidRDefault="00986821" w:rsidP="00A647C6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70102BF8" wp14:editId="3773AF5F">
            <wp:extent cx="4539063" cy="4326949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73" cy="433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B5A" w:rsidRPr="00271CF6" w:rsidRDefault="00A647C6" w:rsidP="00A647C6">
      <w:pPr>
        <w:pStyle w:val="Billedtekst"/>
        <w:rPr>
          <w:lang w:val="en-US"/>
        </w:rPr>
      </w:pPr>
      <w:bookmarkStart w:id="3" w:name="_Ref405452817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2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3"/>
      <w:r w:rsidR="00B2264C" w:rsidRPr="00271CF6">
        <w:rPr>
          <w:lang w:val="en-US"/>
        </w:rPr>
        <w:t xml:space="preserve"> – Software architecture of</w:t>
      </w:r>
      <w:r w:rsidRPr="00271CF6">
        <w:rPr>
          <w:lang w:val="en-US"/>
        </w:rPr>
        <w:t xml:space="preserve"> </w:t>
      </w:r>
      <w:r w:rsidR="003C4965" w:rsidRPr="00271CF6">
        <w:rPr>
          <w:lang w:val="en-US"/>
        </w:rPr>
        <w:t>fall detection</w:t>
      </w:r>
      <w:r w:rsidRPr="00271CF6">
        <w:rPr>
          <w:lang w:val="en-US"/>
        </w:rPr>
        <w:t xml:space="preserve"> firmware</w:t>
      </w:r>
    </w:p>
    <w:p w:rsidR="008D7893" w:rsidRPr="00271CF6" w:rsidRDefault="00986821">
      <w:pPr>
        <w:jc w:val="left"/>
        <w:rPr>
          <w:lang w:val="en-US"/>
        </w:rPr>
      </w:pPr>
      <w:r w:rsidRPr="00271CF6">
        <w:rPr>
          <w:b/>
          <w:lang w:val="en-US"/>
        </w:rPr>
        <w:t xml:space="preserve">Main </w:t>
      </w:r>
      <w:r w:rsidR="00CC5CA3" w:rsidRPr="00271CF6">
        <w:rPr>
          <w:b/>
          <w:lang w:val="en-US"/>
        </w:rPr>
        <w:br/>
      </w:r>
      <w:r w:rsidR="00CC5CA3" w:rsidRPr="00271CF6">
        <w:rPr>
          <w:lang w:val="en-US"/>
        </w:rPr>
        <w:t>T</w:t>
      </w:r>
      <w:r w:rsidR="008D7893" w:rsidRPr="00271CF6">
        <w:rPr>
          <w:lang w:val="en-US"/>
        </w:rPr>
        <w:t xml:space="preserve">he main file </w:t>
      </w:r>
      <w:r w:rsidR="00CC5CA3" w:rsidRPr="00271CF6">
        <w:rPr>
          <w:lang w:val="en-US"/>
        </w:rPr>
        <w:t>is responsible for initializing all external components and controlling timers.</w:t>
      </w:r>
      <w:r w:rsidR="008D7893" w:rsidRPr="00271CF6">
        <w:rPr>
          <w:lang w:val="en-US"/>
        </w:rPr>
        <w:t xml:space="preserve"> Due to limited data processing all of this has also been placed in the main file.</w:t>
      </w:r>
    </w:p>
    <w:p w:rsidR="00A379CC" w:rsidRPr="00271CF6" w:rsidRDefault="008D7893">
      <w:pPr>
        <w:jc w:val="left"/>
        <w:rPr>
          <w:lang w:val="en-US"/>
        </w:rPr>
      </w:pPr>
      <w:r w:rsidRPr="00271CF6">
        <w:rPr>
          <w:b/>
          <w:lang w:val="en-US"/>
        </w:rPr>
        <w:t>Bluetooth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 RN42 Bluetooth module. </w:t>
      </w:r>
    </w:p>
    <w:p w:rsidR="003B12BE" w:rsidRPr="00271CF6" w:rsidRDefault="000F78DE">
      <w:pPr>
        <w:jc w:val="left"/>
        <w:rPr>
          <w:lang w:val="en-US"/>
        </w:rPr>
      </w:pPr>
      <w:r w:rsidRPr="00271CF6">
        <w:rPr>
          <w:b/>
          <w:lang w:val="en-US"/>
        </w:rPr>
        <w:t>LSM303DLHC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This</w:t>
      </w:r>
      <w:proofErr w:type="gramEnd"/>
      <w:r w:rsidRPr="00271CF6">
        <w:rPr>
          <w:lang w:val="en-US"/>
        </w:rPr>
        <w:t xml:space="preserve"> is a driver for the</w:t>
      </w:r>
      <w:r w:rsidR="00836B56" w:rsidRPr="00271CF6">
        <w:rPr>
          <w:lang w:val="en-US"/>
        </w:rPr>
        <w:t xml:space="preserve"> digital</w:t>
      </w:r>
      <w:r w:rsidRPr="00271CF6">
        <w:rPr>
          <w:lang w:val="en-US"/>
        </w:rPr>
        <w:t xml:space="preserve"> LSM303DLHC wide range accelerome</w:t>
      </w:r>
      <w:r w:rsidR="002A1876" w:rsidRPr="00271CF6">
        <w:rPr>
          <w:lang w:val="en-US"/>
        </w:rPr>
        <w:t xml:space="preserve">ter. </w:t>
      </w:r>
    </w:p>
    <w:p w:rsidR="00D12388" w:rsidRPr="00271CF6" w:rsidRDefault="003B12BE">
      <w:pPr>
        <w:jc w:val="left"/>
        <w:rPr>
          <w:b/>
          <w:lang w:val="en-US"/>
        </w:rPr>
      </w:pPr>
      <w:r w:rsidRPr="00271CF6">
        <w:rPr>
          <w:b/>
          <w:lang w:val="en-US"/>
        </w:rPr>
        <w:t>5xxHAL</w:t>
      </w:r>
      <w:r w:rsidRPr="00271CF6">
        <w:rPr>
          <w:b/>
          <w:lang w:val="en-US"/>
        </w:rPr>
        <w:br/>
      </w:r>
      <w:proofErr w:type="gramStart"/>
      <w:r w:rsidRPr="00271CF6">
        <w:rPr>
          <w:lang w:val="en-US"/>
        </w:rPr>
        <w:t>A</w:t>
      </w:r>
      <w:proofErr w:type="gramEnd"/>
      <w:r w:rsidRPr="00271CF6">
        <w:rPr>
          <w:lang w:val="en-US"/>
        </w:rPr>
        <w:t xml:space="preserve"> collection of various helper files.</w:t>
      </w:r>
      <w:r w:rsidR="00836B56" w:rsidRPr="00271CF6">
        <w:rPr>
          <w:lang w:val="en-US"/>
        </w:rPr>
        <w:t xml:space="preserve"> </w:t>
      </w:r>
      <w:proofErr w:type="spellStart"/>
      <w:r w:rsidR="00836B56" w:rsidRPr="00271CF6">
        <w:rPr>
          <w:lang w:val="en-US"/>
        </w:rPr>
        <w:t>Hal_board</w:t>
      </w:r>
      <w:proofErr w:type="spellEnd"/>
      <w:r w:rsidR="00836B56" w:rsidRPr="00271CF6">
        <w:rPr>
          <w:lang w:val="en-US"/>
        </w:rPr>
        <w:t xml:space="preserve"> is used to setup the board and control LEDs. </w:t>
      </w:r>
      <w:proofErr w:type="spellStart"/>
      <w:r w:rsidR="00836B56" w:rsidRPr="00271CF6">
        <w:rPr>
          <w:lang w:val="en-US"/>
        </w:rPr>
        <w:t>Hal_button</w:t>
      </w:r>
      <w:proofErr w:type="spellEnd"/>
      <w:r w:rsidR="00836B56" w:rsidRPr="00271CF6">
        <w:rPr>
          <w:lang w:val="en-US"/>
        </w:rPr>
        <w:t xml:space="preserve"> is a driver for the button. Hal_I2C is a driver for the I2C communication</w:t>
      </w:r>
      <w:r w:rsidR="00A210E3" w:rsidRPr="00271CF6">
        <w:rPr>
          <w:lang w:val="en-US"/>
        </w:rPr>
        <w:t xml:space="preserve">. </w:t>
      </w:r>
      <w:proofErr w:type="spellStart"/>
      <w:r w:rsidR="00A210E3" w:rsidRPr="00271CF6">
        <w:rPr>
          <w:lang w:val="en-US"/>
        </w:rPr>
        <w:t>Hal_pmm</w:t>
      </w:r>
      <w:proofErr w:type="spellEnd"/>
      <w:r w:rsidR="00A210E3" w:rsidRPr="00271CF6">
        <w:rPr>
          <w:lang w:val="en-US"/>
        </w:rPr>
        <w:t xml:space="preserve"> control</w:t>
      </w:r>
      <w:r w:rsidR="00E552B5">
        <w:rPr>
          <w:lang w:val="en-US"/>
        </w:rPr>
        <w:t>s</w:t>
      </w:r>
      <w:r w:rsidR="00A210E3" w:rsidRPr="00271CF6">
        <w:rPr>
          <w:lang w:val="en-US"/>
        </w:rPr>
        <w:t xml:space="preserve"> the power consumption (Power Man</w:t>
      </w:r>
      <w:r w:rsidR="0014729A" w:rsidRPr="00271CF6">
        <w:rPr>
          <w:lang w:val="en-US"/>
        </w:rPr>
        <w:t>a</w:t>
      </w:r>
      <w:r w:rsidR="00A210E3" w:rsidRPr="00271CF6">
        <w:rPr>
          <w:lang w:val="en-US"/>
        </w:rPr>
        <w:t xml:space="preserve">gement Module). </w:t>
      </w:r>
      <w:proofErr w:type="spellStart"/>
      <w:r w:rsidR="00A210E3" w:rsidRPr="00271CF6">
        <w:rPr>
          <w:lang w:val="en-US"/>
        </w:rPr>
        <w:t>Hal_UCS</w:t>
      </w:r>
      <w:proofErr w:type="spellEnd"/>
      <w:r w:rsidR="00AF7BC1" w:rsidRPr="00271CF6">
        <w:rPr>
          <w:lang w:val="en-US"/>
        </w:rPr>
        <w:t xml:space="preserve"> is driver for the</w:t>
      </w:r>
      <w:r w:rsidR="00A210E3" w:rsidRPr="00271CF6">
        <w:rPr>
          <w:lang w:val="en-US"/>
        </w:rPr>
        <w:t xml:space="preserve"> timers</w:t>
      </w:r>
      <w:r w:rsidR="00C73CF6" w:rsidRPr="00271CF6">
        <w:rPr>
          <w:lang w:val="en-US"/>
        </w:rPr>
        <w:t xml:space="preserve"> (</w:t>
      </w:r>
      <w:r w:rsidR="00C73CF6" w:rsidRPr="00271CF6">
        <w:rPr>
          <w:rStyle w:val="st"/>
          <w:lang w:val="en-US"/>
        </w:rPr>
        <w:t>Unified Clock System)</w:t>
      </w:r>
      <w:r w:rsidR="00A210E3" w:rsidRPr="00271CF6">
        <w:rPr>
          <w:lang w:val="en-US"/>
        </w:rPr>
        <w:t>.</w:t>
      </w:r>
      <w:r w:rsidR="00D12388" w:rsidRPr="00271CF6">
        <w:rPr>
          <w:b/>
          <w:lang w:val="en-US"/>
        </w:rPr>
        <w:br w:type="page"/>
      </w:r>
    </w:p>
    <w:p w:rsidR="00D12388" w:rsidRPr="00271CF6" w:rsidRDefault="00B10F8D" w:rsidP="00D12388">
      <w:pPr>
        <w:pStyle w:val="Overskrift1"/>
        <w:rPr>
          <w:lang w:val="en-US"/>
        </w:rPr>
      </w:pPr>
      <w:bookmarkStart w:id="4" w:name="_Ref405472929"/>
      <w:bookmarkStart w:id="5" w:name="_Toc409594926"/>
      <w:r w:rsidRPr="00271CF6">
        <w:rPr>
          <w:lang w:val="en-US"/>
        </w:rPr>
        <w:lastRenderedPageBreak/>
        <w:t>F</w:t>
      </w:r>
      <w:r w:rsidR="00AF3FCB" w:rsidRPr="00271CF6">
        <w:rPr>
          <w:lang w:val="en-US"/>
        </w:rPr>
        <w:t>ir</w:t>
      </w:r>
      <w:r w:rsidR="006019DD" w:rsidRPr="00271CF6">
        <w:rPr>
          <w:lang w:val="en-US"/>
        </w:rPr>
        <w:t>mware</w:t>
      </w:r>
      <w:r w:rsidR="00D12388" w:rsidRPr="00271CF6">
        <w:rPr>
          <w:lang w:val="en-US"/>
        </w:rPr>
        <w:t xml:space="preserve"> design</w:t>
      </w:r>
      <w:bookmarkEnd w:id="4"/>
      <w:bookmarkEnd w:id="5"/>
    </w:p>
    <w:p w:rsidR="00477513" w:rsidRPr="00271CF6" w:rsidRDefault="00265566" w:rsidP="00477513">
      <w:pPr>
        <w:rPr>
          <w:lang w:val="en-US"/>
        </w:rPr>
      </w:pPr>
      <w:r w:rsidRPr="00271CF6">
        <w:rPr>
          <w:lang w:val="en-US"/>
        </w:rPr>
        <w:t xml:space="preserve">An overview of the fall detection algorithm is illustrated in the activity diagram in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REF _Ref405456129 \h </w:instrText>
      </w:r>
      <w:r w:rsidRPr="00271CF6">
        <w:rPr>
          <w:lang w:val="en-US"/>
        </w:rPr>
      </w:r>
      <w:r w:rsidRPr="00271CF6">
        <w:rPr>
          <w:lang w:val="en-US"/>
        </w:rPr>
        <w:fldChar w:fldCharType="separate"/>
      </w:r>
      <w:r w:rsidR="00DD39B9" w:rsidRPr="00271CF6">
        <w:rPr>
          <w:lang w:val="en-US"/>
        </w:rPr>
        <w:t xml:space="preserve">Figure </w:t>
      </w:r>
      <w:r w:rsidR="00DD39B9">
        <w:rPr>
          <w:noProof/>
          <w:lang w:val="en-US"/>
        </w:rPr>
        <w:t>3</w:t>
      </w:r>
      <w:r w:rsidR="00DD39B9" w:rsidRPr="00271CF6">
        <w:rPr>
          <w:lang w:val="en-US"/>
        </w:rPr>
        <w:t>.</w:t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</w:p>
    <w:p w:rsidR="00636927" w:rsidRPr="00271CF6" w:rsidRDefault="00AA16C0" w:rsidP="00636927">
      <w:pPr>
        <w:keepNext/>
        <w:jc w:val="center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6C1BA71A" wp14:editId="7BE6773E">
            <wp:extent cx="3281021" cy="4692886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0774" cy="469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927" w:rsidRPr="00271CF6" w:rsidRDefault="00636927" w:rsidP="00636927">
      <w:pPr>
        <w:pStyle w:val="Billedtekst"/>
        <w:rPr>
          <w:lang w:val="en-US"/>
        </w:rPr>
      </w:pPr>
      <w:bookmarkStart w:id="6" w:name="_Ref405456129"/>
      <w:proofErr w:type="gramStart"/>
      <w:r w:rsidRPr="00271CF6">
        <w:rPr>
          <w:lang w:val="en-US"/>
        </w:rPr>
        <w:t xml:space="preserve">Figure </w:t>
      </w:r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STYLEREF 1 \s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3</w:t>
      </w:r>
      <w:r w:rsidR="00535DED" w:rsidRPr="00271CF6">
        <w:rPr>
          <w:lang w:val="en-US"/>
        </w:rPr>
        <w:fldChar w:fldCharType="end"/>
      </w:r>
      <w:r w:rsidR="00535DED" w:rsidRPr="00271CF6">
        <w:rPr>
          <w:lang w:val="en-US"/>
        </w:rPr>
        <w:t>.</w:t>
      </w:r>
      <w:proofErr w:type="gramEnd"/>
      <w:r w:rsidR="00535DED" w:rsidRPr="00271CF6">
        <w:rPr>
          <w:lang w:val="en-US"/>
        </w:rPr>
        <w:fldChar w:fldCharType="begin"/>
      </w:r>
      <w:r w:rsidR="00535DED" w:rsidRPr="00271CF6">
        <w:rPr>
          <w:lang w:val="en-US"/>
        </w:rPr>
        <w:instrText xml:space="preserve"> SEQ Figure \* ARABIC \s 1 </w:instrText>
      </w:r>
      <w:r w:rsidR="00535DED"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="00535DED" w:rsidRPr="00271CF6">
        <w:rPr>
          <w:lang w:val="en-US"/>
        </w:rPr>
        <w:fldChar w:fldCharType="end"/>
      </w:r>
      <w:bookmarkEnd w:id="6"/>
      <w:r w:rsidRPr="00271CF6">
        <w:rPr>
          <w:lang w:val="en-US"/>
        </w:rPr>
        <w:t xml:space="preserve"> – Activity diagram of the fall detection algorithm</w:t>
      </w:r>
    </w:p>
    <w:p w:rsidR="00A86D15" w:rsidRPr="00271CF6" w:rsidRDefault="007622D9" w:rsidP="00A86D15">
      <w:pPr>
        <w:rPr>
          <w:lang w:val="en-US"/>
        </w:rPr>
      </w:pPr>
      <w:r w:rsidRPr="00271CF6">
        <w:rPr>
          <w:lang w:val="en-US"/>
        </w:rPr>
        <w:t>The digital LSM303DLHC accelerometer provides six 8bit values as the acceleration of the x,</w:t>
      </w:r>
      <w:r w:rsidR="00172667" w:rsidRPr="00271CF6">
        <w:rPr>
          <w:lang w:val="en-US"/>
        </w:rPr>
        <w:t xml:space="preserve"> y and z axis. The structure is as follows.</w:t>
      </w:r>
    </w:p>
    <w:p w:rsidR="00172667" w:rsidRPr="00271CF6" w:rsidRDefault="00A86D15" w:rsidP="00A86D15">
      <w:pPr>
        <w:ind w:left="1134"/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Courier New"/>
              <w:lang w:val="en-US"/>
            </w:rPr>
            <m:t>[X_LSB X_MSB Y_LSB Y_MSB Z_LSB Z_MSB]</m:t>
          </m:r>
        </m:oMath>
      </m:oMathPara>
    </w:p>
    <w:p w:rsidR="0031745D" w:rsidRPr="00271CF6" w:rsidRDefault="00172667" w:rsidP="00172667">
      <w:pPr>
        <w:rPr>
          <w:lang w:val="en-US"/>
        </w:rPr>
      </w:pPr>
      <w:r w:rsidRPr="00271CF6">
        <w:rPr>
          <w:lang w:val="en-US"/>
        </w:rPr>
        <w:t>This needs to be turned into three 16bit values so that data processing can be applied later on.</w:t>
      </w:r>
      <w:r w:rsidR="00691966" w:rsidRPr="00271CF6">
        <w:rPr>
          <w:lang w:val="en-US"/>
        </w:rPr>
        <w:t xml:space="preserve"> </w:t>
      </w:r>
      <w:r w:rsidR="003972CE" w:rsidRPr="00271CF6">
        <w:rPr>
          <w:lang w:val="en-US"/>
        </w:rPr>
        <w:t>When this is done the normalized acceleration is calculated using the following formula</w:t>
      </w:r>
    </w:p>
    <w:p w:rsidR="003972CE" w:rsidRPr="00271CF6" w:rsidRDefault="00A86D15" w:rsidP="00A86D15">
      <w:pPr>
        <w:ind w:left="1134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norm_acc=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  <w:bookmarkStart w:id="7" w:name="_GoBack"/>
      <w:bookmarkEnd w:id="7"/>
    </w:p>
    <w:p w:rsidR="00A86D15" w:rsidRPr="00271CF6" w:rsidRDefault="00691966" w:rsidP="00B378F9">
      <w:pPr>
        <w:rPr>
          <w:lang w:val="en-US"/>
        </w:rPr>
      </w:pPr>
      <w:r w:rsidRPr="00271CF6">
        <w:rPr>
          <w:lang w:val="en-US"/>
        </w:rPr>
        <w:t>Samples are acquired 50 times per second. When the 50 samples ha</w:t>
      </w:r>
      <w:r w:rsidR="008A641C" w:rsidRPr="00271CF6">
        <w:rPr>
          <w:lang w:val="en-US"/>
        </w:rPr>
        <w:t>ve</w:t>
      </w:r>
      <w:r w:rsidRPr="00271CF6">
        <w:rPr>
          <w:lang w:val="en-US"/>
        </w:rPr>
        <w:t xml:space="preserve"> been acquired</w:t>
      </w:r>
      <w:r w:rsidR="008A641C" w:rsidRPr="00271CF6">
        <w:rPr>
          <w:lang w:val="en-US"/>
        </w:rPr>
        <w:t xml:space="preserve"> the minimum and maximum sample value is found. The difference between these is compared to a fixed threshold value of 4000.</w:t>
      </w:r>
      <w:r w:rsidR="00E5361A" w:rsidRPr="00271CF6">
        <w:rPr>
          <w:lang w:val="en-US"/>
        </w:rPr>
        <w:t xml:space="preserve"> If the difference is higher an</w:t>
      </w:r>
      <w:r w:rsidR="008A641C" w:rsidRPr="00271CF6">
        <w:rPr>
          <w:lang w:val="en-US"/>
        </w:rPr>
        <w:t xml:space="preserve"> “F” is transmitted via Bluetooth otherwise the samples are cleared and the acquisition starts over.</w:t>
      </w:r>
    </w:p>
    <w:p w:rsidR="00CB2B85" w:rsidRPr="00271CF6" w:rsidRDefault="006273AA" w:rsidP="00CB2B85">
      <w:pPr>
        <w:pStyle w:val="Overskrift1"/>
        <w:rPr>
          <w:lang w:val="en-US"/>
        </w:rPr>
      </w:pPr>
      <w:bookmarkStart w:id="8" w:name="_Ref405472936"/>
      <w:bookmarkStart w:id="9" w:name="_Toc409594927"/>
      <w:r w:rsidRPr="00271CF6">
        <w:rPr>
          <w:lang w:val="en-US"/>
        </w:rPr>
        <w:lastRenderedPageBreak/>
        <w:t>Testing the firmware</w:t>
      </w:r>
      <w:bookmarkEnd w:id="8"/>
      <w:bookmarkEnd w:id="9"/>
    </w:p>
    <w:p w:rsidR="00422115" w:rsidRPr="00271CF6" w:rsidRDefault="00422115" w:rsidP="00C817A8">
      <w:pPr>
        <w:rPr>
          <w:lang w:val="en-US"/>
        </w:rPr>
      </w:pPr>
      <w:r w:rsidRPr="00271CF6">
        <w:rPr>
          <w:lang w:val="en-US"/>
        </w:rPr>
        <w:t>To test the firmware, follow these steps.</w:t>
      </w:r>
    </w:p>
    <w:p w:rsidR="00630249" w:rsidRPr="00271CF6" w:rsidRDefault="0063024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If the Shimmer3 is</w:t>
      </w:r>
      <w:r w:rsidR="00FC6338">
        <w:rPr>
          <w:lang w:val="en-US"/>
        </w:rPr>
        <w:t xml:space="preserve"> not</w:t>
      </w:r>
      <w:r w:rsidRPr="00271CF6">
        <w:rPr>
          <w:lang w:val="en-US"/>
        </w:rPr>
        <w:t xml:space="preserve"> added a</w:t>
      </w:r>
      <w:r w:rsidR="0034666D" w:rsidRPr="00271CF6">
        <w:rPr>
          <w:lang w:val="en-US"/>
        </w:rPr>
        <w:t>s</w:t>
      </w:r>
      <w:r w:rsidRPr="00271CF6">
        <w:rPr>
          <w:lang w:val="en-US"/>
        </w:rPr>
        <w:t xml:space="preserve"> unit on your computer then follow the instructions in this link</w:t>
      </w:r>
      <w:r w:rsidRPr="00271CF6">
        <w:rPr>
          <w:lang w:val="en-US"/>
        </w:rPr>
        <w:br/>
      </w:r>
      <w:hyperlink r:id="rId14" w:history="1">
        <w:r w:rsidRPr="00271CF6">
          <w:rPr>
            <w:rStyle w:val="Hyperlink"/>
            <w:lang w:val="en-US"/>
          </w:rPr>
          <w:t>http://windows.microsoft.com/en-us/windows7/add-a-bluetooth-enabled-device-to-your-computer</w:t>
        </w:r>
      </w:hyperlink>
    </w:p>
    <w:p w:rsidR="00630249" w:rsidRPr="00271CF6" w:rsidRDefault="00630249" w:rsidP="00630249">
      <w:pPr>
        <w:pStyle w:val="Listeafsnit"/>
        <w:ind w:left="420"/>
        <w:jc w:val="left"/>
        <w:rPr>
          <w:lang w:val="en-US"/>
        </w:rPr>
      </w:pPr>
    </w:p>
    <w:p w:rsidR="00564447" w:rsidRPr="00271CF6" w:rsidRDefault="00422115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Load the bootstrap “Shimmer3_FallDetection</w:t>
      </w:r>
      <w:r w:rsidR="005E5FAE" w:rsidRPr="00271CF6">
        <w:rPr>
          <w:lang w:val="en-US"/>
        </w:rPr>
        <w:t>.txt</w:t>
      </w:r>
      <w:r w:rsidRPr="00271CF6">
        <w:rPr>
          <w:lang w:val="en-US"/>
        </w:rPr>
        <w:t xml:space="preserve"> onto the Shimmer.</w:t>
      </w:r>
      <w:r w:rsidR="00C07836" w:rsidRPr="00271CF6">
        <w:rPr>
          <w:lang w:val="en-US"/>
        </w:rPr>
        <w:t xml:space="preserve"> </w:t>
      </w:r>
      <w:r w:rsidR="006C1FB7" w:rsidRPr="00271CF6">
        <w:rPr>
          <w:lang w:val="en-US"/>
        </w:rPr>
        <w:t>The file is located in the</w:t>
      </w:r>
      <w:r w:rsidR="0087321F" w:rsidRPr="00271CF6">
        <w:rPr>
          <w:lang w:val="en-US"/>
        </w:rPr>
        <w:t xml:space="preserve"> folder</w:t>
      </w:r>
      <w:r w:rsidR="006C1FB7" w:rsidRPr="00271CF6">
        <w:rPr>
          <w:lang w:val="en-US"/>
        </w:rPr>
        <w:t xml:space="preserve"> “</w:t>
      </w:r>
      <w:r w:rsidR="005E5FAE" w:rsidRPr="00271CF6">
        <w:rPr>
          <w:lang w:val="en-US"/>
        </w:rPr>
        <w:t>Resources</w:t>
      </w:r>
      <w:r w:rsidR="0087321F" w:rsidRPr="00271CF6">
        <w:rPr>
          <w:lang w:val="en-US"/>
        </w:rPr>
        <w:t>/</w:t>
      </w:r>
      <w:r w:rsidR="002A0ACB" w:rsidRPr="00271CF6">
        <w:rPr>
          <w:lang w:val="en-US"/>
        </w:rPr>
        <w:t>Firmware/</w:t>
      </w:r>
      <w:r w:rsidR="0087321F" w:rsidRPr="00271CF6">
        <w:rPr>
          <w:lang w:val="en-US"/>
        </w:rPr>
        <w:t>Shimmer3_FallDetection</w:t>
      </w:r>
      <w:r w:rsidR="006C1FB7" w:rsidRPr="00271CF6">
        <w:rPr>
          <w:lang w:val="en-US"/>
        </w:rPr>
        <w:t>”.</w:t>
      </w:r>
      <w:r w:rsidR="00C07836" w:rsidRPr="00271CF6">
        <w:rPr>
          <w:lang w:val="en-US"/>
        </w:rPr>
        <w:br/>
        <w:t xml:space="preserve">(How to load custom firmware onto the Shimmer is described in tutorial 1) </w:t>
      </w:r>
      <w:r w:rsidR="00C07836" w:rsidRPr="00271CF6">
        <w:rPr>
          <w:lang w:val="en-US"/>
        </w:rPr>
        <w:br/>
      </w:r>
    </w:p>
    <w:p w:rsidR="00C07836" w:rsidRPr="00271CF6" w:rsidRDefault="00643519" w:rsidP="00C07836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 xml:space="preserve">Launch </w:t>
      </w:r>
      <w:r w:rsidR="005E5FAE" w:rsidRPr="00271CF6">
        <w:rPr>
          <w:lang w:val="en-US"/>
        </w:rPr>
        <w:t xml:space="preserve">the </w:t>
      </w:r>
      <w:r w:rsidR="00FE215D" w:rsidRPr="00271CF6">
        <w:rPr>
          <w:lang w:val="en-US"/>
        </w:rPr>
        <w:t xml:space="preserve">PC application “Shimmer3_PCApp” located in the folder </w:t>
      </w:r>
      <w:r w:rsidR="00A57FD8" w:rsidRPr="00271CF6">
        <w:rPr>
          <w:lang w:val="en-US"/>
        </w:rPr>
        <w:br/>
      </w:r>
      <w:r w:rsidR="00FE215D" w:rsidRPr="00271CF6">
        <w:rPr>
          <w:lang w:val="en-US"/>
        </w:rPr>
        <w:t>“Resources/</w:t>
      </w:r>
      <w:r w:rsidR="002A0ACB" w:rsidRPr="00271CF6">
        <w:rPr>
          <w:lang w:val="en-US"/>
        </w:rPr>
        <w:t>PC Application/</w:t>
      </w:r>
      <w:r w:rsidR="00FE215D" w:rsidRPr="00271CF6">
        <w:rPr>
          <w:lang w:val="en-US"/>
        </w:rPr>
        <w:t>Shimmer3_PCApp”</w:t>
      </w:r>
      <w:r w:rsidR="00FE215D" w:rsidRPr="00271CF6">
        <w:rPr>
          <w:lang w:val="en-US"/>
        </w:rPr>
        <w:br/>
      </w:r>
    </w:p>
    <w:p w:rsidR="00630249" w:rsidRPr="00271CF6" w:rsidRDefault="0063024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Enter the COM port of the Shimmer Bluetooth connection</w:t>
      </w:r>
      <w:r w:rsidR="003C231B" w:rsidRPr="00271CF6">
        <w:rPr>
          <w:lang w:val="en-US"/>
        </w:rPr>
        <w:t xml:space="preserve"> (i.e. COM15)</w:t>
      </w:r>
      <w:r w:rsidR="00CB3225" w:rsidRPr="00271CF6">
        <w:rPr>
          <w:lang w:val="en-US"/>
        </w:rPr>
        <w:br/>
      </w:r>
    </w:p>
    <w:p w:rsidR="00CB3225" w:rsidRPr="00271CF6" w:rsidRDefault="00CB3225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The</w:t>
      </w:r>
      <w:r w:rsidR="00272059" w:rsidRPr="00271CF6">
        <w:rPr>
          <w:lang w:val="en-US"/>
        </w:rPr>
        <w:t xml:space="preserve"> program should display the text</w:t>
      </w:r>
      <w:r w:rsidRPr="00271CF6">
        <w:rPr>
          <w:lang w:val="en-US"/>
        </w:rPr>
        <w:t xml:space="preserve"> “</w:t>
      </w:r>
      <w:r w:rsidRPr="00271CF6">
        <w:rPr>
          <w:rFonts w:ascii="Consolas" w:hAnsi="Consolas" w:cs="Consolas"/>
          <w:highlight w:val="white"/>
          <w:lang w:val="en-US"/>
        </w:rPr>
        <w:t xml:space="preserve">Connected to </w:t>
      </w:r>
      <w:proofErr w:type="spellStart"/>
      <w:r w:rsidRPr="00271CF6">
        <w:rPr>
          <w:rFonts w:ascii="Consolas" w:hAnsi="Consolas" w:cs="Consolas"/>
          <w:lang w:val="en-US"/>
        </w:rPr>
        <w:t>COMxx</w:t>
      </w:r>
      <w:proofErr w:type="spellEnd"/>
      <w:r w:rsidRPr="00271CF6">
        <w:rPr>
          <w:lang w:val="en-US"/>
        </w:rPr>
        <w:t>” and the blue LED on the Shimmer sho</w:t>
      </w:r>
      <w:r w:rsidR="009B73B6" w:rsidRPr="00271CF6">
        <w:rPr>
          <w:lang w:val="en-US"/>
        </w:rPr>
        <w:t>uld be on.</w:t>
      </w:r>
      <w:r w:rsidR="00444D85" w:rsidRPr="00271CF6">
        <w:rPr>
          <w:lang w:val="en-US"/>
        </w:rPr>
        <w:t xml:space="preserve"> If the keeps displaying the message “Unable to connect to specified COM port” try reload the firmware on the device.</w:t>
      </w:r>
      <w:r w:rsidR="00ED0C5C" w:rsidRPr="00271CF6">
        <w:rPr>
          <w:lang w:val="en-US"/>
        </w:rPr>
        <w:br/>
      </w:r>
    </w:p>
    <w:p w:rsidR="00ED0C5C" w:rsidRPr="00271CF6" w:rsidRDefault="00272059" w:rsidP="00630249">
      <w:pPr>
        <w:pStyle w:val="Listeafsnit"/>
        <w:numPr>
          <w:ilvl w:val="0"/>
          <w:numId w:val="3"/>
        </w:numPr>
        <w:jc w:val="left"/>
        <w:rPr>
          <w:lang w:val="en-US"/>
        </w:rPr>
      </w:pPr>
      <w:r w:rsidRPr="00271CF6">
        <w:rPr>
          <w:lang w:val="en-US"/>
        </w:rPr>
        <w:t>Try to shake the Shimmer. The program should now display the text “</w:t>
      </w:r>
      <w:r w:rsidRPr="00271CF6">
        <w:rPr>
          <w:rFonts w:ascii="Consolas" w:hAnsi="Consolas" w:cs="Consolas"/>
          <w:lang w:val="en-US"/>
        </w:rPr>
        <w:t>Alert: A fall has occurred</w:t>
      </w:r>
      <w:r w:rsidRPr="00271CF6">
        <w:rPr>
          <w:lang w:val="en-US"/>
        </w:rPr>
        <w:t>”.</w:t>
      </w:r>
    </w:p>
    <w:p w:rsidR="00535DED" w:rsidRPr="00271CF6" w:rsidRDefault="00535DED" w:rsidP="00535DED">
      <w:pPr>
        <w:jc w:val="left"/>
        <w:rPr>
          <w:lang w:val="en-US"/>
        </w:rPr>
      </w:pPr>
    </w:p>
    <w:p w:rsidR="00535DED" w:rsidRPr="00271CF6" w:rsidRDefault="00535DED" w:rsidP="00535DED">
      <w:pPr>
        <w:keepNext/>
        <w:jc w:val="left"/>
        <w:rPr>
          <w:lang w:val="en-US"/>
        </w:rPr>
      </w:pPr>
      <w:r w:rsidRPr="00271CF6">
        <w:rPr>
          <w:noProof/>
          <w:lang w:eastAsia="da-DK"/>
        </w:rPr>
        <w:drawing>
          <wp:inline distT="0" distB="0" distL="0" distR="0" wp14:anchorId="53798DD1" wp14:editId="79427459">
            <wp:extent cx="5400040" cy="3180348"/>
            <wp:effectExtent l="0" t="0" r="0" b="127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5D3" w:rsidRPr="00271CF6" w:rsidRDefault="00535DED" w:rsidP="00931A7E">
      <w:pPr>
        <w:pStyle w:val="Billedtekst"/>
        <w:jc w:val="left"/>
        <w:rPr>
          <w:lang w:val="en-US"/>
        </w:rPr>
      </w:pPr>
      <w:proofErr w:type="gramStart"/>
      <w:r w:rsidRPr="00271CF6">
        <w:rPr>
          <w:lang w:val="en-US"/>
        </w:rPr>
        <w:t xml:space="preserve">Figure </w:t>
      </w:r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STYLEREF 1 \s </w:instrText>
      </w:r>
      <w:r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4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>.</w:t>
      </w:r>
      <w:proofErr w:type="gramEnd"/>
      <w:r w:rsidRPr="00271CF6">
        <w:rPr>
          <w:lang w:val="en-US"/>
        </w:rPr>
        <w:fldChar w:fldCharType="begin"/>
      </w:r>
      <w:r w:rsidRPr="00271CF6">
        <w:rPr>
          <w:lang w:val="en-US"/>
        </w:rPr>
        <w:instrText xml:space="preserve"> SEQ Figure \* ARABIC \s 1 </w:instrText>
      </w:r>
      <w:r w:rsidRPr="00271CF6">
        <w:rPr>
          <w:lang w:val="en-US"/>
        </w:rPr>
        <w:fldChar w:fldCharType="separate"/>
      </w:r>
      <w:r w:rsidR="00DD39B9">
        <w:rPr>
          <w:noProof/>
          <w:lang w:val="en-US"/>
        </w:rPr>
        <w:t>1</w:t>
      </w:r>
      <w:r w:rsidRPr="00271CF6">
        <w:rPr>
          <w:lang w:val="en-US"/>
        </w:rPr>
        <w:fldChar w:fldCharType="end"/>
      </w:r>
      <w:r w:rsidRPr="00271CF6">
        <w:rPr>
          <w:lang w:val="en-US"/>
        </w:rPr>
        <w:t xml:space="preserve"> - The program output at </w:t>
      </w:r>
      <w:r w:rsidR="009A6672" w:rsidRPr="00271CF6">
        <w:rPr>
          <w:lang w:val="en-US"/>
        </w:rPr>
        <w:t>successful</w:t>
      </w:r>
      <w:r w:rsidRPr="00271CF6">
        <w:rPr>
          <w:lang w:val="en-US"/>
        </w:rPr>
        <w:t xml:space="preserve"> connection and detection</w:t>
      </w:r>
    </w:p>
    <w:p w:rsidR="008B4912" w:rsidRPr="00271CF6" w:rsidRDefault="008B4912" w:rsidP="008B4912">
      <w:pPr>
        <w:pStyle w:val="Overskrift1"/>
        <w:rPr>
          <w:lang w:val="en-US"/>
        </w:rPr>
      </w:pPr>
      <w:bookmarkStart w:id="10" w:name="_Toc409594928"/>
      <w:r w:rsidRPr="00271CF6">
        <w:rPr>
          <w:lang w:val="en-US"/>
        </w:rPr>
        <w:lastRenderedPageBreak/>
        <w:t>Modifying the firmware</w:t>
      </w:r>
      <w:bookmarkEnd w:id="10"/>
    </w:p>
    <w:p w:rsidR="003C2C65" w:rsidRPr="00271CF6" w:rsidRDefault="003C2C65" w:rsidP="008B4912">
      <w:pPr>
        <w:rPr>
          <w:lang w:val="en-US"/>
        </w:rPr>
      </w:pPr>
      <w:r w:rsidRPr="00271CF6">
        <w:rPr>
          <w:lang w:val="en-US"/>
        </w:rPr>
        <w:t>If the current fall detection algorithm seem insufficient according to a specific usage it is relatively easy to modify.</w:t>
      </w:r>
      <w:r w:rsidR="00757613">
        <w:rPr>
          <w:lang w:val="en-US"/>
        </w:rPr>
        <w:t xml:space="preserve"> </w:t>
      </w:r>
      <w:r w:rsidR="004029F8" w:rsidRPr="00271CF6">
        <w:rPr>
          <w:lang w:val="en-US"/>
        </w:rPr>
        <w:t xml:space="preserve">There are three key areas which can be modified which </w:t>
      </w:r>
      <w:proofErr w:type="gramStart"/>
      <w:r w:rsidR="004029F8" w:rsidRPr="00271CF6">
        <w:rPr>
          <w:lang w:val="en-US"/>
        </w:rPr>
        <w:t>is</w:t>
      </w:r>
      <w:proofErr w:type="gramEnd"/>
      <w:r w:rsidR="004029F8" w:rsidRPr="00271CF6">
        <w:rPr>
          <w:lang w:val="en-US"/>
        </w:rPr>
        <w:t xml:space="preserve"> explained in the following.</w:t>
      </w:r>
    </w:p>
    <w:p w:rsidR="004029F8" w:rsidRPr="00271CF6" w:rsidRDefault="004029F8" w:rsidP="004029F8">
      <w:pPr>
        <w:pStyle w:val="Overskrift2"/>
        <w:rPr>
          <w:lang w:val="en-US"/>
        </w:rPr>
      </w:pPr>
      <w:bookmarkStart w:id="11" w:name="_Toc409594929"/>
      <w:r w:rsidRPr="00271CF6">
        <w:rPr>
          <w:lang w:val="en-US"/>
        </w:rPr>
        <w:t>Constants</w:t>
      </w:r>
      <w:bookmarkEnd w:id="11"/>
    </w:p>
    <w:p w:rsidR="004029F8" w:rsidRPr="00271CF6" w:rsidRDefault="00AE19C5" w:rsidP="004029F8">
      <w:pPr>
        <w:rPr>
          <w:lang w:val="en-US"/>
        </w:rPr>
      </w:pPr>
      <w:r w:rsidRPr="00271CF6">
        <w:rPr>
          <w:lang w:val="en-US"/>
        </w:rPr>
        <w:t>Line 20-24 in the code: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Defines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NUMBER_OF_SAMPLES 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AE19C5" w:rsidRPr="00271CF6" w:rsidRDefault="00AE19C5" w:rsidP="00AE19C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FALL_THRESHOLD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4000</w:t>
      </w:r>
    </w:p>
    <w:p w:rsidR="00AE19C5" w:rsidRPr="00271CF6" w:rsidRDefault="00AE19C5" w:rsidP="00AE19C5">
      <w:pPr>
        <w:rPr>
          <w:lang w:val="en-US"/>
        </w:rPr>
      </w:pPr>
      <w:r w:rsidRPr="00271CF6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#define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SAMPLE_FREQUENCY</w:t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ab/>
        <w:t>50</w:t>
      </w:r>
    </w:p>
    <w:p w:rsidR="004029F8" w:rsidRPr="00271CF6" w:rsidRDefault="00AE19C5" w:rsidP="008B4912">
      <w:pPr>
        <w:rPr>
          <w:lang w:val="en-US"/>
        </w:rPr>
      </w:pPr>
      <w:r w:rsidRPr="00271CF6">
        <w:rPr>
          <w:lang w:val="en-US"/>
        </w:rPr>
        <w:t xml:space="preserve">The NUMBER_OF_SAMPLES constant determines how many samples to acquire before applying the fall detection algorithm. </w:t>
      </w:r>
    </w:p>
    <w:p w:rsidR="00902C32" w:rsidRPr="00271CF6" w:rsidRDefault="00902C32" w:rsidP="008B4912">
      <w:pPr>
        <w:rPr>
          <w:lang w:val="en-US"/>
        </w:rPr>
      </w:pPr>
      <w:r w:rsidRPr="00271CF6">
        <w:rPr>
          <w:lang w:val="en-US"/>
        </w:rPr>
        <w:t>The FALL_THRESHOLD is fixed limit used in the algorithm to determine when a fall has occurred. By lowering this value less acceleration is need</w:t>
      </w:r>
      <w:r w:rsidR="00FB0D32" w:rsidRPr="00271CF6">
        <w:rPr>
          <w:lang w:val="en-US"/>
        </w:rPr>
        <w:t>ed</w:t>
      </w:r>
      <w:r w:rsidRPr="00271CF6">
        <w:rPr>
          <w:lang w:val="en-US"/>
        </w:rPr>
        <w:t xml:space="preserve"> in order to determine </w:t>
      </w:r>
      <w:r w:rsidR="001873C7" w:rsidRPr="00271CF6">
        <w:rPr>
          <w:lang w:val="en-US"/>
        </w:rPr>
        <w:t xml:space="preserve">if </w:t>
      </w:r>
      <w:r w:rsidRPr="00271CF6">
        <w:rPr>
          <w:lang w:val="en-US"/>
        </w:rPr>
        <w:t>a fall</w:t>
      </w:r>
      <w:r w:rsidR="001873C7" w:rsidRPr="00271CF6">
        <w:rPr>
          <w:lang w:val="en-US"/>
        </w:rPr>
        <w:t xml:space="preserve"> has occurred</w:t>
      </w:r>
      <w:r w:rsidR="00237502" w:rsidRPr="00271CF6">
        <w:rPr>
          <w:lang w:val="en-US"/>
        </w:rPr>
        <w:t>.</w:t>
      </w:r>
    </w:p>
    <w:p w:rsidR="00623A2F" w:rsidRPr="00271CF6" w:rsidRDefault="00623A2F" w:rsidP="008B4912">
      <w:pPr>
        <w:rPr>
          <w:lang w:val="en-US"/>
        </w:rPr>
      </w:pPr>
      <w:r w:rsidRPr="00271CF6">
        <w:rPr>
          <w:lang w:val="en-US"/>
        </w:rPr>
        <w:t>The SAMPLE_FREQUENCY determines how many samples are acquired each second.</w:t>
      </w:r>
    </w:p>
    <w:p w:rsidR="00EF5A8C" w:rsidRPr="00271CF6" w:rsidRDefault="000E3AB7" w:rsidP="00EF5A8C">
      <w:pPr>
        <w:pStyle w:val="Overskrift2"/>
        <w:rPr>
          <w:lang w:val="en-US"/>
        </w:rPr>
      </w:pPr>
      <w:bookmarkStart w:id="12" w:name="_Toc409594930"/>
      <w:r w:rsidRPr="00271CF6">
        <w:rPr>
          <w:lang w:val="en-US"/>
        </w:rPr>
        <w:t>Initialization of accelerometer</w:t>
      </w:r>
      <w:bookmarkEnd w:id="12"/>
    </w:p>
    <w:p w:rsidR="000E3AB7" w:rsidRPr="00271CF6" w:rsidRDefault="000E3AB7" w:rsidP="000E3AB7">
      <w:pPr>
        <w:rPr>
          <w:lang w:val="en-US"/>
        </w:rPr>
      </w:pPr>
      <w:r w:rsidRPr="00271CF6">
        <w:rPr>
          <w:lang w:val="en-US"/>
        </w:rPr>
        <w:t>Line 81-83 in the code: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3F7F5F"/>
          <w:spacing w:val="0"/>
          <w:szCs w:val="20"/>
          <w:lang w:val="en-US"/>
        </w:rPr>
        <w:t>// Setup of LSM303DLHC</w:t>
      </w:r>
    </w:p>
    <w:p w:rsidR="000E3AB7" w:rsidRPr="00271CF6" w:rsidRDefault="000E3AB7" w:rsidP="000E3AB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</w:t>
      </w:r>
      <w:proofErr w:type="gramStart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init(</w:t>
      </w:r>
      <w:proofErr w:type="gramEnd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);</w:t>
      </w:r>
    </w:p>
    <w:p w:rsidR="000E3AB7" w:rsidRPr="00271CF6" w:rsidRDefault="000E3AB7" w:rsidP="000E3AB7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</w:t>
      </w:r>
      <w:proofErr w:type="gramStart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accelInit(</w:t>
      </w:r>
      <w:proofErr w:type="gramEnd"/>
      <w:r w:rsidRPr="00271CF6">
        <w:rPr>
          <w:rFonts w:ascii="Consolas" w:hAnsi="Consolas" w:cs="Consolas"/>
          <w:color w:val="000000"/>
          <w:spacing w:val="0"/>
          <w:szCs w:val="20"/>
          <w:lang w:val="en-US"/>
        </w:rPr>
        <w:t>LSM303DLHC_ACCEL_100HZ,ACCEL_16G,0,1);</w:t>
      </w:r>
    </w:p>
    <w:p w:rsidR="000C520D" w:rsidRDefault="00271CF6" w:rsidP="00271CF6">
      <w:pPr>
        <w:rPr>
          <w:lang w:val="en-US"/>
        </w:rPr>
      </w:pPr>
      <w:r w:rsidRPr="00271CF6">
        <w:rPr>
          <w:lang w:val="en-US"/>
        </w:rPr>
        <w:t xml:space="preserve">The accelerometer </w:t>
      </w:r>
      <w:r w:rsidR="00362002">
        <w:rPr>
          <w:lang w:val="en-US"/>
        </w:rPr>
        <w:t>can be initialized with different sampling frequencies and resolutions</w:t>
      </w:r>
      <w:r w:rsidR="000C520D">
        <w:rPr>
          <w:lang w:val="en-US"/>
        </w:rPr>
        <w:t>, which is passed through the first two parameters of the “LSM303DLHC_accelInit” function.</w:t>
      </w:r>
    </w:p>
    <w:p w:rsidR="00757613" w:rsidRPr="002B077C" w:rsidRDefault="00DA3156" w:rsidP="002B077C">
      <w:pPr>
        <w:rPr>
          <w:lang w:val="en-US"/>
        </w:rPr>
      </w:pPr>
      <w:r w:rsidRPr="002B077C">
        <w:rPr>
          <w:lang w:val="en-US"/>
        </w:rPr>
        <w:t xml:space="preserve">The first parameter (sampling rate) </w:t>
      </w:r>
      <w:r w:rsidR="00757613" w:rsidRPr="002B077C">
        <w:rPr>
          <w:lang w:val="en-US"/>
        </w:rPr>
        <w:t>can be one of the following: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>LSM303DLHC_ACCEL_POWER_DOWN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LSM303DLHC_ACCEL_25HZ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LSM303DLHC_ACCEL_50HZ 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LSM303DLHC_ACCEL_200HZ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LSM303DLHC_ACCEL_400HZ   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LSM303DLHC_ACCEL_1_620KHZ   </w:t>
      </w:r>
    </w:p>
    <w:p w:rsidR="00757613" w:rsidRPr="00117CF6" w:rsidRDefault="00757613" w:rsidP="00117CF6">
      <w:pPr>
        <w:pStyle w:val="Listeafsnit"/>
        <w:numPr>
          <w:ilvl w:val="0"/>
          <w:numId w:val="5"/>
        </w:numPr>
        <w:rPr>
          <w:rFonts w:ascii="Consolas" w:hAnsi="Consolas" w:cs="Consolas"/>
          <w:i/>
          <w:color w:val="000000"/>
          <w:spacing w:val="0"/>
          <w:szCs w:val="20"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  <w:lang w:val="en-US"/>
        </w:rPr>
        <w:t xml:space="preserve">LSM303DLHC_ACCEL_1_344kHz   </w:t>
      </w:r>
    </w:p>
    <w:p w:rsidR="00117CF6" w:rsidRDefault="00117CF6">
      <w:pPr>
        <w:jc w:val="left"/>
        <w:rPr>
          <w:rFonts w:ascii="Consolas" w:hAnsi="Consolas" w:cs="Consolas"/>
          <w:i/>
          <w:color w:val="000000"/>
          <w:spacing w:val="0"/>
          <w:szCs w:val="20"/>
          <w:lang w:val="en-US"/>
        </w:rPr>
      </w:pPr>
      <w:r>
        <w:rPr>
          <w:rFonts w:ascii="Consolas" w:hAnsi="Consolas" w:cs="Consolas"/>
          <w:i/>
          <w:color w:val="000000"/>
          <w:spacing w:val="0"/>
          <w:szCs w:val="20"/>
          <w:lang w:val="en-US"/>
        </w:rPr>
        <w:br w:type="page"/>
      </w:r>
    </w:p>
    <w:p w:rsidR="00117CF6" w:rsidRDefault="00117CF6" w:rsidP="00757613">
      <w:pPr>
        <w:rPr>
          <w:lang w:val="en-US"/>
        </w:rPr>
      </w:pPr>
      <w:r w:rsidRPr="00117CF6">
        <w:rPr>
          <w:lang w:val="en-US"/>
        </w:rPr>
        <w:lastRenderedPageBreak/>
        <w:t>The</w:t>
      </w:r>
      <w:r>
        <w:rPr>
          <w:lang w:val="en-US"/>
        </w:rPr>
        <w:t xml:space="preserve"> resolution (sensitivity of the accelerometer) can be one of the following: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ACCEL_2G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ACCEL_4G 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i/>
          <w:color w:val="auto"/>
          <w:spacing w:val="0"/>
          <w:szCs w:val="20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ACCEL_8G     </w:t>
      </w:r>
    </w:p>
    <w:p w:rsidR="00117CF6" w:rsidRPr="00117CF6" w:rsidRDefault="00117CF6" w:rsidP="00117CF6">
      <w:pPr>
        <w:pStyle w:val="Listeafsnit"/>
        <w:numPr>
          <w:ilvl w:val="0"/>
          <w:numId w:val="4"/>
        </w:numPr>
        <w:rPr>
          <w:i/>
          <w:lang w:val="en-US"/>
        </w:rPr>
      </w:pPr>
      <w:r w:rsidRPr="00117CF6">
        <w:rPr>
          <w:rFonts w:ascii="Consolas" w:hAnsi="Consolas" w:cs="Consolas"/>
          <w:i/>
          <w:color w:val="000000"/>
          <w:spacing w:val="0"/>
          <w:szCs w:val="20"/>
        </w:rPr>
        <w:t xml:space="preserve">ACCEL_16G    </w:t>
      </w:r>
    </w:p>
    <w:p w:rsidR="00757613" w:rsidRDefault="00E37724" w:rsidP="00E37724">
      <w:pPr>
        <w:pStyle w:val="Overskrift2"/>
        <w:rPr>
          <w:lang w:val="en-US"/>
        </w:rPr>
      </w:pPr>
      <w:bookmarkStart w:id="13" w:name="_Toc409594931"/>
      <w:r>
        <w:rPr>
          <w:lang w:val="en-US"/>
        </w:rPr>
        <w:t>Fall detection algorithm</w:t>
      </w:r>
      <w:bookmarkEnd w:id="13"/>
    </w:p>
    <w:p w:rsidR="00117CF6" w:rsidRDefault="005B0F57" w:rsidP="00117CF6">
      <w:pPr>
        <w:rPr>
          <w:lang w:val="en-US"/>
        </w:rPr>
      </w:pPr>
      <w:r>
        <w:rPr>
          <w:lang w:val="en-US"/>
        </w:rPr>
        <w:t xml:space="preserve">The </w:t>
      </w:r>
      <w:r w:rsidR="005F3A51">
        <w:rPr>
          <w:lang w:val="en-US"/>
        </w:rPr>
        <w:t>fall detection</w:t>
      </w:r>
      <w:r>
        <w:rPr>
          <w:lang w:val="en-US"/>
        </w:rPr>
        <w:t xml:space="preserve"> algorithm can </w:t>
      </w:r>
      <w:r w:rsidR="00D72A5C">
        <w:rPr>
          <w:lang w:val="en-US"/>
        </w:rPr>
        <w:t xml:space="preserve">easily be replaced. </w:t>
      </w:r>
      <w:r w:rsidR="00A31130">
        <w:rPr>
          <w:lang w:val="en-US"/>
        </w:rPr>
        <w:t>It is located in the function “</w:t>
      </w:r>
      <w:proofErr w:type="spellStart"/>
      <w:r w:rsidR="00A31130">
        <w:rPr>
          <w:lang w:val="en-US"/>
        </w:rPr>
        <w:t>ProcessData</w:t>
      </w:r>
      <w:proofErr w:type="spellEnd"/>
      <w:r w:rsidR="00A31130">
        <w:rPr>
          <w:lang w:val="en-US"/>
        </w:rPr>
        <w:t>” and is called whenever the specified amount of</w:t>
      </w:r>
      <w:r w:rsidR="002C271E">
        <w:rPr>
          <w:lang w:val="en-US"/>
        </w:rPr>
        <w:t xml:space="preserve"> acceleration</w:t>
      </w:r>
      <w:r w:rsidR="00A31130">
        <w:rPr>
          <w:lang w:val="en-US"/>
        </w:rPr>
        <w:t xml:space="preserve"> samples </w:t>
      </w:r>
      <w:r w:rsidR="00413F84">
        <w:rPr>
          <w:lang w:val="en-US"/>
        </w:rPr>
        <w:t>h</w:t>
      </w:r>
      <w:r w:rsidR="00A4506F">
        <w:rPr>
          <w:lang w:val="en-US"/>
        </w:rPr>
        <w:t>as</w:t>
      </w:r>
      <w:r w:rsidR="00A31130">
        <w:rPr>
          <w:lang w:val="en-US"/>
        </w:rPr>
        <w:t xml:space="preserve"> been acquired.</w:t>
      </w:r>
    </w:p>
    <w:p w:rsidR="00BE64D4" w:rsidRDefault="009478A1" w:rsidP="00117CF6">
      <w:pPr>
        <w:rPr>
          <w:lang w:val="en-US"/>
        </w:rPr>
      </w:pPr>
      <w:r>
        <w:rPr>
          <w:lang w:val="en-US"/>
        </w:rPr>
        <w:t>Line 203-225</w:t>
      </w:r>
      <w:r w:rsidR="00BE64D4">
        <w:rPr>
          <w:lang w:val="en-US"/>
        </w:rPr>
        <w:t xml:space="preserve"> of the code:</w:t>
      </w:r>
    </w:p>
    <w:p w:rsidR="00BE64D4" w:rsidRPr="00BE64D4" w:rsidRDefault="00BE64D4" w:rsidP="00BE64D4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</w:t>
      </w:r>
      <w:proofErr w:type="spellStart"/>
      <w:r w:rsidRPr="00BE64D4">
        <w:rPr>
          <w:rFonts w:ascii="Consolas" w:hAnsi="Consolas" w:cs="Consolas"/>
          <w:b/>
          <w:bCs/>
          <w:color w:val="000000"/>
          <w:spacing w:val="0"/>
          <w:szCs w:val="20"/>
          <w:lang w:val="en-US"/>
        </w:rPr>
        <w:t>ProcessData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void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float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min = 0, max = 0;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Find minimum and maximum of the sample buffer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min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max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[0];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for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1;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&lt; NUMBER_OF_SAMPLES;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++)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 &lt; min)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min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 &gt; max)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max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sampleBuff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[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i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];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3F7F5F"/>
          <w:spacing w:val="0"/>
          <w:szCs w:val="20"/>
          <w:lang w:val="en-US"/>
        </w:rPr>
        <w:t>// Check if a fall has occurred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((max - min) &gt; FALL_THRESHOLD)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gramStart"/>
      <w:r w:rsidRPr="00BE64D4">
        <w:rPr>
          <w:rFonts w:ascii="Consolas" w:hAnsi="Consolas" w:cs="Consolas"/>
          <w:b/>
          <w:bCs/>
          <w:color w:val="7F0055"/>
          <w:spacing w:val="0"/>
          <w:szCs w:val="20"/>
          <w:lang w:val="en-US"/>
        </w:rPr>
        <w:t>if</w:t>
      </w:r>
      <w:proofErr w:type="gram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(</w:t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btIsConnected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) {</w:t>
      </w:r>
    </w:p>
    <w:p w:rsidR="00BE64D4" w:rsidRPr="00BE64D4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BT_</w:t>
      </w:r>
      <w:proofErr w:type="gramStart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write</w:t>
      </w:r>
      <w:proofErr w:type="spellEnd"/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(</w:t>
      </w:r>
      <w:proofErr w:type="gramEnd"/>
      <w:r w:rsidRPr="00BE64D4">
        <w:rPr>
          <w:rFonts w:ascii="Consolas" w:hAnsi="Consolas" w:cs="Consolas"/>
          <w:color w:val="2A00FF"/>
          <w:spacing w:val="0"/>
          <w:szCs w:val="20"/>
          <w:lang w:val="en-US"/>
        </w:rPr>
        <w:t>"F"</w:t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>, 1);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BE64D4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  <w:t>}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r w:rsidRPr="009478A1">
        <w:rPr>
          <w:rFonts w:ascii="Consolas" w:hAnsi="Consolas" w:cs="Consolas"/>
          <w:color w:val="3F7F5F"/>
          <w:spacing w:val="0"/>
          <w:szCs w:val="20"/>
          <w:lang w:val="en-US"/>
        </w:rPr>
        <w:t>// Reset sample counter</w:t>
      </w:r>
    </w:p>
    <w:p w:rsidR="00BE64D4" w:rsidRPr="009478A1" w:rsidRDefault="00BE64D4" w:rsidP="00BE64D4">
      <w:pPr>
        <w:tabs>
          <w:tab w:val="left" w:pos="426"/>
        </w:tabs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auto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ab/>
      </w:r>
      <w:proofErr w:type="spellStart"/>
      <w:proofErr w:type="gramStart"/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sampleCounter</w:t>
      </w:r>
      <w:proofErr w:type="spellEnd"/>
      <w:proofErr w:type="gramEnd"/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 xml:space="preserve"> = 0;</w:t>
      </w:r>
    </w:p>
    <w:p w:rsidR="00BE64D4" w:rsidRPr="009478A1" w:rsidRDefault="00BE64D4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  <w:r w:rsidRPr="009478A1">
        <w:rPr>
          <w:rFonts w:ascii="Consolas" w:hAnsi="Consolas" w:cs="Consolas"/>
          <w:color w:val="000000"/>
          <w:spacing w:val="0"/>
          <w:szCs w:val="20"/>
          <w:lang w:val="en-US"/>
        </w:rPr>
        <w:t>}</w:t>
      </w:r>
    </w:p>
    <w:p w:rsidR="00B82657" w:rsidRPr="009478A1" w:rsidRDefault="00B82657" w:rsidP="00BE64D4">
      <w:pPr>
        <w:rPr>
          <w:rFonts w:ascii="Consolas" w:hAnsi="Consolas" w:cs="Consolas"/>
          <w:color w:val="000000"/>
          <w:spacing w:val="0"/>
          <w:szCs w:val="20"/>
          <w:lang w:val="en-US"/>
        </w:rPr>
      </w:pPr>
    </w:p>
    <w:p w:rsidR="00D10215" w:rsidRPr="00117CF6" w:rsidRDefault="00DA23A8" w:rsidP="00B82657">
      <w:pPr>
        <w:rPr>
          <w:lang w:val="en-US"/>
        </w:rPr>
      </w:pPr>
      <w:r>
        <w:rPr>
          <w:lang w:val="en-US"/>
        </w:rPr>
        <w:t xml:space="preserve">The acquired </w:t>
      </w:r>
      <w:r w:rsidR="002C271E">
        <w:rPr>
          <w:lang w:val="en-US"/>
        </w:rPr>
        <w:t xml:space="preserve">acceleration </w:t>
      </w:r>
      <w:r>
        <w:rPr>
          <w:lang w:val="en-US"/>
        </w:rPr>
        <w:t>samples are stored in the array called “</w:t>
      </w:r>
      <w:proofErr w:type="spellStart"/>
      <w:r>
        <w:rPr>
          <w:lang w:val="en-US"/>
        </w:rPr>
        <w:t>sampleBuff</w:t>
      </w:r>
      <w:proofErr w:type="spellEnd"/>
      <w:r>
        <w:rPr>
          <w:lang w:val="en-US"/>
        </w:rPr>
        <w:t>”</w:t>
      </w:r>
      <w:r w:rsidR="00457175">
        <w:rPr>
          <w:lang w:val="en-US"/>
        </w:rPr>
        <w:t xml:space="preserve"> (16 bit values)</w:t>
      </w:r>
      <w:r>
        <w:rPr>
          <w:lang w:val="en-US"/>
        </w:rPr>
        <w:t>.</w:t>
      </w:r>
      <w:r w:rsidR="00D10215">
        <w:rPr>
          <w:lang w:val="en-US"/>
        </w:rPr>
        <w:t xml:space="preserve"> When replacing the body of this function remember to keep the last line which resets the </w:t>
      </w:r>
      <w:proofErr w:type="spellStart"/>
      <w:r w:rsidR="00D10215">
        <w:rPr>
          <w:lang w:val="en-US"/>
        </w:rPr>
        <w:t>sampleCounter</w:t>
      </w:r>
      <w:proofErr w:type="spellEnd"/>
      <w:r w:rsidR="00D10215">
        <w:rPr>
          <w:lang w:val="en-US"/>
        </w:rPr>
        <w:t>.</w:t>
      </w:r>
    </w:p>
    <w:sectPr w:rsidR="00D10215" w:rsidRPr="00117CF6" w:rsidSect="00263CBA">
      <w:footerReference w:type="even" r:id="rId16"/>
      <w:footerReference w:type="default" r:id="rId17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568" w:rsidRDefault="00D83568" w:rsidP="00C77218">
      <w:pPr>
        <w:spacing w:after="0" w:line="240" w:lineRule="auto"/>
      </w:pPr>
      <w:r>
        <w:separator/>
      </w:r>
    </w:p>
  </w:endnote>
  <w:endnote w:type="continuationSeparator" w:id="0">
    <w:p w:rsidR="00D83568" w:rsidRDefault="00D83568" w:rsidP="00C772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39979556"/>
      <w:docPartObj>
        <w:docPartGallery w:val="Page Numbers (Bottom of Page)"/>
        <w:docPartUnique/>
      </w:docPartObj>
    </w:sdtPr>
    <w:sdtEndPr/>
    <w:sdtContent>
      <w:sdt>
        <w:sdtPr>
          <w:id w:val="1371422066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401C91">
            <w:pPr>
              <w:pStyle w:val="Sidefod"/>
            </w:pPr>
            <w:r>
              <w:tab/>
            </w:r>
            <w:r>
              <w:tab/>
            </w:r>
            <w:r>
              <w:tab/>
              <w:t xml:space="preserve">             Side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552B5">
              <w:rPr>
                <w:b/>
                <w:noProof/>
              </w:rPr>
              <w:t>i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SECTIONPAGES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E552B5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ab/>
            </w:r>
            <w:r>
              <w:tab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5584889"/>
      <w:docPartObj>
        <w:docPartGallery w:val="Page Numbers (Bottom of Page)"/>
        <w:docPartUnique/>
      </w:docPartObj>
    </w:sdtPr>
    <w:sdtEndPr/>
    <w:sdtContent>
      <w:p w:rsidR="003A6956" w:rsidRDefault="003A6956" w:rsidP="00DA7D97">
        <w:pPr>
          <w:pStyle w:val="Sidefod"/>
          <w:jc w:val="right"/>
        </w:pPr>
      </w:p>
      <w:p w:rsidR="003A6956" w:rsidRDefault="00D83568" w:rsidP="00DA7D97">
        <w:pPr>
          <w:pStyle w:val="Sidefod"/>
          <w:tabs>
            <w:tab w:val="clear" w:pos="9638"/>
          </w:tabs>
          <w:jc w:val="left"/>
        </w:pPr>
      </w:p>
    </w:sdtContent>
  </w:sdt>
  <w:p w:rsidR="003A6956" w:rsidRDefault="004640AB" w:rsidP="004640AB">
    <w:pPr>
      <w:pStyle w:val="Sidefod"/>
      <w:jc w:val="center"/>
    </w:pPr>
    <w:r>
      <w:t>Page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PAGE</w:instrText>
    </w:r>
    <w:r w:rsidR="003A6956">
      <w:rPr>
        <w:b/>
        <w:sz w:val="24"/>
        <w:szCs w:val="24"/>
      </w:rPr>
      <w:fldChar w:fldCharType="separate"/>
    </w:r>
    <w:r w:rsidR="0097478A">
      <w:rPr>
        <w:b/>
        <w:noProof/>
      </w:rPr>
      <w:t>4</w:t>
    </w:r>
    <w:r w:rsidR="003A6956">
      <w:rPr>
        <w:b/>
        <w:sz w:val="24"/>
        <w:szCs w:val="24"/>
      </w:rPr>
      <w:fldChar w:fldCharType="end"/>
    </w:r>
    <w:r>
      <w:t xml:space="preserve"> of</w:t>
    </w:r>
    <w:r w:rsidR="003A6956">
      <w:t xml:space="preserve"> </w:t>
    </w:r>
    <w:r w:rsidR="003A6956">
      <w:rPr>
        <w:b/>
        <w:sz w:val="24"/>
        <w:szCs w:val="24"/>
      </w:rPr>
      <w:fldChar w:fldCharType="begin"/>
    </w:r>
    <w:r w:rsidR="003A6956">
      <w:rPr>
        <w:b/>
      </w:rPr>
      <w:instrText>SECTIONPAGES</w:instrText>
    </w:r>
    <w:r w:rsidR="003A6956">
      <w:rPr>
        <w:b/>
        <w:sz w:val="24"/>
        <w:szCs w:val="24"/>
      </w:rPr>
      <w:fldChar w:fldCharType="separate"/>
    </w:r>
    <w:r w:rsidR="0097478A">
      <w:rPr>
        <w:b/>
        <w:noProof/>
      </w:rPr>
      <w:t>6</w:t>
    </w:r>
    <w:r w:rsidR="003A6956">
      <w:rPr>
        <w:b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2504974"/>
      <w:docPartObj>
        <w:docPartGallery w:val="Page Numbers (Bottom of Page)"/>
        <w:docPartUnique/>
      </w:docPartObj>
    </w:sdtPr>
    <w:sdtEndPr/>
    <w:sdtContent>
      <w:sdt>
        <w:sdtPr>
          <w:id w:val="419528918"/>
          <w:docPartObj>
            <w:docPartGallery w:val="Page Numbers (Top of Page)"/>
            <w:docPartUnique/>
          </w:docPartObj>
        </w:sdtPr>
        <w:sdtEndPr/>
        <w:sdtContent>
          <w:p w:rsidR="003A6956" w:rsidRDefault="003A6956" w:rsidP="00ED776E">
            <w:pPr>
              <w:pStyle w:val="Sidefod"/>
              <w:jc w:val="right"/>
            </w:pPr>
          </w:p>
          <w:p w:rsidR="003A6956" w:rsidRPr="00ED776E" w:rsidRDefault="004640AB" w:rsidP="004640AB">
            <w:pPr>
              <w:pStyle w:val="Sidefod"/>
              <w:tabs>
                <w:tab w:val="clear" w:pos="9638"/>
              </w:tabs>
              <w:jc w:val="center"/>
            </w:pPr>
            <w:r>
              <w:t>Page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PAGE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97478A">
              <w:rPr>
                <w:b/>
                <w:noProof/>
              </w:rPr>
              <w:t>3</w:t>
            </w:r>
            <w:r w:rsidR="003A6956">
              <w:rPr>
                <w:b/>
                <w:sz w:val="24"/>
                <w:szCs w:val="24"/>
              </w:rPr>
              <w:fldChar w:fldCharType="end"/>
            </w:r>
            <w:r>
              <w:t xml:space="preserve"> of</w:t>
            </w:r>
            <w:r w:rsidR="003A6956">
              <w:t xml:space="preserve"> </w:t>
            </w:r>
            <w:r w:rsidR="003A6956">
              <w:rPr>
                <w:b/>
                <w:sz w:val="24"/>
                <w:szCs w:val="24"/>
              </w:rPr>
              <w:fldChar w:fldCharType="begin"/>
            </w:r>
            <w:r w:rsidR="003A6956">
              <w:rPr>
                <w:b/>
              </w:rPr>
              <w:instrText>SECTIONPAGES</w:instrText>
            </w:r>
            <w:r w:rsidR="003A6956">
              <w:rPr>
                <w:b/>
                <w:sz w:val="24"/>
                <w:szCs w:val="24"/>
              </w:rPr>
              <w:fldChar w:fldCharType="separate"/>
            </w:r>
            <w:r w:rsidR="0097478A">
              <w:rPr>
                <w:b/>
                <w:noProof/>
              </w:rPr>
              <w:t>6</w:t>
            </w:r>
            <w:r w:rsidR="003A6956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568" w:rsidRDefault="00D83568" w:rsidP="00C77218">
      <w:pPr>
        <w:spacing w:after="0" w:line="240" w:lineRule="auto"/>
      </w:pPr>
      <w:r>
        <w:separator/>
      </w:r>
    </w:p>
  </w:footnote>
  <w:footnote w:type="continuationSeparator" w:id="0">
    <w:p w:rsidR="00D83568" w:rsidRDefault="00D83568" w:rsidP="00C772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956" w:rsidRPr="00456C0D" w:rsidRDefault="003A6956" w:rsidP="004B787D">
    <w:pPr>
      <w:pStyle w:val="NormalWeb"/>
      <w:spacing w:before="0" w:beforeAutospacing="0" w:after="0"/>
      <w:rPr>
        <w:rFonts w:ascii="Arial" w:hAnsi="Arial" w:cs="Arial"/>
        <w:color w:val="0D0D0D" w:themeColor="text1" w:themeTint="F2"/>
        <w:sz w:val="18"/>
        <w:szCs w:val="16"/>
      </w:rPr>
    </w:pPr>
  </w:p>
  <w:p w:rsidR="003A6956" w:rsidRPr="00456C0D" w:rsidRDefault="003A6956" w:rsidP="00B530E7">
    <w:pPr>
      <w:pStyle w:val="Sidehoved"/>
    </w:pPr>
  </w:p>
  <w:p w:rsidR="003A6956" w:rsidRPr="00456C0D" w:rsidRDefault="003A6956" w:rsidP="00B530E7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1575B"/>
    <w:multiLevelType w:val="hybridMultilevel"/>
    <w:tmpl w:val="EC7E5C7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990B93"/>
    <w:multiLevelType w:val="multilevel"/>
    <w:tmpl w:val="9470FF62"/>
    <w:lvl w:ilvl="0">
      <w:start w:val="1"/>
      <w:numFmt w:val="decimal"/>
      <w:pStyle w:val="Overskrift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verskrift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verskrift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verskrift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verskrift5"/>
      <w:suff w:val="space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verskrift6"/>
      <w:suff w:val="space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verskrift7"/>
      <w:suff w:val="space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verskrift8"/>
      <w:suff w:val="space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verskrift9"/>
      <w:suff w:val="space"/>
      <w:lvlText w:val="%1.%2.%3.%4.%5.%6.%7.%8.%9."/>
      <w:lvlJc w:val="left"/>
      <w:pPr>
        <w:ind w:left="1584" w:hanging="1584"/>
      </w:pPr>
      <w:rPr>
        <w:rFonts w:hint="default"/>
      </w:rPr>
    </w:lvl>
  </w:abstractNum>
  <w:abstractNum w:abstractNumId="2">
    <w:nsid w:val="4DB908E7"/>
    <w:multiLevelType w:val="hybridMultilevel"/>
    <w:tmpl w:val="71C86A78"/>
    <w:lvl w:ilvl="0" w:tplc="51D273F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40" w:hanging="360"/>
      </w:pPr>
    </w:lvl>
    <w:lvl w:ilvl="2" w:tplc="0406001B" w:tentative="1">
      <w:start w:val="1"/>
      <w:numFmt w:val="lowerRoman"/>
      <w:lvlText w:val="%3."/>
      <w:lvlJc w:val="right"/>
      <w:pPr>
        <w:ind w:left="1860" w:hanging="180"/>
      </w:pPr>
    </w:lvl>
    <w:lvl w:ilvl="3" w:tplc="0406000F" w:tentative="1">
      <w:start w:val="1"/>
      <w:numFmt w:val="decimal"/>
      <w:lvlText w:val="%4."/>
      <w:lvlJc w:val="left"/>
      <w:pPr>
        <w:ind w:left="2580" w:hanging="360"/>
      </w:pPr>
    </w:lvl>
    <w:lvl w:ilvl="4" w:tplc="04060019" w:tentative="1">
      <w:start w:val="1"/>
      <w:numFmt w:val="lowerLetter"/>
      <w:lvlText w:val="%5."/>
      <w:lvlJc w:val="left"/>
      <w:pPr>
        <w:ind w:left="3300" w:hanging="360"/>
      </w:pPr>
    </w:lvl>
    <w:lvl w:ilvl="5" w:tplc="0406001B" w:tentative="1">
      <w:start w:val="1"/>
      <w:numFmt w:val="lowerRoman"/>
      <w:lvlText w:val="%6."/>
      <w:lvlJc w:val="right"/>
      <w:pPr>
        <w:ind w:left="4020" w:hanging="180"/>
      </w:pPr>
    </w:lvl>
    <w:lvl w:ilvl="6" w:tplc="0406000F" w:tentative="1">
      <w:start w:val="1"/>
      <w:numFmt w:val="decimal"/>
      <w:lvlText w:val="%7."/>
      <w:lvlJc w:val="left"/>
      <w:pPr>
        <w:ind w:left="4740" w:hanging="360"/>
      </w:pPr>
    </w:lvl>
    <w:lvl w:ilvl="7" w:tplc="04060019" w:tentative="1">
      <w:start w:val="1"/>
      <w:numFmt w:val="lowerLetter"/>
      <w:lvlText w:val="%8."/>
      <w:lvlJc w:val="left"/>
      <w:pPr>
        <w:ind w:left="5460" w:hanging="360"/>
      </w:pPr>
    </w:lvl>
    <w:lvl w:ilvl="8" w:tplc="040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5D704BC6"/>
    <w:multiLevelType w:val="hybridMultilevel"/>
    <w:tmpl w:val="521685D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A226D5"/>
    <w:multiLevelType w:val="hybridMultilevel"/>
    <w:tmpl w:val="96583E62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1304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628"/>
    <w:rsid w:val="00000D66"/>
    <w:rsid w:val="000010A7"/>
    <w:rsid w:val="0000273E"/>
    <w:rsid w:val="00004049"/>
    <w:rsid w:val="0000464E"/>
    <w:rsid w:val="00005583"/>
    <w:rsid w:val="00005FED"/>
    <w:rsid w:val="0000641A"/>
    <w:rsid w:val="00010EB3"/>
    <w:rsid w:val="00012AEA"/>
    <w:rsid w:val="00012FBA"/>
    <w:rsid w:val="00012FBE"/>
    <w:rsid w:val="00014076"/>
    <w:rsid w:val="00014CEA"/>
    <w:rsid w:val="0001544D"/>
    <w:rsid w:val="0001627B"/>
    <w:rsid w:val="000171AA"/>
    <w:rsid w:val="00017BF0"/>
    <w:rsid w:val="00017D25"/>
    <w:rsid w:val="00020DD5"/>
    <w:rsid w:val="00020E6C"/>
    <w:rsid w:val="00021859"/>
    <w:rsid w:val="00021F95"/>
    <w:rsid w:val="00022192"/>
    <w:rsid w:val="000223C5"/>
    <w:rsid w:val="000247D1"/>
    <w:rsid w:val="00024C56"/>
    <w:rsid w:val="00024D29"/>
    <w:rsid w:val="00024DCD"/>
    <w:rsid w:val="00025AE7"/>
    <w:rsid w:val="00026BA7"/>
    <w:rsid w:val="00026BF6"/>
    <w:rsid w:val="00026E6C"/>
    <w:rsid w:val="00026EC6"/>
    <w:rsid w:val="000300EB"/>
    <w:rsid w:val="00030625"/>
    <w:rsid w:val="00030C7F"/>
    <w:rsid w:val="00031811"/>
    <w:rsid w:val="00032437"/>
    <w:rsid w:val="000324B5"/>
    <w:rsid w:val="00033C8F"/>
    <w:rsid w:val="000344EE"/>
    <w:rsid w:val="000360D3"/>
    <w:rsid w:val="000361EA"/>
    <w:rsid w:val="00036A0E"/>
    <w:rsid w:val="000374AB"/>
    <w:rsid w:val="000407CD"/>
    <w:rsid w:val="00041053"/>
    <w:rsid w:val="00041161"/>
    <w:rsid w:val="00041EEB"/>
    <w:rsid w:val="000423D1"/>
    <w:rsid w:val="00044FEA"/>
    <w:rsid w:val="00045BC5"/>
    <w:rsid w:val="00046E9D"/>
    <w:rsid w:val="00047719"/>
    <w:rsid w:val="00050AFA"/>
    <w:rsid w:val="00050B25"/>
    <w:rsid w:val="00050DD5"/>
    <w:rsid w:val="00050E33"/>
    <w:rsid w:val="0005174C"/>
    <w:rsid w:val="00051D02"/>
    <w:rsid w:val="00052242"/>
    <w:rsid w:val="0005527C"/>
    <w:rsid w:val="0005600E"/>
    <w:rsid w:val="000563FB"/>
    <w:rsid w:val="000564AC"/>
    <w:rsid w:val="00056E33"/>
    <w:rsid w:val="00057A58"/>
    <w:rsid w:val="000602B7"/>
    <w:rsid w:val="00060AA2"/>
    <w:rsid w:val="000618BD"/>
    <w:rsid w:val="000622FF"/>
    <w:rsid w:val="00062310"/>
    <w:rsid w:val="0006254F"/>
    <w:rsid w:val="00062E98"/>
    <w:rsid w:val="000638E0"/>
    <w:rsid w:val="00063DBE"/>
    <w:rsid w:val="000652D5"/>
    <w:rsid w:val="00065457"/>
    <w:rsid w:val="00065A3F"/>
    <w:rsid w:val="00065A65"/>
    <w:rsid w:val="00065E24"/>
    <w:rsid w:val="000662D8"/>
    <w:rsid w:val="000676FF"/>
    <w:rsid w:val="00067B12"/>
    <w:rsid w:val="0007047E"/>
    <w:rsid w:val="0007144C"/>
    <w:rsid w:val="000714A5"/>
    <w:rsid w:val="00071B43"/>
    <w:rsid w:val="000735BE"/>
    <w:rsid w:val="0007384B"/>
    <w:rsid w:val="00073FA0"/>
    <w:rsid w:val="00074068"/>
    <w:rsid w:val="000746E8"/>
    <w:rsid w:val="00074A14"/>
    <w:rsid w:val="00074B5A"/>
    <w:rsid w:val="0007594F"/>
    <w:rsid w:val="00076033"/>
    <w:rsid w:val="000761A9"/>
    <w:rsid w:val="000767A8"/>
    <w:rsid w:val="000771EF"/>
    <w:rsid w:val="00077773"/>
    <w:rsid w:val="00080B82"/>
    <w:rsid w:val="00081760"/>
    <w:rsid w:val="000819C1"/>
    <w:rsid w:val="0008277A"/>
    <w:rsid w:val="00082DEF"/>
    <w:rsid w:val="00083140"/>
    <w:rsid w:val="000833AD"/>
    <w:rsid w:val="00083604"/>
    <w:rsid w:val="000848A6"/>
    <w:rsid w:val="00084D25"/>
    <w:rsid w:val="00084F59"/>
    <w:rsid w:val="00085363"/>
    <w:rsid w:val="00085D07"/>
    <w:rsid w:val="00086284"/>
    <w:rsid w:val="00086A53"/>
    <w:rsid w:val="000874B6"/>
    <w:rsid w:val="00087553"/>
    <w:rsid w:val="00087E16"/>
    <w:rsid w:val="000919E4"/>
    <w:rsid w:val="00092185"/>
    <w:rsid w:val="00092324"/>
    <w:rsid w:val="000926F2"/>
    <w:rsid w:val="000928EA"/>
    <w:rsid w:val="00093802"/>
    <w:rsid w:val="00093F28"/>
    <w:rsid w:val="000947A0"/>
    <w:rsid w:val="00094EAB"/>
    <w:rsid w:val="00095C8B"/>
    <w:rsid w:val="0009663D"/>
    <w:rsid w:val="000966DD"/>
    <w:rsid w:val="0009694E"/>
    <w:rsid w:val="000971C6"/>
    <w:rsid w:val="00097664"/>
    <w:rsid w:val="000A2730"/>
    <w:rsid w:val="000A52C3"/>
    <w:rsid w:val="000A54AF"/>
    <w:rsid w:val="000A64BC"/>
    <w:rsid w:val="000A7145"/>
    <w:rsid w:val="000A73AB"/>
    <w:rsid w:val="000A7678"/>
    <w:rsid w:val="000A7A1F"/>
    <w:rsid w:val="000B0F9A"/>
    <w:rsid w:val="000B30AF"/>
    <w:rsid w:val="000B355F"/>
    <w:rsid w:val="000B3E13"/>
    <w:rsid w:val="000B5184"/>
    <w:rsid w:val="000B51BF"/>
    <w:rsid w:val="000B5373"/>
    <w:rsid w:val="000B5D94"/>
    <w:rsid w:val="000B6569"/>
    <w:rsid w:val="000B79E9"/>
    <w:rsid w:val="000B7A86"/>
    <w:rsid w:val="000B7CBD"/>
    <w:rsid w:val="000C03A8"/>
    <w:rsid w:val="000C04A6"/>
    <w:rsid w:val="000C065D"/>
    <w:rsid w:val="000C171C"/>
    <w:rsid w:val="000C1F0F"/>
    <w:rsid w:val="000C1FAE"/>
    <w:rsid w:val="000C2A34"/>
    <w:rsid w:val="000C396D"/>
    <w:rsid w:val="000C39E3"/>
    <w:rsid w:val="000C3E24"/>
    <w:rsid w:val="000C4B2D"/>
    <w:rsid w:val="000C4E7F"/>
    <w:rsid w:val="000C520D"/>
    <w:rsid w:val="000C52F7"/>
    <w:rsid w:val="000C5B61"/>
    <w:rsid w:val="000C5BCE"/>
    <w:rsid w:val="000C652B"/>
    <w:rsid w:val="000D05F8"/>
    <w:rsid w:val="000D1B8D"/>
    <w:rsid w:val="000D2491"/>
    <w:rsid w:val="000D28C6"/>
    <w:rsid w:val="000D2FE0"/>
    <w:rsid w:val="000D3B33"/>
    <w:rsid w:val="000D3FC3"/>
    <w:rsid w:val="000D4BB2"/>
    <w:rsid w:val="000D562A"/>
    <w:rsid w:val="000D5826"/>
    <w:rsid w:val="000D58AE"/>
    <w:rsid w:val="000D6ECC"/>
    <w:rsid w:val="000D714E"/>
    <w:rsid w:val="000E04EC"/>
    <w:rsid w:val="000E0B1E"/>
    <w:rsid w:val="000E0F3D"/>
    <w:rsid w:val="000E1046"/>
    <w:rsid w:val="000E12D8"/>
    <w:rsid w:val="000E14EF"/>
    <w:rsid w:val="000E1917"/>
    <w:rsid w:val="000E1A7E"/>
    <w:rsid w:val="000E2390"/>
    <w:rsid w:val="000E3AB7"/>
    <w:rsid w:val="000E52C0"/>
    <w:rsid w:val="000E603E"/>
    <w:rsid w:val="000E69A1"/>
    <w:rsid w:val="000E6C78"/>
    <w:rsid w:val="000E6DA2"/>
    <w:rsid w:val="000E743E"/>
    <w:rsid w:val="000F0515"/>
    <w:rsid w:val="000F1C35"/>
    <w:rsid w:val="000F1CDC"/>
    <w:rsid w:val="000F2283"/>
    <w:rsid w:val="000F2711"/>
    <w:rsid w:val="000F32F0"/>
    <w:rsid w:val="000F41ED"/>
    <w:rsid w:val="000F50B0"/>
    <w:rsid w:val="000F5EC4"/>
    <w:rsid w:val="000F60AC"/>
    <w:rsid w:val="000F73CE"/>
    <w:rsid w:val="000F78DE"/>
    <w:rsid w:val="000F79F7"/>
    <w:rsid w:val="000F7B1B"/>
    <w:rsid w:val="00100752"/>
    <w:rsid w:val="00100EF9"/>
    <w:rsid w:val="00101CA0"/>
    <w:rsid w:val="00102B2E"/>
    <w:rsid w:val="00102E96"/>
    <w:rsid w:val="00102EB6"/>
    <w:rsid w:val="001033CB"/>
    <w:rsid w:val="00103D19"/>
    <w:rsid w:val="00104710"/>
    <w:rsid w:val="00107E80"/>
    <w:rsid w:val="0011058F"/>
    <w:rsid w:val="0011060C"/>
    <w:rsid w:val="00111DB0"/>
    <w:rsid w:val="001130FF"/>
    <w:rsid w:val="001145F5"/>
    <w:rsid w:val="0011607E"/>
    <w:rsid w:val="00116C97"/>
    <w:rsid w:val="001175E7"/>
    <w:rsid w:val="00117858"/>
    <w:rsid w:val="00117CF6"/>
    <w:rsid w:val="00121108"/>
    <w:rsid w:val="00122591"/>
    <w:rsid w:val="00122D32"/>
    <w:rsid w:val="0012326B"/>
    <w:rsid w:val="0012374D"/>
    <w:rsid w:val="0012408B"/>
    <w:rsid w:val="00124219"/>
    <w:rsid w:val="00124337"/>
    <w:rsid w:val="00124771"/>
    <w:rsid w:val="00124E8C"/>
    <w:rsid w:val="001252D4"/>
    <w:rsid w:val="00125659"/>
    <w:rsid w:val="00126474"/>
    <w:rsid w:val="001310BB"/>
    <w:rsid w:val="00131D10"/>
    <w:rsid w:val="00132DF3"/>
    <w:rsid w:val="00137FD6"/>
    <w:rsid w:val="00140449"/>
    <w:rsid w:val="00140D78"/>
    <w:rsid w:val="001411A7"/>
    <w:rsid w:val="001416D1"/>
    <w:rsid w:val="001416E4"/>
    <w:rsid w:val="00142921"/>
    <w:rsid w:val="001434F0"/>
    <w:rsid w:val="0014394E"/>
    <w:rsid w:val="00144430"/>
    <w:rsid w:val="00144CFD"/>
    <w:rsid w:val="00144EAF"/>
    <w:rsid w:val="0014533B"/>
    <w:rsid w:val="00145CB8"/>
    <w:rsid w:val="00146FFE"/>
    <w:rsid w:val="001471F3"/>
    <w:rsid w:val="0014729A"/>
    <w:rsid w:val="0014766E"/>
    <w:rsid w:val="00150233"/>
    <w:rsid w:val="0015046E"/>
    <w:rsid w:val="0015081B"/>
    <w:rsid w:val="00150EB9"/>
    <w:rsid w:val="001515BA"/>
    <w:rsid w:val="001518D8"/>
    <w:rsid w:val="0015284E"/>
    <w:rsid w:val="00152D7F"/>
    <w:rsid w:val="00153881"/>
    <w:rsid w:val="00154650"/>
    <w:rsid w:val="00154EC7"/>
    <w:rsid w:val="0015587F"/>
    <w:rsid w:val="00155F6A"/>
    <w:rsid w:val="00156609"/>
    <w:rsid w:val="00156F84"/>
    <w:rsid w:val="00157A9F"/>
    <w:rsid w:val="001600E0"/>
    <w:rsid w:val="0016016A"/>
    <w:rsid w:val="0016069B"/>
    <w:rsid w:val="00161E23"/>
    <w:rsid w:val="001622CD"/>
    <w:rsid w:val="00162B61"/>
    <w:rsid w:val="00162D53"/>
    <w:rsid w:val="0016305F"/>
    <w:rsid w:val="00164EEA"/>
    <w:rsid w:val="0016529D"/>
    <w:rsid w:val="00166FBC"/>
    <w:rsid w:val="00167581"/>
    <w:rsid w:val="001677AA"/>
    <w:rsid w:val="00167B89"/>
    <w:rsid w:val="00170F41"/>
    <w:rsid w:val="00171F00"/>
    <w:rsid w:val="00172667"/>
    <w:rsid w:val="001727B9"/>
    <w:rsid w:val="00172C67"/>
    <w:rsid w:val="00173113"/>
    <w:rsid w:val="001731A2"/>
    <w:rsid w:val="001742E6"/>
    <w:rsid w:val="0017477B"/>
    <w:rsid w:val="00174D6C"/>
    <w:rsid w:val="00175F28"/>
    <w:rsid w:val="00176EAF"/>
    <w:rsid w:val="001779E2"/>
    <w:rsid w:val="0018048E"/>
    <w:rsid w:val="0018115E"/>
    <w:rsid w:val="00182557"/>
    <w:rsid w:val="001825B4"/>
    <w:rsid w:val="001828B2"/>
    <w:rsid w:val="00184CEC"/>
    <w:rsid w:val="00184DAD"/>
    <w:rsid w:val="001855B7"/>
    <w:rsid w:val="00185DB0"/>
    <w:rsid w:val="00186231"/>
    <w:rsid w:val="00186A4E"/>
    <w:rsid w:val="001873C7"/>
    <w:rsid w:val="001876F4"/>
    <w:rsid w:val="00187C28"/>
    <w:rsid w:val="00187CE3"/>
    <w:rsid w:val="00187E5D"/>
    <w:rsid w:val="00187E61"/>
    <w:rsid w:val="00190E99"/>
    <w:rsid w:val="00190EB3"/>
    <w:rsid w:val="00192A0B"/>
    <w:rsid w:val="00192E31"/>
    <w:rsid w:val="0019356F"/>
    <w:rsid w:val="00193BF1"/>
    <w:rsid w:val="00193E59"/>
    <w:rsid w:val="00194258"/>
    <w:rsid w:val="00195290"/>
    <w:rsid w:val="00195ADC"/>
    <w:rsid w:val="001964FE"/>
    <w:rsid w:val="00197E84"/>
    <w:rsid w:val="001A032D"/>
    <w:rsid w:val="001A08B7"/>
    <w:rsid w:val="001A0E2E"/>
    <w:rsid w:val="001A1731"/>
    <w:rsid w:val="001A1865"/>
    <w:rsid w:val="001A1F5C"/>
    <w:rsid w:val="001A2429"/>
    <w:rsid w:val="001A28D6"/>
    <w:rsid w:val="001A2B32"/>
    <w:rsid w:val="001A3E0E"/>
    <w:rsid w:val="001A4703"/>
    <w:rsid w:val="001A47ED"/>
    <w:rsid w:val="001A55A6"/>
    <w:rsid w:val="001A6CEE"/>
    <w:rsid w:val="001B037F"/>
    <w:rsid w:val="001B0E3A"/>
    <w:rsid w:val="001B1762"/>
    <w:rsid w:val="001B2BD9"/>
    <w:rsid w:val="001B2E3B"/>
    <w:rsid w:val="001B2FA8"/>
    <w:rsid w:val="001B4390"/>
    <w:rsid w:val="001B50B7"/>
    <w:rsid w:val="001B51D3"/>
    <w:rsid w:val="001B5682"/>
    <w:rsid w:val="001B59F7"/>
    <w:rsid w:val="001B5FE0"/>
    <w:rsid w:val="001B6628"/>
    <w:rsid w:val="001B7065"/>
    <w:rsid w:val="001B7ACA"/>
    <w:rsid w:val="001C05F3"/>
    <w:rsid w:val="001C12D3"/>
    <w:rsid w:val="001C1A3A"/>
    <w:rsid w:val="001C1C0B"/>
    <w:rsid w:val="001C2923"/>
    <w:rsid w:val="001C2F91"/>
    <w:rsid w:val="001C2F92"/>
    <w:rsid w:val="001C3467"/>
    <w:rsid w:val="001C4224"/>
    <w:rsid w:val="001C4493"/>
    <w:rsid w:val="001C45DD"/>
    <w:rsid w:val="001C4A30"/>
    <w:rsid w:val="001C5082"/>
    <w:rsid w:val="001C5241"/>
    <w:rsid w:val="001C5283"/>
    <w:rsid w:val="001C5676"/>
    <w:rsid w:val="001C5ADE"/>
    <w:rsid w:val="001C6016"/>
    <w:rsid w:val="001C605A"/>
    <w:rsid w:val="001C65B6"/>
    <w:rsid w:val="001C75B2"/>
    <w:rsid w:val="001C7644"/>
    <w:rsid w:val="001C7ADF"/>
    <w:rsid w:val="001C7B0F"/>
    <w:rsid w:val="001D0AD2"/>
    <w:rsid w:val="001D1421"/>
    <w:rsid w:val="001D1A72"/>
    <w:rsid w:val="001D1B06"/>
    <w:rsid w:val="001D22B4"/>
    <w:rsid w:val="001D4798"/>
    <w:rsid w:val="001D530D"/>
    <w:rsid w:val="001D6028"/>
    <w:rsid w:val="001D6215"/>
    <w:rsid w:val="001D63A4"/>
    <w:rsid w:val="001D73DD"/>
    <w:rsid w:val="001D7D58"/>
    <w:rsid w:val="001E1E09"/>
    <w:rsid w:val="001E1EB8"/>
    <w:rsid w:val="001E21F1"/>
    <w:rsid w:val="001E3C5B"/>
    <w:rsid w:val="001F1CC2"/>
    <w:rsid w:val="001F21EC"/>
    <w:rsid w:val="001F4DDC"/>
    <w:rsid w:val="001F5447"/>
    <w:rsid w:val="001F5B85"/>
    <w:rsid w:val="001F5EE7"/>
    <w:rsid w:val="001F681D"/>
    <w:rsid w:val="001F740C"/>
    <w:rsid w:val="001F758E"/>
    <w:rsid w:val="001F7A44"/>
    <w:rsid w:val="00200390"/>
    <w:rsid w:val="00200BEB"/>
    <w:rsid w:val="00200E75"/>
    <w:rsid w:val="002013FC"/>
    <w:rsid w:val="00202308"/>
    <w:rsid w:val="002024A2"/>
    <w:rsid w:val="00202E5D"/>
    <w:rsid w:val="00203542"/>
    <w:rsid w:val="00203B24"/>
    <w:rsid w:val="00203BE1"/>
    <w:rsid w:val="00203F4E"/>
    <w:rsid w:val="0020456E"/>
    <w:rsid w:val="0020595D"/>
    <w:rsid w:val="00205F4E"/>
    <w:rsid w:val="00206AE4"/>
    <w:rsid w:val="00211CEA"/>
    <w:rsid w:val="00211E4D"/>
    <w:rsid w:val="0021214D"/>
    <w:rsid w:val="0021255F"/>
    <w:rsid w:val="002125C2"/>
    <w:rsid w:val="00212859"/>
    <w:rsid w:val="00213203"/>
    <w:rsid w:val="0021328F"/>
    <w:rsid w:val="00214ACE"/>
    <w:rsid w:val="002150C1"/>
    <w:rsid w:val="00216176"/>
    <w:rsid w:val="0021663B"/>
    <w:rsid w:val="002166A7"/>
    <w:rsid w:val="00216760"/>
    <w:rsid w:val="00216F53"/>
    <w:rsid w:val="00217625"/>
    <w:rsid w:val="002200C3"/>
    <w:rsid w:val="00220671"/>
    <w:rsid w:val="00220711"/>
    <w:rsid w:val="00221475"/>
    <w:rsid w:val="002225E3"/>
    <w:rsid w:val="00223D27"/>
    <w:rsid w:val="00224012"/>
    <w:rsid w:val="002240AA"/>
    <w:rsid w:val="002242AC"/>
    <w:rsid w:val="00225965"/>
    <w:rsid w:val="00225B6E"/>
    <w:rsid w:val="00225D90"/>
    <w:rsid w:val="00225F8B"/>
    <w:rsid w:val="002272CF"/>
    <w:rsid w:val="00227FE2"/>
    <w:rsid w:val="00231570"/>
    <w:rsid w:val="00232431"/>
    <w:rsid w:val="00232F9B"/>
    <w:rsid w:val="00233C0E"/>
    <w:rsid w:val="00234993"/>
    <w:rsid w:val="00237232"/>
    <w:rsid w:val="002372B6"/>
    <w:rsid w:val="00237502"/>
    <w:rsid w:val="002376FD"/>
    <w:rsid w:val="00237F95"/>
    <w:rsid w:val="002410FE"/>
    <w:rsid w:val="00241A63"/>
    <w:rsid w:val="002425F9"/>
    <w:rsid w:val="00242F3D"/>
    <w:rsid w:val="00243FCC"/>
    <w:rsid w:val="002445D3"/>
    <w:rsid w:val="002453B3"/>
    <w:rsid w:val="00245FD6"/>
    <w:rsid w:val="00247108"/>
    <w:rsid w:val="002501D4"/>
    <w:rsid w:val="0025065C"/>
    <w:rsid w:val="002508BA"/>
    <w:rsid w:val="00250FA0"/>
    <w:rsid w:val="0025123F"/>
    <w:rsid w:val="00252AEB"/>
    <w:rsid w:val="00252E69"/>
    <w:rsid w:val="00252FDC"/>
    <w:rsid w:val="00253307"/>
    <w:rsid w:val="0025429E"/>
    <w:rsid w:val="00256034"/>
    <w:rsid w:val="00257469"/>
    <w:rsid w:val="0025782D"/>
    <w:rsid w:val="00260F2B"/>
    <w:rsid w:val="00260F38"/>
    <w:rsid w:val="00260FCD"/>
    <w:rsid w:val="002610A3"/>
    <w:rsid w:val="0026158B"/>
    <w:rsid w:val="00262A31"/>
    <w:rsid w:val="002637C4"/>
    <w:rsid w:val="00263AA0"/>
    <w:rsid w:val="00263CBA"/>
    <w:rsid w:val="0026471C"/>
    <w:rsid w:val="0026477F"/>
    <w:rsid w:val="002651FA"/>
    <w:rsid w:val="00265264"/>
    <w:rsid w:val="00265566"/>
    <w:rsid w:val="002663FD"/>
    <w:rsid w:val="00266DDC"/>
    <w:rsid w:val="00267B22"/>
    <w:rsid w:val="00267DA9"/>
    <w:rsid w:val="002709DA"/>
    <w:rsid w:val="00270C46"/>
    <w:rsid w:val="00271594"/>
    <w:rsid w:val="00271CF6"/>
    <w:rsid w:val="00272059"/>
    <w:rsid w:val="00273417"/>
    <w:rsid w:val="002740B8"/>
    <w:rsid w:val="00274A6E"/>
    <w:rsid w:val="002760ED"/>
    <w:rsid w:val="002762FD"/>
    <w:rsid w:val="00276403"/>
    <w:rsid w:val="002770EB"/>
    <w:rsid w:val="002811ED"/>
    <w:rsid w:val="0028178A"/>
    <w:rsid w:val="00281FA7"/>
    <w:rsid w:val="00282621"/>
    <w:rsid w:val="00282CAF"/>
    <w:rsid w:val="002857E8"/>
    <w:rsid w:val="00285D78"/>
    <w:rsid w:val="002864FA"/>
    <w:rsid w:val="00286533"/>
    <w:rsid w:val="00287044"/>
    <w:rsid w:val="00287943"/>
    <w:rsid w:val="00287D69"/>
    <w:rsid w:val="002910E0"/>
    <w:rsid w:val="002916CB"/>
    <w:rsid w:val="00291A26"/>
    <w:rsid w:val="00291BC8"/>
    <w:rsid w:val="00291C26"/>
    <w:rsid w:val="0029217F"/>
    <w:rsid w:val="002921E8"/>
    <w:rsid w:val="00292555"/>
    <w:rsid w:val="00292913"/>
    <w:rsid w:val="00293A22"/>
    <w:rsid w:val="00294B2A"/>
    <w:rsid w:val="00295275"/>
    <w:rsid w:val="0029536A"/>
    <w:rsid w:val="00295675"/>
    <w:rsid w:val="00295FB9"/>
    <w:rsid w:val="00297FDE"/>
    <w:rsid w:val="002A04CA"/>
    <w:rsid w:val="002A04D4"/>
    <w:rsid w:val="002A0884"/>
    <w:rsid w:val="002A0ACB"/>
    <w:rsid w:val="002A0C3C"/>
    <w:rsid w:val="002A0FDD"/>
    <w:rsid w:val="002A1031"/>
    <w:rsid w:val="002A13CD"/>
    <w:rsid w:val="002A1876"/>
    <w:rsid w:val="002A1B6B"/>
    <w:rsid w:val="002A1D40"/>
    <w:rsid w:val="002A22A5"/>
    <w:rsid w:val="002A3179"/>
    <w:rsid w:val="002A3C7A"/>
    <w:rsid w:val="002A3FCE"/>
    <w:rsid w:val="002A4592"/>
    <w:rsid w:val="002A4838"/>
    <w:rsid w:val="002A4F23"/>
    <w:rsid w:val="002A551B"/>
    <w:rsid w:val="002A57A9"/>
    <w:rsid w:val="002A6086"/>
    <w:rsid w:val="002A6192"/>
    <w:rsid w:val="002A6678"/>
    <w:rsid w:val="002A6E51"/>
    <w:rsid w:val="002A76D8"/>
    <w:rsid w:val="002A7792"/>
    <w:rsid w:val="002A77C2"/>
    <w:rsid w:val="002A7B35"/>
    <w:rsid w:val="002A7D6B"/>
    <w:rsid w:val="002A7D70"/>
    <w:rsid w:val="002A7FD1"/>
    <w:rsid w:val="002B0713"/>
    <w:rsid w:val="002B074F"/>
    <w:rsid w:val="002B077C"/>
    <w:rsid w:val="002B0839"/>
    <w:rsid w:val="002B09C7"/>
    <w:rsid w:val="002B1572"/>
    <w:rsid w:val="002B4B12"/>
    <w:rsid w:val="002B6536"/>
    <w:rsid w:val="002B6B98"/>
    <w:rsid w:val="002B7257"/>
    <w:rsid w:val="002B7FB0"/>
    <w:rsid w:val="002C089A"/>
    <w:rsid w:val="002C0CC2"/>
    <w:rsid w:val="002C1A7B"/>
    <w:rsid w:val="002C271E"/>
    <w:rsid w:val="002C3012"/>
    <w:rsid w:val="002C358D"/>
    <w:rsid w:val="002C36E5"/>
    <w:rsid w:val="002C45BF"/>
    <w:rsid w:val="002C4B7C"/>
    <w:rsid w:val="002C53B4"/>
    <w:rsid w:val="002C5672"/>
    <w:rsid w:val="002C5918"/>
    <w:rsid w:val="002C5B53"/>
    <w:rsid w:val="002C62BE"/>
    <w:rsid w:val="002C6AF6"/>
    <w:rsid w:val="002C6D88"/>
    <w:rsid w:val="002C7359"/>
    <w:rsid w:val="002D0010"/>
    <w:rsid w:val="002D08F4"/>
    <w:rsid w:val="002D0A79"/>
    <w:rsid w:val="002D0D18"/>
    <w:rsid w:val="002D24A0"/>
    <w:rsid w:val="002D28BF"/>
    <w:rsid w:val="002D2BE6"/>
    <w:rsid w:val="002D3769"/>
    <w:rsid w:val="002D4D0D"/>
    <w:rsid w:val="002D55FA"/>
    <w:rsid w:val="002D638A"/>
    <w:rsid w:val="002D6941"/>
    <w:rsid w:val="002D6F0D"/>
    <w:rsid w:val="002D6F41"/>
    <w:rsid w:val="002D7CD2"/>
    <w:rsid w:val="002E01CE"/>
    <w:rsid w:val="002E0996"/>
    <w:rsid w:val="002E0CA5"/>
    <w:rsid w:val="002E13CB"/>
    <w:rsid w:val="002E186B"/>
    <w:rsid w:val="002E3261"/>
    <w:rsid w:val="002E3BD2"/>
    <w:rsid w:val="002E402D"/>
    <w:rsid w:val="002E4C31"/>
    <w:rsid w:val="002E5304"/>
    <w:rsid w:val="002E641D"/>
    <w:rsid w:val="002E7333"/>
    <w:rsid w:val="002E7483"/>
    <w:rsid w:val="002E76A5"/>
    <w:rsid w:val="002F0097"/>
    <w:rsid w:val="002F04FA"/>
    <w:rsid w:val="002F27FF"/>
    <w:rsid w:val="002F2A5C"/>
    <w:rsid w:val="002F2BE1"/>
    <w:rsid w:val="002F4A43"/>
    <w:rsid w:val="002F50A0"/>
    <w:rsid w:val="002F64A4"/>
    <w:rsid w:val="002F70D8"/>
    <w:rsid w:val="002F763A"/>
    <w:rsid w:val="002F7B4D"/>
    <w:rsid w:val="00300D70"/>
    <w:rsid w:val="00300F3F"/>
    <w:rsid w:val="003013B3"/>
    <w:rsid w:val="0030142B"/>
    <w:rsid w:val="00301FB6"/>
    <w:rsid w:val="003022D3"/>
    <w:rsid w:val="0030248C"/>
    <w:rsid w:val="00302769"/>
    <w:rsid w:val="00302F61"/>
    <w:rsid w:val="00305528"/>
    <w:rsid w:val="003057B2"/>
    <w:rsid w:val="0030644B"/>
    <w:rsid w:val="003064B6"/>
    <w:rsid w:val="0030683F"/>
    <w:rsid w:val="003069C4"/>
    <w:rsid w:val="00307520"/>
    <w:rsid w:val="00307C87"/>
    <w:rsid w:val="0031025F"/>
    <w:rsid w:val="00310886"/>
    <w:rsid w:val="00310F55"/>
    <w:rsid w:val="003120A7"/>
    <w:rsid w:val="003121B7"/>
    <w:rsid w:val="00313658"/>
    <w:rsid w:val="00313724"/>
    <w:rsid w:val="00313B55"/>
    <w:rsid w:val="0031496D"/>
    <w:rsid w:val="00315506"/>
    <w:rsid w:val="003166A8"/>
    <w:rsid w:val="003167D8"/>
    <w:rsid w:val="003167E2"/>
    <w:rsid w:val="0031745D"/>
    <w:rsid w:val="00317BB8"/>
    <w:rsid w:val="00320302"/>
    <w:rsid w:val="003203E8"/>
    <w:rsid w:val="003216D8"/>
    <w:rsid w:val="00321F2C"/>
    <w:rsid w:val="003236CC"/>
    <w:rsid w:val="00324BEF"/>
    <w:rsid w:val="003259D7"/>
    <w:rsid w:val="00326C37"/>
    <w:rsid w:val="00326D10"/>
    <w:rsid w:val="0032753C"/>
    <w:rsid w:val="00327CE4"/>
    <w:rsid w:val="00330627"/>
    <w:rsid w:val="00332376"/>
    <w:rsid w:val="00332545"/>
    <w:rsid w:val="0033321F"/>
    <w:rsid w:val="0033349D"/>
    <w:rsid w:val="00333514"/>
    <w:rsid w:val="00334C14"/>
    <w:rsid w:val="00334CEF"/>
    <w:rsid w:val="00335A86"/>
    <w:rsid w:val="003360D9"/>
    <w:rsid w:val="00336BFC"/>
    <w:rsid w:val="0033759F"/>
    <w:rsid w:val="00342A50"/>
    <w:rsid w:val="00342B5A"/>
    <w:rsid w:val="003443ED"/>
    <w:rsid w:val="00344F26"/>
    <w:rsid w:val="00344FF6"/>
    <w:rsid w:val="00345A8C"/>
    <w:rsid w:val="00345B94"/>
    <w:rsid w:val="0034621D"/>
    <w:rsid w:val="003465CE"/>
    <w:rsid w:val="0034666D"/>
    <w:rsid w:val="00346BE1"/>
    <w:rsid w:val="003475FD"/>
    <w:rsid w:val="00352193"/>
    <w:rsid w:val="0035280D"/>
    <w:rsid w:val="00352B51"/>
    <w:rsid w:val="00355A83"/>
    <w:rsid w:val="0035696C"/>
    <w:rsid w:val="003570E7"/>
    <w:rsid w:val="00357874"/>
    <w:rsid w:val="00357A20"/>
    <w:rsid w:val="0036013B"/>
    <w:rsid w:val="00360D64"/>
    <w:rsid w:val="00362002"/>
    <w:rsid w:val="00362D0C"/>
    <w:rsid w:val="00363580"/>
    <w:rsid w:val="00363B9A"/>
    <w:rsid w:val="003647DB"/>
    <w:rsid w:val="00364D86"/>
    <w:rsid w:val="00364F23"/>
    <w:rsid w:val="00365253"/>
    <w:rsid w:val="00365E29"/>
    <w:rsid w:val="00366626"/>
    <w:rsid w:val="00367954"/>
    <w:rsid w:val="00370CFC"/>
    <w:rsid w:val="00370D05"/>
    <w:rsid w:val="00371976"/>
    <w:rsid w:val="00371C07"/>
    <w:rsid w:val="00371F3C"/>
    <w:rsid w:val="00372FD8"/>
    <w:rsid w:val="00373B06"/>
    <w:rsid w:val="00373F78"/>
    <w:rsid w:val="003740D5"/>
    <w:rsid w:val="003749CE"/>
    <w:rsid w:val="00374E3B"/>
    <w:rsid w:val="003754C1"/>
    <w:rsid w:val="0037679D"/>
    <w:rsid w:val="00376A5B"/>
    <w:rsid w:val="00376EFF"/>
    <w:rsid w:val="00377233"/>
    <w:rsid w:val="003774CE"/>
    <w:rsid w:val="003778E7"/>
    <w:rsid w:val="00377A16"/>
    <w:rsid w:val="003801A4"/>
    <w:rsid w:val="003806F6"/>
    <w:rsid w:val="00381081"/>
    <w:rsid w:val="003814B4"/>
    <w:rsid w:val="00381B9B"/>
    <w:rsid w:val="00381C81"/>
    <w:rsid w:val="00382A3B"/>
    <w:rsid w:val="0038467C"/>
    <w:rsid w:val="00384D4F"/>
    <w:rsid w:val="00385435"/>
    <w:rsid w:val="0038669C"/>
    <w:rsid w:val="00386A04"/>
    <w:rsid w:val="00387A77"/>
    <w:rsid w:val="003906DD"/>
    <w:rsid w:val="00390787"/>
    <w:rsid w:val="00390CCD"/>
    <w:rsid w:val="00391539"/>
    <w:rsid w:val="003919D2"/>
    <w:rsid w:val="00391FD6"/>
    <w:rsid w:val="0039327C"/>
    <w:rsid w:val="00393604"/>
    <w:rsid w:val="00393934"/>
    <w:rsid w:val="0039502F"/>
    <w:rsid w:val="003955F0"/>
    <w:rsid w:val="003956D3"/>
    <w:rsid w:val="00395D02"/>
    <w:rsid w:val="003960E4"/>
    <w:rsid w:val="003967B0"/>
    <w:rsid w:val="00396EB9"/>
    <w:rsid w:val="003972CE"/>
    <w:rsid w:val="00397917"/>
    <w:rsid w:val="003A034D"/>
    <w:rsid w:val="003A0F56"/>
    <w:rsid w:val="003A32A8"/>
    <w:rsid w:val="003A3926"/>
    <w:rsid w:val="003A403C"/>
    <w:rsid w:val="003A4BEA"/>
    <w:rsid w:val="003A5299"/>
    <w:rsid w:val="003A61E3"/>
    <w:rsid w:val="003A6956"/>
    <w:rsid w:val="003A6CBF"/>
    <w:rsid w:val="003A6E06"/>
    <w:rsid w:val="003A6FF1"/>
    <w:rsid w:val="003A738F"/>
    <w:rsid w:val="003A7420"/>
    <w:rsid w:val="003A7D3A"/>
    <w:rsid w:val="003B0CDE"/>
    <w:rsid w:val="003B12BE"/>
    <w:rsid w:val="003B329B"/>
    <w:rsid w:val="003B4307"/>
    <w:rsid w:val="003B5AE8"/>
    <w:rsid w:val="003B63E9"/>
    <w:rsid w:val="003B6D46"/>
    <w:rsid w:val="003B6D68"/>
    <w:rsid w:val="003B7ED9"/>
    <w:rsid w:val="003C0D0B"/>
    <w:rsid w:val="003C0E87"/>
    <w:rsid w:val="003C1A43"/>
    <w:rsid w:val="003C231B"/>
    <w:rsid w:val="003C2C65"/>
    <w:rsid w:val="003C3408"/>
    <w:rsid w:val="003C3DAD"/>
    <w:rsid w:val="003C3FF6"/>
    <w:rsid w:val="003C4965"/>
    <w:rsid w:val="003C52A4"/>
    <w:rsid w:val="003C5668"/>
    <w:rsid w:val="003C63C6"/>
    <w:rsid w:val="003C6599"/>
    <w:rsid w:val="003C65BE"/>
    <w:rsid w:val="003C706A"/>
    <w:rsid w:val="003C734C"/>
    <w:rsid w:val="003C75D0"/>
    <w:rsid w:val="003D0D60"/>
    <w:rsid w:val="003D1959"/>
    <w:rsid w:val="003D1A0F"/>
    <w:rsid w:val="003D2B25"/>
    <w:rsid w:val="003D2BBC"/>
    <w:rsid w:val="003D3026"/>
    <w:rsid w:val="003D34A9"/>
    <w:rsid w:val="003D3C7C"/>
    <w:rsid w:val="003D3F96"/>
    <w:rsid w:val="003D46E9"/>
    <w:rsid w:val="003D4829"/>
    <w:rsid w:val="003D48D1"/>
    <w:rsid w:val="003D4CF6"/>
    <w:rsid w:val="003D5348"/>
    <w:rsid w:val="003D5761"/>
    <w:rsid w:val="003D6654"/>
    <w:rsid w:val="003D7D0D"/>
    <w:rsid w:val="003E0665"/>
    <w:rsid w:val="003E0D0A"/>
    <w:rsid w:val="003E0E65"/>
    <w:rsid w:val="003E100F"/>
    <w:rsid w:val="003E1FAE"/>
    <w:rsid w:val="003E2EB2"/>
    <w:rsid w:val="003E3A81"/>
    <w:rsid w:val="003E3D8F"/>
    <w:rsid w:val="003E518D"/>
    <w:rsid w:val="003E6295"/>
    <w:rsid w:val="003E6589"/>
    <w:rsid w:val="003E713B"/>
    <w:rsid w:val="003E7599"/>
    <w:rsid w:val="003F038D"/>
    <w:rsid w:val="003F0BE6"/>
    <w:rsid w:val="003F1218"/>
    <w:rsid w:val="003F14F5"/>
    <w:rsid w:val="003F1D65"/>
    <w:rsid w:val="003F292B"/>
    <w:rsid w:val="003F3F56"/>
    <w:rsid w:val="003F3FA7"/>
    <w:rsid w:val="003F5899"/>
    <w:rsid w:val="003F6185"/>
    <w:rsid w:val="003F66DD"/>
    <w:rsid w:val="003F76FE"/>
    <w:rsid w:val="003F7A95"/>
    <w:rsid w:val="00400025"/>
    <w:rsid w:val="004005B5"/>
    <w:rsid w:val="004013B4"/>
    <w:rsid w:val="0040181B"/>
    <w:rsid w:val="00401B55"/>
    <w:rsid w:val="00401C91"/>
    <w:rsid w:val="00401F7F"/>
    <w:rsid w:val="00402946"/>
    <w:rsid w:val="004029F8"/>
    <w:rsid w:val="00402EE8"/>
    <w:rsid w:val="004031F2"/>
    <w:rsid w:val="00403B2A"/>
    <w:rsid w:val="00403B91"/>
    <w:rsid w:val="00403FE6"/>
    <w:rsid w:val="004043BE"/>
    <w:rsid w:val="004049B4"/>
    <w:rsid w:val="00404B23"/>
    <w:rsid w:val="00404D2D"/>
    <w:rsid w:val="00404E16"/>
    <w:rsid w:val="004059B8"/>
    <w:rsid w:val="00406140"/>
    <w:rsid w:val="0040690C"/>
    <w:rsid w:val="00406BBC"/>
    <w:rsid w:val="0040717F"/>
    <w:rsid w:val="00407A3F"/>
    <w:rsid w:val="00407CCC"/>
    <w:rsid w:val="00410173"/>
    <w:rsid w:val="0041114D"/>
    <w:rsid w:val="004111FA"/>
    <w:rsid w:val="00412404"/>
    <w:rsid w:val="00412927"/>
    <w:rsid w:val="004134E0"/>
    <w:rsid w:val="0041356A"/>
    <w:rsid w:val="00413686"/>
    <w:rsid w:val="004137FC"/>
    <w:rsid w:val="00413B68"/>
    <w:rsid w:val="00413F84"/>
    <w:rsid w:val="00414608"/>
    <w:rsid w:val="00414A4A"/>
    <w:rsid w:val="00414B0B"/>
    <w:rsid w:val="00414D15"/>
    <w:rsid w:val="00415D8B"/>
    <w:rsid w:val="00415DB4"/>
    <w:rsid w:val="004162B8"/>
    <w:rsid w:val="0041685E"/>
    <w:rsid w:val="0042077A"/>
    <w:rsid w:val="00421358"/>
    <w:rsid w:val="00421EE6"/>
    <w:rsid w:val="00422115"/>
    <w:rsid w:val="00422F81"/>
    <w:rsid w:val="00423CCD"/>
    <w:rsid w:val="00423CCF"/>
    <w:rsid w:val="00425AB7"/>
    <w:rsid w:val="0042622F"/>
    <w:rsid w:val="00426F9D"/>
    <w:rsid w:val="004277DC"/>
    <w:rsid w:val="00427943"/>
    <w:rsid w:val="00430C0A"/>
    <w:rsid w:val="00430E62"/>
    <w:rsid w:val="00431676"/>
    <w:rsid w:val="0043204C"/>
    <w:rsid w:val="0043365A"/>
    <w:rsid w:val="00434858"/>
    <w:rsid w:val="00434DDF"/>
    <w:rsid w:val="004352EB"/>
    <w:rsid w:val="0043541B"/>
    <w:rsid w:val="00435D51"/>
    <w:rsid w:val="00437065"/>
    <w:rsid w:val="00440B52"/>
    <w:rsid w:val="0044115C"/>
    <w:rsid w:val="004413BE"/>
    <w:rsid w:val="0044237E"/>
    <w:rsid w:val="00442484"/>
    <w:rsid w:val="00443335"/>
    <w:rsid w:val="0044342C"/>
    <w:rsid w:val="00443783"/>
    <w:rsid w:val="00443D04"/>
    <w:rsid w:val="00444D85"/>
    <w:rsid w:val="00445F13"/>
    <w:rsid w:val="0044611A"/>
    <w:rsid w:val="00446758"/>
    <w:rsid w:val="00446F5B"/>
    <w:rsid w:val="004473E4"/>
    <w:rsid w:val="00450537"/>
    <w:rsid w:val="004505C4"/>
    <w:rsid w:val="00450669"/>
    <w:rsid w:val="0045091F"/>
    <w:rsid w:val="00450B83"/>
    <w:rsid w:val="00452ACB"/>
    <w:rsid w:val="0045435F"/>
    <w:rsid w:val="00454F4E"/>
    <w:rsid w:val="00455365"/>
    <w:rsid w:val="004557F4"/>
    <w:rsid w:val="00456015"/>
    <w:rsid w:val="0045604D"/>
    <w:rsid w:val="00456054"/>
    <w:rsid w:val="00456B95"/>
    <w:rsid w:val="00456C0D"/>
    <w:rsid w:val="00456FC8"/>
    <w:rsid w:val="00457175"/>
    <w:rsid w:val="0046079A"/>
    <w:rsid w:val="004619EC"/>
    <w:rsid w:val="004622D6"/>
    <w:rsid w:val="00462ACD"/>
    <w:rsid w:val="00462B67"/>
    <w:rsid w:val="00462E76"/>
    <w:rsid w:val="00462FA3"/>
    <w:rsid w:val="004640AB"/>
    <w:rsid w:val="00465767"/>
    <w:rsid w:val="00465E52"/>
    <w:rsid w:val="00466219"/>
    <w:rsid w:val="00466720"/>
    <w:rsid w:val="0046683A"/>
    <w:rsid w:val="00466BD3"/>
    <w:rsid w:val="00466E88"/>
    <w:rsid w:val="00467E6D"/>
    <w:rsid w:val="004700B3"/>
    <w:rsid w:val="00470147"/>
    <w:rsid w:val="004702F4"/>
    <w:rsid w:val="004704CF"/>
    <w:rsid w:val="00470B61"/>
    <w:rsid w:val="00471996"/>
    <w:rsid w:val="00471E4D"/>
    <w:rsid w:val="0047348E"/>
    <w:rsid w:val="00473D54"/>
    <w:rsid w:val="00474195"/>
    <w:rsid w:val="004747F3"/>
    <w:rsid w:val="00474DA4"/>
    <w:rsid w:val="00475536"/>
    <w:rsid w:val="00475AD4"/>
    <w:rsid w:val="00476581"/>
    <w:rsid w:val="00476FB0"/>
    <w:rsid w:val="00477461"/>
    <w:rsid w:val="00477513"/>
    <w:rsid w:val="00480944"/>
    <w:rsid w:val="00480AE4"/>
    <w:rsid w:val="00480F3F"/>
    <w:rsid w:val="00482408"/>
    <w:rsid w:val="00482CF0"/>
    <w:rsid w:val="0048325C"/>
    <w:rsid w:val="004837BB"/>
    <w:rsid w:val="004837E8"/>
    <w:rsid w:val="004843B3"/>
    <w:rsid w:val="00485694"/>
    <w:rsid w:val="00485D85"/>
    <w:rsid w:val="00486675"/>
    <w:rsid w:val="00486AAF"/>
    <w:rsid w:val="00486F32"/>
    <w:rsid w:val="004872BF"/>
    <w:rsid w:val="004875E9"/>
    <w:rsid w:val="00487C14"/>
    <w:rsid w:val="00493C08"/>
    <w:rsid w:val="004942FE"/>
    <w:rsid w:val="0049554F"/>
    <w:rsid w:val="00496620"/>
    <w:rsid w:val="00496D91"/>
    <w:rsid w:val="00496DD7"/>
    <w:rsid w:val="004A11D9"/>
    <w:rsid w:val="004A24A0"/>
    <w:rsid w:val="004A29B7"/>
    <w:rsid w:val="004A2B8A"/>
    <w:rsid w:val="004A2DC3"/>
    <w:rsid w:val="004A319B"/>
    <w:rsid w:val="004A3250"/>
    <w:rsid w:val="004A3612"/>
    <w:rsid w:val="004A4316"/>
    <w:rsid w:val="004A44DC"/>
    <w:rsid w:val="004A55EE"/>
    <w:rsid w:val="004A6BAC"/>
    <w:rsid w:val="004A7BEC"/>
    <w:rsid w:val="004B00D1"/>
    <w:rsid w:val="004B125F"/>
    <w:rsid w:val="004B1769"/>
    <w:rsid w:val="004B22A8"/>
    <w:rsid w:val="004B23D1"/>
    <w:rsid w:val="004B3A76"/>
    <w:rsid w:val="004B41B6"/>
    <w:rsid w:val="004B4B71"/>
    <w:rsid w:val="004B5C51"/>
    <w:rsid w:val="004B6B2D"/>
    <w:rsid w:val="004B787D"/>
    <w:rsid w:val="004C019C"/>
    <w:rsid w:val="004C03E0"/>
    <w:rsid w:val="004C2B04"/>
    <w:rsid w:val="004C3945"/>
    <w:rsid w:val="004C3A78"/>
    <w:rsid w:val="004C43DE"/>
    <w:rsid w:val="004C4DCA"/>
    <w:rsid w:val="004C6408"/>
    <w:rsid w:val="004C6750"/>
    <w:rsid w:val="004C6F51"/>
    <w:rsid w:val="004C7A31"/>
    <w:rsid w:val="004D00EC"/>
    <w:rsid w:val="004D091A"/>
    <w:rsid w:val="004D0C48"/>
    <w:rsid w:val="004D0F92"/>
    <w:rsid w:val="004D140E"/>
    <w:rsid w:val="004D18F0"/>
    <w:rsid w:val="004D1B7B"/>
    <w:rsid w:val="004D2325"/>
    <w:rsid w:val="004D2813"/>
    <w:rsid w:val="004D3C40"/>
    <w:rsid w:val="004D3CD9"/>
    <w:rsid w:val="004D4198"/>
    <w:rsid w:val="004D519E"/>
    <w:rsid w:val="004D56C4"/>
    <w:rsid w:val="004D5C45"/>
    <w:rsid w:val="004D6190"/>
    <w:rsid w:val="004D78DB"/>
    <w:rsid w:val="004D791B"/>
    <w:rsid w:val="004E073F"/>
    <w:rsid w:val="004E0783"/>
    <w:rsid w:val="004E0B3B"/>
    <w:rsid w:val="004E0F2E"/>
    <w:rsid w:val="004E0F6A"/>
    <w:rsid w:val="004E1494"/>
    <w:rsid w:val="004E16DB"/>
    <w:rsid w:val="004E1DF2"/>
    <w:rsid w:val="004E30E6"/>
    <w:rsid w:val="004E34F2"/>
    <w:rsid w:val="004E4842"/>
    <w:rsid w:val="004E4A5A"/>
    <w:rsid w:val="004E6EF4"/>
    <w:rsid w:val="004F0D3F"/>
    <w:rsid w:val="004F2729"/>
    <w:rsid w:val="004F2D38"/>
    <w:rsid w:val="004F303F"/>
    <w:rsid w:val="004F4ADD"/>
    <w:rsid w:val="004F53A3"/>
    <w:rsid w:val="004F56E7"/>
    <w:rsid w:val="004F673B"/>
    <w:rsid w:val="004F6A3B"/>
    <w:rsid w:val="004F7214"/>
    <w:rsid w:val="004F79A7"/>
    <w:rsid w:val="004F79CA"/>
    <w:rsid w:val="004F7A05"/>
    <w:rsid w:val="004F7E61"/>
    <w:rsid w:val="00500555"/>
    <w:rsid w:val="0050056C"/>
    <w:rsid w:val="00500660"/>
    <w:rsid w:val="00500829"/>
    <w:rsid w:val="00500953"/>
    <w:rsid w:val="00500BFD"/>
    <w:rsid w:val="00500D75"/>
    <w:rsid w:val="00501CDA"/>
    <w:rsid w:val="005024FA"/>
    <w:rsid w:val="00502676"/>
    <w:rsid w:val="00503322"/>
    <w:rsid w:val="005035EB"/>
    <w:rsid w:val="005055F7"/>
    <w:rsid w:val="00505CB3"/>
    <w:rsid w:val="00506D87"/>
    <w:rsid w:val="00507B19"/>
    <w:rsid w:val="005104C8"/>
    <w:rsid w:val="00510A7F"/>
    <w:rsid w:val="00510AE3"/>
    <w:rsid w:val="00512769"/>
    <w:rsid w:val="005132B7"/>
    <w:rsid w:val="005138BB"/>
    <w:rsid w:val="00514AF7"/>
    <w:rsid w:val="00515598"/>
    <w:rsid w:val="005155DB"/>
    <w:rsid w:val="00515A5B"/>
    <w:rsid w:val="00516565"/>
    <w:rsid w:val="00516ED0"/>
    <w:rsid w:val="0051704F"/>
    <w:rsid w:val="00517238"/>
    <w:rsid w:val="00517CA1"/>
    <w:rsid w:val="00520581"/>
    <w:rsid w:val="00520FFD"/>
    <w:rsid w:val="00521E16"/>
    <w:rsid w:val="0052266A"/>
    <w:rsid w:val="0052299A"/>
    <w:rsid w:val="00522A8C"/>
    <w:rsid w:val="00522BB1"/>
    <w:rsid w:val="005230E6"/>
    <w:rsid w:val="0052376A"/>
    <w:rsid w:val="00524665"/>
    <w:rsid w:val="0052478D"/>
    <w:rsid w:val="0052562B"/>
    <w:rsid w:val="00526AF8"/>
    <w:rsid w:val="00527E84"/>
    <w:rsid w:val="0053159E"/>
    <w:rsid w:val="00533BA2"/>
    <w:rsid w:val="00533DBA"/>
    <w:rsid w:val="005349B1"/>
    <w:rsid w:val="005353A0"/>
    <w:rsid w:val="005356EC"/>
    <w:rsid w:val="00535950"/>
    <w:rsid w:val="00535DED"/>
    <w:rsid w:val="005362AE"/>
    <w:rsid w:val="005362B2"/>
    <w:rsid w:val="00536599"/>
    <w:rsid w:val="00536A47"/>
    <w:rsid w:val="005371FF"/>
    <w:rsid w:val="00537BE2"/>
    <w:rsid w:val="0054009F"/>
    <w:rsid w:val="0054037A"/>
    <w:rsid w:val="005403A9"/>
    <w:rsid w:val="00540714"/>
    <w:rsid w:val="00540C58"/>
    <w:rsid w:val="00540DB5"/>
    <w:rsid w:val="00541465"/>
    <w:rsid w:val="005419F8"/>
    <w:rsid w:val="00541A62"/>
    <w:rsid w:val="00541F9B"/>
    <w:rsid w:val="00542AA1"/>
    <w:rsid w:val="00544046"/>
    <w:rsid w:val="005452BE"/>
    <w:rsid w:val="0054607C"/>
    <w:rsid w:val="005466FA"/>
    <w:rsid w:val="005503FC"/>
    <w:rsid w:val="005511E5"/>
    <w:rsid w:val="00551812"/>
    <w:rsid w:val="00552F44"/>
    <w:rsid w:val="00553041"/>
    <w:rsid w:val="00553350"/>
    <w:rsid w:val="005541EC"/>
    <w:rsid w:val="00555053"/>
    <w:rsid w:val="00555447"/>
    <w:rsid w:val="00557034"/>
    <w:rsid w:val="00557170"/>
    <w:rsid w:val="005573E8"/>
    <w:rsid w:val="00557831"/>
    <w:rsid w:val="005578B2"/>
    <w:rsid w:val="00557B3F"/>
    <w:rsid w:val="00560758"/>
    <w:rsid w:val="0056130F"/>
    <w:rsid w:val="00561C87"/>
    <w:rsid w:val="00562CA4"/>
    <w:rsid w:val="005638DE"/>
    <w:rsid w:val="00564447"/>
    <w:rsid w:val="0056444D"/>
    <w:rsid w:val="0056573A"/>
    <w:rsid w:val="00567861"/>
    <w:rsid w:val="00570162"/>
    <w:rsid w:val="00570202"/>
    <w:rsid w:val="00570B3B"/>
    <w:rsid w:val="00572A78"/>
    <w:rsid w:val="005737F5"/>
    <w:rsid w:val="005744A2"/>
    <w:rsid w:val="00574AB8"/>
    <w:rsid w:val="005756FF"/>
    <w:rsid w:val="00575F70"/>
    <w:rsid w:val="005764F3"/>
    <w:rsid w:val="005765F1"/>
    <w:rsid w:val="005771B7"/>
    <w:rsid w:val="00577953"/>
    <w:rsid w:val="00580DFB"/>
    <w:rsid w:val="0058124D"/>
    <w:rsid w:val="005819A7"/>
    <w:rsid w:val="0058250C"/>
    <w:rsid w:val="00582E21"/>
    <w:rsid w:val="00583124"/>
    <w:rsid w:val="005833CF"/>
    <w:rsid w:val="00583B4A"/>
    <w:rsid w:val="00585AFE"/>
    <w:rsid w:val="0058653C"/>
    <w:rsid w:val="005869C7"/>
    <w:rsid w:val="00591083"/>
    <w:rsid w:val="00591435"/>
    <w:rsid w:val="005916EA"/>
    <w:rsid w:val="00592B60"/>
    <w:rsid w:val="00592B9E"/>
    <w:rsid w:val="00592CEF"/>
    <w:rsid w:val="00593352"/>
    <w:rsid w:val="005939CE"/>
    <w:rsid w:val="00596D32"/>
    <w:rsid w:val="00596EF6"/>
    <w:rsid w:val="005970A9"/>
    <w:rsid w:val="0059763F"/>
    <w:rsid w:val="005A0586"/>
    <w:rsid w:val="005A1060"/>
    <w:rsid w:val="005A1C4D"/>
    <w:rsid w:val="005A2265"/>
    <w:rsid w:val="005A281D"/>
    <w:rsid w:val="005A3061"/>
    <w:rsid w:val="005A4160"/>
    <w:rsid w:val="005A4618"/>
    <w:rsid w:val="005A5368"/>
    <w:rsid w:val="005A53B3"/>
    <w:rsid w:val="005A6778"/>
    <w:rsid w:val="005A6796"/>
    <w:rsid w:val="005A785E"/>
    <w:rsid w:val="005B0F57"/>
    <w:rsid w:val="005B1602"/>
    <w:rsid w:val="005B1AE5"/>
    <w:rsid w:val="005B1BD4"/>
    <w:rsid w:val="005B234B"/>
    <w:rsid w:val="005B2EB5"/>
    <w:rsid w:val="005B3DDB"/>
    <w:rsid w:val="005B4382"/>
    <w:rsid w:val="005B4437"/>
    <w:rsid w:val="005B66CF"/>
    <w:rsid w:val="005B66FC"/>
    <w:rsid w:val="005B6933"/>
    <w:rsid w:val="005B6ED1"/>
    <w:rsid w:val="005B7059"/>
    <w:rsid w:val="005B7FBA"/>
    <w:rsid w:val="005C0D17"/>
    <w:rsid w:val="005C106B"/>
    <w:rsid w:val="005C1465"/>
    <w:rsid w:val="005C2901"/>
    <w:rsid w:val="005C2B02"/>
    <w:rsid w:val="005C2D80"/>
    <w:rsid w:val="005C30C6"/>
    <w:rsid w:val="005C34AB"/>
    <w:rsid w:val="005C457C"/>
    <w:rsid w:val="005C4E21"/>
    <w:rsid w:val="005C4EFF"/>
    <w:rsid w:val="005C5719"/>
    <w:rsid w:val="005C6C92"/>
    <w:rsid w:val="005C6F82"/>
    <w:rsid w:val="005C6FCF"/>
    <w:rsid w:val="005C7154"/>
    <w:rsid w:val="005C74F7"/>
    <w:rsid w:val="005D0600"/>
    <w:rsid w:val="005D2312"/>
    <w:rsid w:val="005D272A"/>
    <w:rsid w:val="005D4385"/>
    <w:rsid w:val="005D4A10"/>
    <w:rsid w:val="005D4AA5"/>
    <w:rsid w:val="005D55E0"/>
    <w:rsid w:val="005D5DEE"/>
    <w:rsid w:val="005D657C"/>
    <w:rsid w:val="005D71DF"/>
    <w:rsid w:val="005D720E"/>
    <w:rsid w:val="005D74B7"/>
    <w:rsid w:val="005D7538"/>
    <w:rsid w:val="005D7987"/>
    <w:rsid w:val="005E04D0"/>
    <w:rsid w:val="005E065E"/>
    <w:rsid w:val="005E0D7C"/>
    <w:rsid w:val="005E1711"/>
    <w:rsid w:val="005E18A3"/>
    <w:rsid w:val="005E269F"/>
    <w:rsid w:val="005E27AF"/>
    <w:rsid w:val="005E2A06"/>
    <w:rsid w:val="005E3A49"/>
    <w:rsid w:val="005E4D5D"/>
    <w:rsid w:val="005E5F3D"/>
    <w:rsid w:val="005E5FAE"/>
    <w:rsid w:val="005F0465"/>
    <w:rsid w:val="005F082E"/>
    <w:rsid w:val="005F1192"/>
    <w:rsid w:val="005F21CF"/>
    <w:rsid w:val="005F280B"/>
    <w:rsid w:val="005F2F6E"/>
    <w:rsid w:val="005F34CA"/>
    <w:rsid w:val="005F3506"/>
    <w:rsid w:val="005F3A51"/>
    <w:rsid w:val="005F46E3"/>
    <w:rsid w:val="005F4C11"/>
    <w:rsid w:val="005F4DAC"/>
    <w:rsid w:val="005F5272"/>
    <w:rsid w:val="005F5AC5"/>
    <w:rsid w:val="005F62B1"/>
    <w:rsid w:val="005F63A6"/>
    <w:rsid w:val="005F7936"/>
    <w:rsid w:val="005F7AA7"/>
    <w:rsid w:val="00600791"/>
    <w:rsid w:val="00600BDA"/>
    <w:rsid w:val="0060129E"/>
    <w:rsid w:val="006019DD"/>
    <w:rsid w:val="00602FEF"/>
    <w:rsid w:val="00605238"/>
    <w:rsid w:val="00606334"/>
    <w:rsid w:val="0060684D"/>
    <w:rsid w:val="0060692B"/>
    <w:rsid w:val="00610DAD"/>
    <w:rsid w:val="00611A7D"/>
    <w:rsid w:val="00611DAC"/>
    <w:rsid w:val="00612CD0"/>
    <w:rsid w:val="00613EA5"/>
    <w:rsid w:val="00614035"/>
    <w:rsid w:val="0061440E"/>
    <w:rsid w:val="00614591"/>
    <w:rsid w:val="0061478D"/>
    <w:rsid w:val="00614835"/>
    <w:rsid w:val="006148EA"/>
    <w:rsid w:val="00614AEC"/>
    <w:rsid w:val="00615AB8"/>
    <w:rsid w:val="00615BAA"/>
    <w:rsid w:val="00615D61"/>
    <w:rsid w:val="00616773"/>
    <w:rsid w:val="00616AEF"/>
    <w:rsid w:val="00616B50"/>
    <w:rsid w:val="00617ABE"/>
    <w:rsid w:val="00617AE1"/>
    <w:rsid w:val="00617DF7"/>
    <w:rsid w:val="00620AAA"/>
    <w:rsid w:val="006210E6"/>
    <w:rsid w:val="0062166E"/>
    <w:rsid w:val="0062174A"/>
    <w:rsid w:val="00621947"/>
    <w:rsid w:val="00621D65"/>
    <w:rsid w:val="006220BD"/>
    <w:rsid w:val="00622146"/>
    <w:rsid w:val="00622177"/>
    <w:rsid w:val="006237AF"/>
    <w:rsid w:val="00623A2F"/>
    <w:rsid w:val="00623C16"/>
    <w:rsid w:val="00623E97"/>
    <w:rsid w:val="00624704"/>
    <w:rsid w:val="00624C97"/>
    <w:rsid w:val="00625090"/>
    <w:rsid w:val="0062625B"/>
    <w:rsid w:val="006264BD"/>
    <w:rsid w:val="0062710C"/>
    <w:rsid w:val="00627333"/>
    <w:rsid w:val="006273AA"/>
    <w:rsid w:val="0062778A"/>
    <w:rsid w:val="00627CED"/>
    <w:rsid w:val="00627F02"/>
    <w:rsid w:val="00630249"/>
    <w:rsid w:val="0063030A"/>
    <w:rsid w:val="00630505"/>
    <w:rsid w:val="00630CB7"/>
    <w:rsid w:val="00630D0A"/>
    <w:rsid w:val="00631437"/>
    <w:rsid w:val="006315BB"/>
    <w:rsid w:val="006324E7"/>
    <w:rsid w:val="00632783"/>
    <w:rsid w:val="00632D11"/>
    <w:rsid w:val="00633A44"/>
    <w:rsid w:val="006348AC"/>
    <w:rsid w:val="00634CF0"/>
    <w:rsid w:val="006356CD"/>
    <w:rsid w:val="00635948"/>
    <w:rsid w:val="00635D10"/>
    <w:rsid w:val="00635DBF"/>
    <w:rsid w:val="00635DE2"/>
    <w:rsid w:val="0063627E"/>
    <w:rsid w:val="006367B2"/>
    <w:rsid w:val="00636927"/>
    <w:rsid w:val="00636A83"/>
    <w:rsid w:val="00636AB1"/>
    <w:rsid w:val="006370B5"/>
    <w:rsid w:val="00637425"/>
    <w:rsid w:val="00637D5D"/>
    <w:rsid w:val="00637FD2"/>
    <w:rsid w:val="0064034D"/>
    <w:rsid w:val="006407F8"/>
    <w:rsid w:val="00640A0B"/>
    <w:rsid w:val="00640C5F"/>
    <w:rsid w:val="00641044"/>
    <w:rsid w:val="00641855"/>
    <w:rsid w:val="006424E6"/>
    <w:rsid w:val="006429A2"/>
    <w:rsid w:val="00643519"/>
    <w:rsid w:val="006439ED"/>
    <w:rsid w:val="0064585D"/>
    <w:rsid w:val="00645FBB"/>
    <w:rsid w:val="00646F04"/>
    <w:rsid w:val="006471D9"/>
    <w:rsid w:val="00647F4C"/>
    <w:rsid w:val="00647FEE"/>
    <w:rsid w:val="006507C5"/>
    <w:rsid w:val="00651AA5"/>
    <w:rsid w:val="00651AE1"/>
    <w:rsid w:val="00652AA9"/>
    <w:rsid w:val="00652C0B"/>
    <w:rsid w:val="00652F26"/>
    <w:rsid w:val="00653AB1"/>
    <w:rsid w:val="006540E0"/>
    <w:rsid w:val="00654BDF"/>
    <w:rsid w:val="006560ED"/>
    <w:rsid w:val="00656CE6"/>
    <w:rsid w:val="0066031A"/>
    <w:rsid w:val="006612B3"/>
    <w:rsid w:val="00661884"/>
    <w:rsid w:val="006622FA"/>
    <w:rsid w:val="00662540"/>
    <w:rsid w:val="00662935"/>
    <w:rsid w:val="00662C9E"/>
    <w:rsid w:val="00663EF4"/>
    <w:rsid w:val="00663FA0"/>
    <w:rsid w:val="00664218"/>
    <w:rsid w:val="006642A4"/>
    <w:rsid w:val="006648FC"/>
    <w:rsid w:val="00664C83"/>
    <w:rsid w:val="00666373"/>
    <w:rsid w:val="00666909"/>
    <w:rsid w:val="00666A6F"/>
    <w:rsid w:val="00666C55"/>
    <w:rsid w:val="00667A1B"/>
    <w:rsid w:val="00670117"/>
    <w:rsid w:val="006703BD"/>
    <w:rsid w:val="00670466"/>
    <w:rsid w:val="006707FD"/>
    <w:rsid w:val="006709CD"/>
    <w:rsid w:val="00670E09"/>
    <w:rsid w:val="00670F61"/>
    <w:rsid w:val="0067190F"/>
    <w:rsid w:val="00671A92"/>
    <w:rsid w:val="006722FA"/>
    <w:rsid w:val="006723F5"/>
    <w:rsid w:val="0067260E"/>
    <w:rsid w:val="00673370"/>
    <w:rsid w:val="006762DE"/>
    <w:rsid w:val="0067678F"/>
    <w:rsid w:val="00677120"/>
    <w:rsid w:val="006809BC"/>
    <w:rsid w:val="00681A77"/>
    <w:rsid w:val="00682B78"/>
    <w:rsid w:val="006838B8"/>
    <w:rsid w:val="00683ABD"/>
    <w:rsid w:val="00684CA7"/>
    <w:rsid w:val="00685705"/>
    <w:rsid w:val="006865BE"/>
    <w:rsid w:val="00687049"/>
    <w:rsid w:val="006874C6"/>
    <w:rsid w:val="00687A2C"/>
    <w:rsid w:val="0069061B"/>
    <w:rsid w:val="00691966"/>
    <w:rsid w:val="00691B7E"/>
    <w:rsid w:val="0069207F"/>
    <w:rsid w:val="00693529"/>
    <w:rsid w:val="00695AFF"/>
    <w:rsid w:val="00695C6B"/>
    <w:rsid w:val="00695F6F"/>
    <w:rsid w:val="006965A8"/>
    <w:rsid w:val="0069688B"/>
    <w:rsid w:val="00696A52"/>
    <w:rsid w:val="006A1843"/>
    <w:rsid w:val="006A1915"/>
    <w:rsid w:val="006A1E29"/>
    <w:rsid w:val="006A291E"/>
    <w:rsid w:val="006A2CE7"/>
    <w:rsid w:val="006A2E92"/>
    <w:rsid w:val="006A2FEF"/>
    <w:rsid w:val="006A37E0"/>
    <w:rsid w:val="006A518B"/>
    <w:rsid w:val="006A5EBC"/>
    <w:rsid w:val="006A614C"/>
    <w:rsid w:val="006A6C79"/>
    <w:rsid w:val="006A6C8A"/>
    <w:rsid w:val="006A7701"/>
    <w:rsid w:val="006A7C4A"/>
    <w:rsid w:val="006B04FA"/>
    <w:rsid w:val="006B0551"/>
    <w:rsid w:val="006B2EBD"/>
    <w:rsid w:val="006B3AA9"/>
    <w:rsid w:val="006B49E1"/>
    <w:rsid w:val="006B57DF"/>
    <w:rsid w:val="006B5A37"/>
    <w:rsid w:val="006B5B97"/>
    <w:rsid w:val="006B5D24"/>
    <w:rsid w:val="006B60E0"/>
    <w:rsid w:val="006B7230"/>
    <w:rsid w:val="006B75EC"/>
    <w:rsid w:val="006C1D2E"/>
    <w:rsid w:val="006C1FB7"/>
    <w:rsid w:val="006C25CF"/>
    <w:rsid w:val="006C2701"/>
    <w:rsid w:val="006C3831"/>
    <w:rsid w:val="006C56B5"/>
    <w:rsid w:val="006C6BE7"/>
    <w:rsid w:val="006C6DC9"/>
    <w:rsid w:val="006C6DF2"/>
    <w:rsid w:val="006C79CE"/>
    <w:rsid w:val="006D0A96"/>
    <w:rsid w:val="006D100F"/>
    <w:rsid w:val="006D11C6"/>
    <w:rsid w:val="006D21E9"/>
    <w:rsid w:val="006D3091"/>
    <w:rsid w:val="006D30B0"/>
    <w:rsid w:val="006D31C0"/>
    <w:rsid w:val="006D3B83"/>
    <w:rsid w:val="006D4B81"/>
    <w:rsid w:val="006D5637"/>
    <w:rsid w:val="006D59A9"/>
    <w:rsid w:val="006D5B22"/>
    <w:rsid w:val="006D643E"/>
    <w:rsid w:val="006D6CB0"/>
    <w:rsid w:val="006D7AA5"/>
    <w:rsid w:val="006E0372"/>
    <w:rsid w:val="006E07BE"/>
    <w:rsid w:val="006E151A"/>
    <w:rsid w:val="006E1BB5"/>
    <w:rsid w:val="006E1FA1"/>
    <w:rsid w:val="006E23CE"/>
    <w:rsid w:val="006E3BF1"/>
    <w:rsid w:val="006E5054"/>
    <w:rsid w:val="006E58D2"/>
    <w:rsid w:val="006F0008"/>
    <w:rsid w:val="006F0686"/>
    <w:rsid w:val="006F07F5"/>
    <w:rsid w:val="006F09A3"/>
    <w:rsid w:val="006F0EF1"/>
    <w:rsid w:val="006F124D"/>
    <w:rsid w:val="006F1E13"/>
    <w:rsid w:val="006F2230"/>
    <w:rsid w:val="006F3508"/>
    <w:rsid w:val="006F3BA2"/>
    <w:rsid w:val="006F4AF0"/>
    <w:rsid w:val="006F4ED4"/>
    <w:rsid w:val="006F5021"/>
    <w:rsid w:val="006F5776"/>
    <w:rsid w:val="006F5D5C"/>
    <w:rsid w:val="006F622F"/>
    <w:rsid w:val="006F625F"/>
    <w:rsid w:val="006F629B"/>
    <w:rsid w:val="006F6439"/>
    <w:rsid w:val="006F6C28"/>
    <w:rsid w:val="007003C0"/>
    <w:rsid w:val="00700A70"/>
    <w:rsid w:val="00701262"/>
    <w:rsid w:val="007013BA"/>
    <w:rsid w:val="007014F3"/>
    <w:rsid w:val="007019DC"/>
    <w:rsid w:val="00702EFB"/>
    <w:rsid w:val="00703022"/>
    <w:rsid w:val="0070303D"/>
    <w:rsid w:val="007031CA"/>
    <w:rsid w:val="007032D9"/>
    <w:rsid w:val="00703378"/>
    <w:rsid w:val="007052EE"/>
    <w:rsid w:val="00705352"/>
    <w:rsid w:val="00706FDA"/>
    <w:rsid w:val="007070E1"/>
    <w:rsid w:val="00707454"/>
    <w:rsid w:val="00707CC0"/>
    <w:rsid w:val="007111D4"/>
    <w:rsid w:val="0071184C"/>
    <w:rsid w:val="00712E1B"/>
    <w:rsid w:val="0071331C"/>
    <w:rsid w:val="0071345A"/>
    <w:rsid w:val="00713FF6"/>
    <w:rsid w:val="007150F0"/>
    <w:rsid w:val="0071578C"/>
    <w:rsid w:val="007162B3"/>
    <w:rsid w:val="0071683E"/>
    <w:rsid w:val="00716CA3"/>
    <w:rsid w:val="007173B7"/>
    <w:rsid w:val="00720399"/>
    <w:rsid w:val="00720A78"/>
    <w:rsid w:val="00720B0B"/>
    <w:rsid w:val="00720C79"/>
    <w:rsid w:val="00720D1B"/>
    <w:rsid w:val="0072208F"/>
    <w:rsid w:val="0072259F"/>
    <w:rsid w:val="00722858"/>
    <w:rsid w:val="00722BBE"/>
    <w:rsid w:val="00722D78"/>
    <w:rsid w:val="00724133"/>
    <w:rsid w:val="007242EC"/>
    <w:rsid w:val="0072533B"/>
    <w:rsid w:val="007256E9"/>
    <w:rsid w:val="007274DC"/>
    <w:rsid w:val="007279BF"/>
    <w:rsid w:val="00727F0A"/>
    <w:rsid w:val="00731977"/>
    <w:rsid w:val="00732654"/>
    <w:rsid w:val="00732AC5"/>
    <w:rsid w:val="00733D75"/>
    <w:rsid w:val="00734575"/>
    <w:rsid w:val="007348BA"/>
    <w:rsid w:val="00734CC9"/>
    <w:rsid w:val="00735C4D"/>
    <w:rsid w:val="007365FD"/>
    <w:rsid w:val="00736F40"/>
    <w:rsid w:val="00737380"/>
    <w:rsid w:val="007373C8"/>
    <w:rsid w:val="00737875"/>
    <w:rsid w:val="007378D6"/>
    <w:rsid w:val="00740011"/>
    <w:rsid w:val="007402A2"/>
    <w:rsid w:val="00740689"/>
    <w:rsid w:val="007407CE"/>
    <w:rsid w:val="007422F6"/>
    <w:rsid w:val="00742537"/>
    <w:rsid w:val="0074258A"/>
    <w:rsid w:val="007428D9"/>
    <w:rsid w:val="00742D20"/>
    <w:rsid w:val="00743235"/>
    <w:rsid w:val="00745F60"/>
    <w:rsid w:val="00746875"/>
    <w:rsid w:val="00746981"/>
    <w:rsid w:val="00746A4A"/>
    <w:rsid w:val="00747864"/>
    <w:rsid w:val="00751D27"/>
    <w:rsid w:val="00753236"/>
    <w:rsid w:val="007536D4"/>
    <w:rsid w:val="00754F7A"/>
    <w:rsid w:val="007557E5"/>
    <w:rsid w:val="00756FC2"/>
    <w:rsid w:val="00757127"/>
    <w:rsid w:val="00757613"/>
    <w:rsid w:val="007577B2"/>
    <w:rsid w:val="00757FEA"/>
    <w:rsid w:val="00760013"/>
    <w:rsid w:val="007605AD"/>
    <w:rsid w:val="00761329"/>
    <w:rsid w:val="00761560"/>
    <w:rsid w:val="0076166F"/>
    <w:rsid w:val="00761EDC"/>
    <w:rsid w:val="007622D9"/>
    <w:rsid w:val="007622EF"/>
    <w:rsid w:val="00762EDD"/>
    <w:rsid w:val="00763304"/>
    <w:rsid w:val="00763501"/>
    <w:rsid w:val="0076369A"/>
    <w:rsid w:val="007645C3"/>
    <w:rsid w:val="00765EFB"/>
    <w:rsid w:val="00767E8C"/>
    <w:rsid w:val="00770392"/>
    <w:rsid w:val="00770443"/>
    <w:rsid w:val="00771775"/>
    <w:rsid w:val="0077187E"/>
    <w:rsid w:val="0077276D"/>
    <w:rsid w:val="00773BDD"/>
    <w:rsid w:val="0077452B"/>
    <w:rsid w:val="007748D4"/>
    <w:rsid w:val="00774E6E"/>
    <w:rsid w:val="007756D9"/>
    <w:rsid w:val="007758EF"/>
    <w:rsid w:val="007766A0"/>
    <w:rsid w:val="007772A3"/>
    <w:rsid w:val="00777A75"/>
    <w:rsid w:val="0078026F"/>
    <w:rsid w:val="007802FC"/>
    <w:rsid w:val="00781253"/>
    <w:rsid w:val="00781820"/>
    <w:rsid w:val="00781B9F"/>
    <w:rsid w:val="00781CF1"/>
    <w:rsid w:val="00782451"/>
    <w:rsid w:val="00782C95"/>
    <w:rsid w:val="00783E78"/>
    <w:rsid w:val="00784335"/>
    <w:rsid w:val="0078587C"/>
    <w:rsid w:val="00785C93"/>
    <w:rsid w:val="007877D1"/>
    <w:rsid w:val="00787CCA"/>
    <w:rsid w:val="00790168"/>
    <w:rsid w:val="007901FA"/>
    <w:rsid w:val="007906AF"/>
    <w:rsid w:val="00790BEA"/>
    <w:rsid w:val="00791304"/>
    <w:rsid w:val="007915AB"/>
    <w:rsid w:val="0079178A"/>
    <w:rsid w:val="00792391"/>
    <w:rsid w:val="00793EC6"/>
    <w:rsid w:val="0079424D"/>
    <w:rsid w:val="00794DBC"/>
    <w:rsid w:val="00794F79"/>
    <w:rsid w:val="00795B15"/>
    <w:rsid w:val="00795BC8"/>
    <w:rsid w:val="00795BD5"/>
    <w:rsid w:val="00795E7C"/>
    <w:rsid w:val="00795ECC"/>
    <w:rsid w:val="00796735"/>
    <w:rsid w:val="007975F0"/>
    <w:rsid w:val="00797D3F"/>
    <w:rsid w:val="00797F3F"/>
    <w:rsid w:val="007A0B81"/>
    <w:rsid w:val="007A0C99"/>
    <w:rsid w:val="007A1007"/>
    <w:rsid w:val="007A1320"/>
    <w:rsid w:val="007A1FB0"/>
    <w:rsid w:val="007A234F"/>
    <w:rsid w:val="007A26C9"/>
    <w:rsid w:val="007A2E9D"/>
    <w:rsid w:val="007A2EBE"/>
    <w:rsid w:val="007A3AF9"/>
    <w:rsid w:val="007A3FB0"/>
    <w:rsid w:val="007A5721"/>
    <w:rsid w:val="007A6559"/>
    <w:rsid w:val="007A6A8B"/>
    <w:rsid w:val="007A6ADC"/>
    <w:rsid w:val="007B116A"/>
    <w:rsid w:val="007B3C5C"/>
    <w:rsid w:val="007B4019"/>
    <w:rsid w:val="007B5397"/>
    <w:rsid w:val="007B6849"/>
    <w:rsid w:val="007B6FD8"/>
    <w:rsid w:val="007B708D"/>
    <w:rsid w:val="007B719B"/>
    <w:rsid w:val="007B77AE"/>
    <w:rsid w:val="007C0452"/>
    <w:rsid w:val="007C0F01"/>
    <w:rsid w:val="007C1236"/>
    <w:rsid w:val="007C1DC1"/>
    <w:rsid w:val="007C2EF5"/>
    <w:rsid w:val="007C39C1"/>
    <w:rsid w:val="007C4585"/>
    <w:rsid w:val="007C4A19"/>
    <w:rsid w:val="007C5208"/>
    <w:rsid w:val="007C565E"/>
    <w:rsid w:val="007C56EA"/>
    <w:rsid w:val="007C57B5"/>
    <w:rsid w:val="007C6204"/>
    <w:rsid w:val="007C687A"/>
    <w:rsid w:val="007C6A78"/>
    <w:rsid w:val="007C6B35"/>
    <w:rsid w:val="007C7249"/>
    <w:rsid w:val="007C7253"/>
    <w:rsid w:val="007C7BD6"/>
    <w:rsid w:val="007D0706"/>
    <w:rsid w:val="007D0728"/>
    <w:rsid w:val="007D10D7"/>
    <w:rsid w:val="007D1584"/>
    <w:rsid w:val="007D1A0A"/>
    <w:rsid w:val="007D232D"/>
    <w:rsid w:val="007D238C"/>
    <w:rsid w:val="007D26F3"/>
    <w:rsid w:val="007D33BA"/>
    <w:rsid w:val="007D47E2"/>
    <w:rsid w:val="007D4C4C"/>
    <w:rsid w:val="007D4F28"/>
    <w:rsid w:val="007D6A2A"/>
    <w:rsid w:val="007D6F44"/>
    <w:rsid w:val="007D7A5E"/>
    <w:rsid w:val="007E1058"/>
    <w:rsid w:val="007E291C"/>
    <w:rsid w:val="007E2974"/>
    <w:rsid w:val="007E2B6F"/>
    <w:rsid w:val="007E2C87"/>
    <w:rsid w:val="007E55D5"/>
    <w:rsid w:val="007E5FCB"/>
    <w:rsid w:val="007E6CB1"/>
    <w:rsid w:val="007E7E6F"/>
    <w:rsid w:val="007F025A"/>
    <w:rsid w:val="007F1EBE"/>
    <w:rsid w:val="007F1F29"/>
    <w:rsid w:val="007F25DE"/>
    <w:rsid w:val="007F50AE"/>
    <w:rsid w:val="007F543E"/>
    <w:rsid w:val="007F6146"/>
    <w:rsid w:val="007F6250"/>
    <w:rsid w:val="007F6299"/>
    <w:rsid w:val="007F67C0"/>
    <w:rsid w:val="007F71D5"/>
    <w:rsid w:val="007F7299"/>
    <w:rsid w:val="00801369"/>
    <w:rsid w:val="0080141C"/>
    <w:rsid w:val="00801EB4"/>
    <w:rsid w:val="008026E0"/>
    <w:rsid w:val="00802954"/>
    <w:rsid w:val="00802C95"/>
    <w:rsid w:val="00803355"/>
    <w:rsid w:val="00804843"/>
    <w:rsid w:val="0080576D"/>
    <w:rsid w:val="00807596"/>
    <w:rsid w:val="00807A15"/>
    <w:rsid w:val="008108AE"/>
    <w:rsid w:val="008117F4"/>
    <w:rsid w:val="00812C0E"/>
    <w:rsid w:val="00812E65"/>
    <w:rsid w:val="008137B0"/>
    <w:rsid w:val="0081416D"/>
    <w:rsid w:val="008142CC"/>
    <w:rsid w:val="008151F2"/>
    <w:rsid w:val="00815BED"/>
    <w:rsid w:val="008162A4"/>
    <w:rsid w:val="008164F6"/>
    <w:rsid w:val="008165C6"/>
    <w:rsid w:val="008165F5"/>
    <w:rsid w:val="008165FB"/>
    <w:rsid w:val="008166C3"/>
    <w:rsid w:val="00816932"/>
    <w:rsid w:val="00816B82"/>
    <w:rsid w:val="00816FC8"/>
    <w:rsid w:val="00817067"/>
    <w:rsid w:val="008204FB"/>
    <w:rsid w:val="00822471"/>
    <w:rsid w:val="0082303A"/>
    <w:rsid w:val="00823344"/>
    <w:rsid w:val="00823961"/>
    <w:rsid w:val="00823FF5"/>
    <w:rsid w:val="0082427F"/>
    <w:rsid w:val="0082448A"/>
    <w:rsid w:val="00824657"/>
    <w:rsid w:val="0082578C"/>
    <w:rsid w:val="008259C9"/>
    <w:rsid w:val="00826013"/>
    <w:rsid w:val="00827C8F"/>
    <w:rsid w:val="0083000E"/>
    <w:rsid w:val="008315B2"/>
    <w:rsid w:val="00831AE4"/>
    <w:rsid w:val="008329A9"/>
    <w:rsid w:val="00832A1F"/>
    <w:rsid w:val="00834564"/>
    <w:rsid w:val="00835A87"/>
    <w:rsid w:val="00835AD0"/>
    <w:rsid w:val="00836745"/>
    <w:rsid w:val="00836B56"/>
    <w:rsid w:val="00836DCE"/>
    <w:rsid w:val="008372F0"/>
    <w:rsid w:val="00841587"/>
    <w:rsid w:val="00841C71"/>
    <w:rsid w:val="0084238D"/>
    <w:rsid w:val="0084331A"/>
    <w:rsid w:val="008437E5"/>
    <w:rsid w:val="00843DD5"/>
    <w:rsid w:val="008447B3"/>
    <w:rsid w:val="00846699"/>
    <w:rsid w:val="0084676E"/>
    <w:rsid w:val="00846FA0"/>
    <w:rsid w:val="008479B4"/>
    <w:rsid w:val="00847B0A"/>
    <w:rsid w:val="00850975"/>
    <w:rsid w:val="00851050"/>
    <w:rsid w:val="00851547"/>
    <w:rsid w:val="00851798"/>
    <w:rsid w:val="00851B4F"/>
    <w:rsid w:val="00852768"/>
    <w:rsid w:val="00853156"/>
    <w:rsid w:val="0085318F"/>
    <w:rsid w:val="00853D58"/>
    <w:rsid w:val="00854C62"/>
    <w:rsid w:val="0085506E"/>
    <w:rsid w:val="008555BB"/>
    <w:rsid w:val="0085597A"/>
    <w:rsid w:val="00855EDD"/>
    <w:rsid w:val="008562C2"/>
    <w:rsid w:val="008562FE"/>
    <w:rsid w:val="00856B6D"/>
    <w:rsid w:val="008574F2"/>
    <w:rsid w:val="00857524"/>
    <w:rsid w:val="00857AEA"/>
    <w:rsid w:val="00860141"/>
    <w:rsid w:val="0086308E"/>
    <w:rsid w:val="008632B2"/>
    <w:rsid w:val="00863319"/>
    <w:rsid w:val="0086342F"/>
    <w:rsid w:val="00863C50"/>
    <w:rsid w:val="00863E31"/>
    <w:rsid w:val="008648C4"/>
    <w:rsid w:val="00864B73"/>
    <w:rsid w:val="00864D48"/>
    <w:rsid w:val="00864F6D"/>
    <w:rsid w:val="00865600"/>
    <w:rsid w:val="00865C3A"/>
    <w:rsid w:val="00866428"/>
    <w:rsid w:val="00866EBC"/>
    <w:rsid w:val="008673CC"/>
    <w:rsid w:val="0086746C"/>
    <w:rsid w:val="00867DF1"/>
    <w:rsid w:val="00867F61"/>
    <w:rsid w:val="0087020D"/>
    <w:rsid w:val="00870873"/>
    <w:rsid w:val="00870EF6"/>
    <w:rsid w:val="0087104C"/>
    <w:rsid w:val="008719A6"/>
    <w:rsid w:val="00871FFF"/>
    <w:rsid w:val="0087289C"/>
    <w:rsid w:val="00872A76"/>
    <w:rsid w:val="00872AFC"/>
    <w:rsid w:val="0087321F"/>
    <w:rsid w:val="00873907"/>
    <w:rsid w:val="00873B00"/>
    <w:rsid w:val="008744BC"/>
    <w:rsid w:val="00874AD3"/>
    <w:rsid w:val="0087523E"/>
    <w:rsid w:val="00875653"/>
    <w:rsid w:val="00875AC0"/>
    <w:rsid w:val="00876AFB"/>
    <w:rsid w:val="008774B4"/>
    <w:rsid w:val="00880371"/>
    <w:rsid w:val="00881376"/>
    <w:rsid w:val="008815B5"/>
    <w:rsid w:val="00881616"/>
    <w:rsid w:val="0088161B"/>
    <w:rsid w:val="008816BF"/>
    <w:rsid w:val="00881AC1"/>
    <w:rsid w:val="00881BFF"/>
    <w:rsid w:val="008827CB"/>
    <w:rsid w:val="0088292C"/>
    <w:rsid w:val="00883498"/>
    <w:rsid w:val="008848D0"/>
    <w:rsid w:val="0088508D"/>
    <w:rsid w:val="008852D9"/>
    <w:rsid w:val="008857F0"/>
    <w:rsid w:val="00885D2D"/>
    <w:rsid w:val="00886FC7"/>
    <w:rsid w:val="0088706D"/>
    <w:rsid w:val="00887D6C"/>
    <w:rsid w:val="008908D9"/>
    <w:rsid w:val="00890E6A"/>
    <w:rsid w:val="008910A2"/>
    <w:rsid w:val="00892E13"/>
    <w:rsid w:val="00893548"/>
    <w:rsid w:val="00893BCC"/>
    <w:rsid w:val="00894733"/>
    <w:rsid w:val="0089502B"/>
    <w:rsid w:val="00895090"/>
    <w:rsid w:val="00895AB7"/>
    <w:rsid w:val="00895F00"/>
    <w:rsid w:val="008961AD"/>
    <w:rsid w:val="0089721F"/>
    <w:rsid w:val="00897907"/>
    <w:rsid w:val="0089797A"/>
    <w:rsid w:val="00897B3A"/>
    <w:rsid w:val="00897EA5"/>
    <w:rsid w:val="008A0036"/>
    <w:rsid w:val="008A0FFE"/>
    <w:rsid w:val="008A11A9"/>
    <w:rsid w:val="008A159E"/>
    <w:rsid w:val="008A1D20"/>
    <w:rsid w:val="008A1FA3"/>
    <w:rsid w:val="008A2B88"/>
    <w:rsid w:val="008A4624"/>
    <w:rsid w:val="008A4A16"/>
    <w:rsid w:val="008A4B8A"/>
    <w:rsid w:val="008A58D2"/>
    <w:rsid w:val="008A628C"/>
    <w:rsid w:val="008A641C"/>
    <w:rsid w:val="008A72C2"/>
    <w:rsid w:val="008B0337"/>
    <w:rsid w:val="008B0F5E"/>
    <w:rsid w:val="008B120B"/>
    <w:rsid w:val="008B133B"/>
    <w:rsid w:val="008B1753"/>
    <w:rsid w:val="008B2EE2"/>
    <w:rsid w:val="008B3C6D"/>
    <w:rsid w:val="008B4599"/>
    <w:rsid w:val="008B4608"/>
    <w:rsid w:val="008B4912"/>
    <w:rsid w:val="008B504F"/>
    <w:rsid w:val="008B5D07"/>
    <w:rsid w:val="008B6CC3"/>
    <w:rsid w:val="008B76D7"/>
    <w:rsid w:val="008B78CC"/>
    <w:rsid w:val="008C070C"/>
    <w:rsid w:val="008C149A"/>
    <w:rsid w:val="008C236F"/>
    <w:rsid w:val="008C26D0"/>
    <w:rsid w:val="008C2E51"/>
    <w:rsid w:val="008C3F26"/>
    <w:rsid w:val="008C4358"/>
    <w:rsid w:val="008C4B8F"/>
    <w:rsid w:val="008C4F64"/>
    <w:rsid w:val="008C4FAE"/>
    <w:rsid w:val="008C53D0"/>
    <w:rsid w:val="008C5404"/>
    <w:rsid w:val="008C5444"/>
    <w:rsid w:val="008C5F29"/>
    <w:rsid w:val="008C62AF"/>
    <w:rsid w:val="008C6716"/>
    <w:rsid w:val="008D0735"/>
    <w:rsid w:val="008D136E"/>
    <w:rsid w:val="008D13C8"/>
    <w:rsid w:val="008D1B9A"/>
    <w:rsid w:val="008D1FD1"/>
    <w:rsid w:val="008D211E"/>
    <w:rsid w:val="008D248A"/>
    <w:rsid w:val="008D31E9"/>
    <w:rsid w:val="008D3D5C"/>
    <w:rsid w:val="008D412E"/>
    <w:rsid w:val="008D4A0F"/>
    <w:rsid w:val="008D4A63"/>
    <w:rsid w:val="008D5D99"/>
    <w:rsid w:val="008D630A"/>
    <w:rsid w:val="008D6B81"/>
    <w:rsid w:val="008D7281"/>
    <w:rsid w:val="008D7893"/>
    <w:rsid w:val="008E01ED"/>
    <w:rsid w:val="008E0628"/>
    <w:rsid w:val="008E129D"/>
    <w:rsid w:val="008E1580"/>
    <w:rsid w:val="008E1B0C"/>
    <w:rsid w:val="008E23B2"/>
    <w:rsid w:val="008E34DE"/>
    <w:rsid w:val="008E3546"/>
    <w:rsid w:val="008E35C6"/>
    <w:rsid w:val="008E660B"/>
    <w:rsid w:val="008E7714"/>
    <w:rsid w:val="008E7C95"/>
    <w:rsid w:val="008F014E"/>
    <w:rsid w:val="008F03DE"/>
    <w:rsid w:val="008F0670"/>
    <w:rsid w:val="008F1A70"/>
    <w:rsid w:val="008F1E36"/>
    <w:rsid w:val="008F22F7"/>
    <w:rsid w:val="008F367B"/>
    <w:rsid w:val="008F59BF"/>
    <w:rsid w:val="008F5D4E"/>
    <w:rsid w:val="008F7D46"/>
    <w:rsid w:val="0090029E"/>
    <w:rsid w:val="0090186C"/>
    <w:rsid w:val="00901BD2"/>
    <w:rsid w:val="00902C04"/>
    <w:rsid w:val="00902C32"/>
    <w:rsid w:val="0090360E"/>
    <w:rsid w:val="00903D07"/>
    <w:rsid w:val="00905184"/>
    <w:rsid w:val="0090527A"/>
    <w:rsid w:val="00905822"/>
    <w:rsid w:val="00905852"/>
    <w:rsid w:val="00906D31"/>
    <w:rsid w:val="009071BD"/>
    <w:rsid w:val="00907239"/>
    <w:rsid w:val="00907269"/>
    <w:rsid w:val="00907291"/>
    <w:rsid w:val="009075A3"/>
    <w:rsid w:val="0091014C"/>
    <w:rsid w:val="009101F7"/>
    <w:rsid w:val="009112F8"/>
    <w:rsid w:val="0091152C"/>
    <w:rsid w:val="00911EFF"/>
    <w:rsid w:val="00912EB8"/>
    <w:rsid w:val="00913D8C"/>
    <w:rsid w:val="0091401C"/>
    <w:rsid w:val="00914CC1"/>
    <w:rsid w:val="009164E0"/>
    <w:rsid w:val="009165BC"/>
    <w:rsid w:val="00916E5E"/>
    <w:rsid w:val="00916F27"/>
    <w:rsid w:val="0091741A"/>
    <w:rsid w:val="00920A10"/>
    <w:rsid w:val="00921656"/>
    <w:rsid w:val="0092169E"/>
    <w:rsid w:val="0092231A"/>
    <w:rsid w:val="00922871"/>
    <w:rsid w:val="00922BC8"/>
    <w:rsid w:val="00922FF9"/>
    <w:rsid w:val="00923499"/>
    <w:rsid w:val="009245EB"/>
    <w:rsid w:val="009252B0"/>
    <w:rsid w:val="00926B01"/>
    <w:rsid w:val="00926CE6"/>
    <w:rsid w:val="0092761C"/>
    <w:rsid w:val="0093084E"/>
    <w:rsid w:val="00930AF3"/>
    <w:rsid w:val="00930FB9"/>
    <w:rsid w:val="009310D8"/>
    <w:rsid w:val="00931A3F"/>
    <w:rsid w:val="00931A7E"/>
    <w:rsid w:val="00931B83"/>
    <w:rsid w:val="00931DE2"/>
    <w:rsid w:val="009326D5"/>
    <w:rsid w:val="00933205"/>
    <w:rsid w:val="00933514"/>
    <w:rsid w:val="00933C58"/>
    <w:rsid w:val="00934896"/>
    <w:rsid w:val="00934A8A"/>
    <w:rsid w:val="00934AF1"/>
    <w:rsid w:val="00934CE3"/>
    <w:rsid w:val="00935006"/>
    <w:rsid w:val="0093576F"/>
    <w:rsid w:val="00935FCF"/>
    <w:rsid w:val="00936809"/>
    <w:rsid w:val="00936ADF"/>
    <w:rsid w:val="00937A89"/>
    <w:rsid w:val="00937E1D"/>
    <w:rsid w:val="009423C3"/>
    <w:rsid w:val="009423F8"/>
    <w:rsid w:val="0094284B"/>
    <w:rsid w:val="0094285D"/>
    <w:rsid w:val="00942C9D"/>
    <w:rsid w:val="00943214"/>
    <w:rsid w:val="00943262"/>
    <w:rsid w:val="00943918"/>
    <w:rsid w:val="00944860"/>
    <w:rsid w:val="009464FB"/>
    <w:rsid w:val="009478A1"/>
    <w:rsid w:val="00947A79"/>
    <w:rsid w:val="009505DE"/>
    <w:rsid w:val="0095117A"/>
    <w:rsid w:val="0095282D"/>
    <w:rsid w:val="00952A7E"/>
    <w:rsid w:val="00952F39"/>
    <w:rsid w:val="0095323C"/>
    <w:rsid w:val="0095334C"/>
    <w:rsid w:val="009547CC"/>
    <w:rsid w:val="00954BFC"/>
    <w:rsid w:val="0095580F"/>
    <w:rsid w:val="00955A63"/>
    <w:rsid w:val="0095617A"/>
    <w:rsid w:val="009561B9"/>
    <w:rsid w:val="00956699"/>
    <w:rsid w:val="00957373"/>
    <w:rsid w:val="00957472"/>
    <w:rsid w:val="0095782E"/>
    <w:rsid w:val="00957A68"/>
    <w:rsid w:val="00957B36"/>
    <w:rsid w:val="00957E63"/>
    <w:rsid w:val="00960748"/>
    <w:rsid w:val="009618B6"/>
    <w:rsid w:val="00961F98"/>
    <w:rsid w:val="00962B4E"/>
    <w:rsid w:val="00962F5B"/>
    <w:rsid w:val="0096358B"/>
    <w:rsid w:val="009638ED"/>
    <w:rsid w:val="009642B3"/>
    <w:rsid w:val="0096436C"/>
    <w:rsid w:val="00965141"/>
    <w:rsid w:val="0096564B"/>
    <w:rsid w:val="009659A3"/>
    <w:rsid w:val="00965ABD"/>
    <w:rsid w:val="00965D7D"/>
    <w:rsid w:val="009668C4"/>
    <w:rsid w:val="00966DD6"/>
    <w:rsid w:val="00966FD5"/>
    <w:rsid w:val="00970035"/>
    <w:rsid w:val="0097162C"/>
    <w:rsid w:val="00972C75"/>
    <w:rsid w:val="009738F2"/>
    <w:rsid w:val="0097478A"/>
    <w:rsid w:val="009748A9"/>
    <w:rsid w:val="00974B54"/>
    <w:rsid w:val="00974D33"/>
    <w:rsid w:val="00975A01"/>
    <w:rsid w:val="00975F27"/>
    <w:rsid w:val="00976264"/>
    <w:rsid w:val="0097626C"/>
    <w:rsid w:val="00976581"/>
    <w:rsid w:val="0097677B"/>
    <w:rsid w:val="00976B10"/>
    <w:rsid w:val="00977408"/>
    <w:rsid w:val="00977915"/>
    <w:rsid w:val="0098079A"/>
    <w:rsid w:val="00980C46"/>
    <w:rsid w:val="00981CC2"/>
    <w:rsid w:val="00982CA8"/>
    <w:rsid w:val="009831F9"/>
    <w:rsid w:val="00983AC7"/>
    <w:rsid w:val="0098567C"/>
    <w:rsid w:val="00985C3A"/>
    <w:rsid w:val="00986821"/>
    <w:rsid w:val="00986C70"/>
    <w:rsid w:val="00986CD2"/>
    <w:rsid w:val="009904FA"/>
    <w:rsid w:val="00990B86"/>
    <w:rsid w:val="0099110C"/>
    <w:rsid w:val="009918D3"/>
    <w:rsid w:val="00992270"/>
    <w:rsid w:val="00993196"/>
    <w:rsid w:val="009939F8"/>
    <w:rsid w:val="00994127"/>
    <w:rsid w:val="00995BDF"/>
    <w:rsid w:val="00996107"/>
    <w:rsid w:val="00996C5F"/>
    <w:rsid w:val="0099794C"/>
    <w:rsid w:val="009979DE"/>
    <w:rsid w:val="00997AC2"/>
    <w:rsid w:val="009A00BC"/>
    <w:rsid w:val="009A251D"/>
    <w:rsid w:val="009A2C1A"/>
    <w:rsid w:val="009A35DF"/>
    <w:rsid w:val="009A3658"/>
    <w:rsid w:val="009A4655"/>
    <w:rsid w:val="009A511A"/>
    <w:rsid w:val="009A57E5"/>
    <w:rsid w:val="009A5ADE"/>
    <w:rsid w:val="009A5CCB"/>
    <w:rsid w:val="009A646F"/>
    <w:rsid w:val="009A6672"/>
    <w:rsid w:val="009A6754"/>
    <w:rsid w:val="009A6786"/>
    <w:rsid w:val="009A6FCE"/>
    <w:rsid w:val="009A7338"/>
    <w:rsid w:val="009A7FB4"/>
    <w:rsid w:val="009B0B5C"/>
    <w:rsid w:val="009B1470"/>
    <w:rsid w:val="009B1958"/>
    <w:rsid w:val="009B1C39"/>
    <w:rsid w:val="009B1C64"/>
    <w:rsid w:val="009B2506"/>
    <w:rsid w:val="009B2899"/>
    <w:rsid w:val="009B35E0"/>
    <w:rsid w:val="009B3682"/>
    <w:rsid w:val="009B3A54"/>
    <w:rsid w:val="009B400B"/>
    <w:rsid w:val="009B5209"/>
    <w:rsid w:val="009B5221"/>
    <w:rsid w:val="009B5B4E"/>
    <w:rsid w:val="009B5C27"/>
    <w:rsid w:val="009B6540"/>
    <w:rsid w:val="009B73B6"/>
    <w:rsid w:val="009B7426"/>
    <w:rsid w:val="009B7887"/>
    <w:rsid w:val="009B7D8B"/>
    <w:rsid w:val="009B7E0F"/>
    <w:rsid w:val="009C171E"/>
    <w:rsid w:val="009C1EC2"/>
    <w:rsid w:val="009C2BCC"/>
    <w:rsid w:val="009C2CB0"/>
    <w:rsid w:val="009C3276"/>
    <w:rsid w:val="009C4DF2"/>
    <w:rsid w:val="009C6668"/>
    <w:rsid w:val="009C6A75"/>
    <w:rsid w:val="009C7068"/>
    <w:rsid w:val="009C75F2"/>
    <w:rsid w:val="009D2C2A"/>
    <w:rsid w:val="009D2D27"/>
    <w:rsid w:val="009D2D36"/>
    <w:rsid w:val="009D3A25"/>
    <w:rsid w:val="009D3AF4"/>
    <w:rsid w:val="009D48C5"/>
    <w:rsid w:val="009D4D24"/>
    <w:rsid w:val="009D52D7"/>
    <w:rsid w:val="009D547F"/>
    <w:rsid w:val="009D5647"/>
    <w:rsid w:val="009D5D34"/>
    <w:rsid w:val="009D7C03"/>
    <w:rsid w:val="009E0946"/>
    <w:rsid w:val="009E0D0F"/>
    <w:rsid w:val="009E21EF"/>
    <w:rsid w:val="009E2232"/>
    <w:rsid w:val="009E2495"/>
    <w:rsid w:val="009E29EF"/>
    <w:rsid w:val="009E2F36"/>
    <w:rsid w:val="009E305D"/>
    <w:rsid w:val="009E4024"/>
    <w:rsid w:val="009E5142"/>
    <w:rsid w:val="009E6097"/>
    <w:rsid w:val="009E77BA"/>
    <w:rsid w:val="009E7977"/>
    <w:rsid w:val="009E7A4F"/>
    <w:rsid w:val="009E7A96"/>
    <w:rsid w:val="009E7C67"/>
    <w:rsid w:val="009F184B"/>
    <w:rsid w:val="009F1FE3"/>
    <w:rsid w:val="009F22A8"/>
    <w:rsid w:val="009F2B4E"/>
    <w:rsid w:val="009F3BC2"/>
    <w:rsid w:val="009F3D8E"/>
    <w:rsid w:val="009F5E8B"/>
    <w:rsid w:val="009F616B"/>
    <w:rsid w:val="009F6263"/>
    <w:rsid w:val="009F6822"/>
    <w:rsid w:val="009F774F"/>
    <w:rsid w:val="009F7846"/>
    <w:rsid w:val="00A003BD"/>
    <w:rsid w:val="00A00F09"/>
    <w:rsid w:val="00A00FA1"/>
    <w:rsid w:val="00A01A8A"/>
    <w:rsid w:val="00A01C1D"/>
    <w:rsid w:val="00A02332"/>
    <w:rsid w:val="00A0243A"/>
    <w:rsid w:val="00A03997"/>
    <w:rsid w:val="00A03B7C"/>
    <w:rsid w:val="00A0595A"/>
    <w:rsid w:val="00A05D4E"/>
    <w:rsid w:val="00A06F0B"/>
    <w:rsid w:val="00A10758"/>
    <w:rsid w:val="00A11B9A"/>
    <w:rsid w:val="00A126F2"/>
    <w:rsid w:val="00A12844"/>
    <w:rsid w:val="00A12D3C"/>
    <w:rsid w:val="00A1339F"/>
    <w:rsid w:val="00A14567"/>
    <w:rsid w:val="00A14AA9"/>
    <w:rsid w:val="00A14FE6"/>
    <w:rsid w:val="00A151B2"/>
    <w:rsid w:val="00A153A6"/>
    <w:rsid w:val="00A1583A"/>
    <w:rsid w:val="00A160F4"/>
    <w:rsid w:val="00A176EF"/>
    <w:rsid w:val="00A210D2"/>
    <w:rsid w:val="00A210E3"/>
    <w:rsid w:val="00A21C84"/>
    <w:rsid w:val="00A226E2"/>
    <w:rsid w:val="00A22847"/>
    <w:rsid w:val="00A22B47"/>
    <w:rsid w:val="00A23471"/>
    <w:rsid w:val="00A23500"/>
    <w:rsid w:val="00A25256"/>
    <w:rsid w:val="00A25C5B"/>
    <w:rsid w:val="00A25CFE"/>
    <w:rsid w:val="00A26838"/>
    <w:rsid w:val="00A269B6"/>
    <w:rsid w:val="00A30085"/>
    <w:rsid w:val="00A309E1"/>
    <w:rsid w:val="00A31130"/>
    <w:rsid w:val="00A31DD7"/>
    <w:rsid w:val="00A3204B"/>
    <w:rsid w:val="00A3277B"/>
    <w:rsid w:val="00A327BB"/>
    <w:rsid w:val="00A32A1B"/>
    <w:rsid w:val="00A32F59"/>
    <w:rsid w:val="00A33417"/>
    <w:rsid w:val="00A3350F"/>
    <w:rsid w:val="00A33777"/>
    <w:rsid w:val="00A345DB"/>
    <w:rsid w:val="00A348C5"/>
    <w:rsid w:val="00A34CB3"/>
    <w:rsid w:val="00A3552B"/>
    <w:rsid w:val="00A35F10"/>
    <w:rsid w:val="00A3696D"/>
    <w:rsid w:val="00A36C72"/>
    <w:rsid w:val="00A3715C"/>
    <w:rsid w:val="00A371A7"/>
    <w:rsid w:val="00A37500"/>
    <w:rsid w:val="00A379CC"/>
    <w:rsid w:val="00A40199"/>
    <w:rsid w:val="00A4027D"/>
    <w:rsid w:val="00A4033B"/>
    <w:rsid w:val="00A40B61"/>
    <w:rsid w:val="00A40FFE"/>
    <w:rsid w:val="00A41389"/>
    <w:rsid w:val="00A4163F"/>
    <w:rsid w:val="00A41676"/>
    <w:rsid w:val="00A416D1"/>
    <w:rsid w:val="00A420F3"/>
    <w:rsid w:val="00A421FB"/>
    <w:rsid w:val="00A422F5"/>
    <w:rsid w:val="00A423BD"/>
    <w:rsid w:val="00A423CD"/>
    <w:rsid w:val="00A42D4F"/>
    <w:rsid w:val="00A42DB4"/>
    <w:rsid w:val="00A439D3"/>
    <w:rsid w:val="00A4454E"/>
    <w:rsid w:val="00A449C1"/>
    <w:rsid w:val="00A4506F"/>
    <w:rsid w:val="00A4512B"/>
    <w:rsid w:val="00A45F2E"/>
    <w:rsid w:val="00A4702B"/>
    <w:rsid w:val="00A47888"/>
    <w:rsid w:val="00A47C39"/>
    <w:rsid w:val="00A47D24"/>
    <w:rsid w:val="00A503D8"/>
    <w:rsid w:val="00A509B8"/>
    <w:rsid w:val="00A50C6D"/>
    <w:rsid w:val="00A51B69"/>
    <w:rsid w:val="00A51CA3"/>
    <w:rsid w:val="00A51D4E"/>
    <w:rsid w:val="00A531B8"/>
    <w:rsid w:val="00A54E1F"/>
    <w:rsid w:val="00A55036"/>
    <w:rsid w:val="00A5521D"/>
    <w:rsid w:val="00A552DF"/>
    <w:rsid w:val="00A557B2"/>
    <w:rsid w:val="00A5618F"/>
    <w:rsid w:val="00A56798"/>
    <w:rsid w:val="00A57A06"/>
    <w:rsid w:val="00A57FD8"/>
    <w:rsid w:val="00A6000A"/>
    <w:rsid w:val="00A60095"/>
    <w:rsid w:val="00A600BB"/>
    <w:rsid w:val="00A60120"/>
    <w:rsid w:val="00A60F23"/>
    <w:rsid w:val="00A6170A"/>
    <w:rsid w:val="00A61BFE"/>
    <w:rsid w:val="00A62347"/>
    <w:rsid w:val="00A6245F"/>
    <w:rsid w:val="00A6302B"/>
    <w:rsid w:val="00A63AFE"/>
    <w:rsid w:val="00A64247"/>
    <w:rsid w:val="00A647C6"/>
    <w:rsid w:val="00A64BBF"/>
    <w:rsid w:val="00A6524B"/>
    <w:rsid w:val="00A6599D"/>
    <w:rsid w:val="00A65C7A"/>
    <w:rsid w:val="00A6698A"/>
    <w:rsid w:val="00A67980"/>
    <w:rsid w:val="00A67EFE"/>
    <w:rsid w:val="00A70126"/>
    <w:rsid w:val="00A706A7"/>
    <w:rsid w:val="00A70B51"/>
    <w:rsid w:val="00A723F5"/>
    <w:rsid w:val="00A725FC"/>
    <w:rsid w:val="00A7339F"/>
    <w:rsid w:val="00A73D37"/>
    <w:rsid w:val="00A754B0"/>
    <w:rsid w:val="00A75B50"/>
    <w:rsid w:val="00A761A0"/>
    <w:rsid w:val="00A7713E"/>
    <w:rsid w:val="00A7730D"/>
    <w:rsid w:val="00A774DD"/>
    <w:rsid w:val="00A801C6"/>
    <w:rsid w:val="00A80A1D"/>
    <w:rsid w:val="00A81307"/>
    <w:rsid w:val="00A81C90"/>
    <w:rsid w:val="00A84449"/>
    <w:rsid w:val="00A8444D"/>
    <w:rsid w:val="00A869CC"/>
    <w:rsid w:val="00A86A50"/>
    <w:rsid w:val="00A86D15"/>
    <w:rsid w:val="00A87C58"/>
    <w:rsid w:val="00A87E50"/>
    <w:rsid w:val="00A90E42"/>
    <w:rsid w:val="00A91F65"/>
    <w:rsid w:val="00A921C5"/>
    <w:rsid w:val="00A92772"/>
    <w:rsid w:val="00A92A09"/>
    <w:rsid w:val="00A92C46"/>
    <w:rsid w:val="00A9342F"/>
    <w:rsid w:val="00A934C0"/>
    <w:rsid w:val="00A93845"/>
    <w:rsid w:val="00A95089"/>
    <w:rsid w:val="00A955D5"/>
    <w:rsid w:val="00A95BFB"/>
    <w:rsid w:val="00A966BC"/>
    <w:rsid w:val="00A9677B"/>
    <w:rsid w:val="00A97220"/>
    <w:rsid w:val="00A9792D"/>
    <w:rsid w:val="00AA045C"/>
    <w:rsid w:val="00AA16C0"/>
    <w:rsid w:val="00AA28D9"/>
    <w:rsid w:val="00AA323E"/>
    <w:rsid w:val="00AA3A0E"/>
    <w:rsid w:val="00AA3DFB"/>
    <w:rsid w:val="00AA4539"/>
    <w:rsid w:val="00AA4D31"/>
    <w:rsid w:val="00AA5D66"/>
    <w:rsid w:val="00AA6662"/>
    <w:rsid w:val="00AA6747"/>
    <w:rsid w:val="00AA73DF"/>
    <w:rsid w:val="00AA7435"/>
    <w:rsid w:val="00AA7D29"/>
    <w:rsid w:val="00AA7F03"/>
    <w:rsid w:val="00AB103A"/>
    <w:rsid w:val="00AB1B51"/>
    <w:rsid w:val="00AB1FFC"/>
    <w:rsid w:val="00AB2149"/>
    <w:rsid w:val="00AB3290"/>
    <w:rsid w:val="00AB37AA"/>
    <w:rsid w:val="00AB3D5A"/>
    <w:rsid w:val="00AB43C0"/>
    <w:rsid w:val="00AB447E"/>
    <w:rsid w:val="00AB49E8"/>
    <w:rsid w:val="00AB4C43"/>
    <w:rsid w:val="00AB55BE"/>
    <w:rsid w:val="00AB63D9"/>
    <w:rsid w:val="00AB68DF"/>
    <w:rsid w:val="00AB6993"/>
    <w:rsid w:val="00AB75F0"/>
    <w:rsid w:val="00AB7C50"/>
    <w:rsid w:val="00AC099A"/>
    <w:rsid w:val="00AC0E59"/>
    <w:rsid w:val="00AC12AF"/>
    <w:rsid w:val="00AC2284"/>
    <w:rsid w:val="00AC340F"/>
    <w:rsid w:val="00AC42F1"/>
    <w:rsid w:val="00AC44A8"/>
    <w:rsid w:val="00AC44B4"/>
    <w:rsid w:val="00AC5C82"/>
    <w:rsid w:val="00AC6069"/>
    <w:rsid w:val="00AC6B3A"/>
    <w:rsid w:val="00AC6B87"/>
    <w:rsid w:val="00AC75F9"/>
    <w:rsid w:val="00AC7C4C"/>
    <w:rsid w:val="00AD024D"/>
    <w:rsid w:val="00AD131D"/>
    <w:rsid w:val="00AD1C2C"/>
    <w:rsid w:val="00AD1DB9"/>
    <w:rsid w:val="00AD2182"/>
    <w:rsid w:val="00AD3BE0"/>
    <w:rsid w:val="00AD4816"/>
    <w:rsid w:val="00AD5457"/>
    <w:rsid w:val="00AD56F2"/>
    <w:rsid w:val="00AD58B9"/>
    <w:rsid w:val="00AD6036"/>
    <w:rsid w:val="00AD6187"/>
    <w:rsid w:val="00AD62B3"/>
    <w:rsid w:val="00AD65E1"/>
    <w:rsid w:val="00AD6DF0"/>
    <w:rsid w:val="00AE064B"/>
    <w:rsid w:val="00AE11AB"/>
    <w:rsid w:val="00AE19C5"/>
    <w:rsid w:val="00AE1AEA"/>
    <w:rsid w:val="00AE2166"/>
    <w:rsid w:val="00AE28D2"/>
    <w:rsid w:val="00AE2CBF"/>
    <w:rsid w:val="00AE3815"/>
    <w:rsid w:val="00AE3E2E"/>
    <w:rsid w:val="00AE535F"/>
    <w:rsid w:val="00AE5653"/>
    <w:rsid w:val="00AE594F"/>
    <w:rsid w:val="00AE5A11"/>
    <w:rsid w:val="00AE5AB8"/>
    <w:rsid w:val="00AE6676"/>
    <w:rsid w:val="00AE7595"/>
    <w:rsid w:val="00AE7A85"/>
    <w:rsid w:val="00AE7B7A"/>
    <w:rsid w:val="00AE7E3B"/>
    <w:rsid w:val="00AF0546"/>
    <w:rsid w:val="00AF1513"/>
    <w:rsid w:val="00AF20CC"/>
    <w:rsid w:val="00AF273D"/>
    <w:rsid w:val="00AF3236"/>
    <w:rsid w:val="00AF35C7"/>
    <w:rsid w:val="00AF3FCB"/>
    <w:rsid w:val="00AF405C"/>
    <w:rsid w:val="00AF520C"/>
    <w:rsid w:val="00AF778F"/>
    <w:rsid w:val="00AF77B7"/>
    <w:rsid w:val="00AF7A40"/>
    <w:rsid w:val="00AF7BC1"/>
    <w:rsid w:val="00B000CD"/>
    <w:rsid w:val="00B00186"/>
    <w:rsid w:val="00B001A1"/>
    <w:rsid w:val="00B003AF"/>
    <w:rsid w:val="00B006D4"/>
    <w:rsid w:val="00B011F0"/>
    <w:rsid w:val="00B012C7"/>
    <w:rsid w:val="00B01BC0"/>
    <w:rsid w:val="00B027C5"/>
    <w:rsid w:val="00B031A4"/>
    <w:rsid w:val="00B0363C"/>
    <w:rsid w:val="00B03B43"/>
    <w:rsid w:val="00B041F0"/>
    <w:rsid w:val="00B045F1"/>
    <w:rsid w:val="00B04661"/>
    <w:rsid w:val="00B04E1B"/>
    <w:rsid w:val="00B050E8"/>
    <w:rsid w:val="00B057BE"/>
    <w:rsid w:val="00B07D61"/>
    <w:rsid w:val="00B10279"/>
    <w:rsid w:val="00B10DD8"/>
    <w:rsid w:val="00B10F8D"/>
    <w:rsid w:val="00B114C6"/>
    <w:rsid w:val="00B129FC"/>
    <w:rsid w:val="00B12FE0"/>
    <w:rsid w:val="00B1446A"/>
    <w:rsid w:val="00B14ED9"/>
    <w:rsid w:val="00B151DC"/>
    <w:rsid w:val="00B153B9"/>
    <w:rsid w:val="00B1564F"/>
    <w:rsid w:val="00B15DB9"/>
    <w:rsid w:val="00B1698F"/>
    <w:rsid w:val="00B20992"/>
    <w:rsid w:val="00B20EB7"/>
    <w:rsid w:val="00B20ECF"/>
    <w:rsid w:val="00B2264C"/>
    <w:rsid w:val="00B2301C"/>
    <w:rsid w:val="00B238BA"/>
    <w:rsid w:val="00B23EED"/>
    <w:rsid w:val="00B246CE"/>
    <w:rsid w:val="00B24761"/>
    <w:rsid w:val="00B24ECE"/>
    <w:rsid w:val="00B25107"/>
    <w:rsid w:val="00B25214"/>
    <w:rsid w:val="00B25E5D"/>
    <w:rsid w:val="00B2742B"/>
    <w:rsid w:val="00B27506"/>
    <w:rsid w:val="00B2771C"/>
    <w:rsid w:val="00B27DD5"/>
    <w:rsid w:val="00B31361"/>
    <w:rsid w:val="00B31CAF"/>
    <w:rsid w:val="00B324D0"/>
    <w:rsid w:val="00B32835"/>
    <w:rsid w:val="00B341F0"/>
    <w:rsid w:val="00B3499A"/>
    <w:rsid w:val="00B3501A"/>
    <w:rsid w:val="00B35060"/>
    <w:rsid w:val="00B3560C"/>
    <w:rsid w:val="00B35BCE"/>
    <w:rsid w:val="00B36A55"/>
    <w:rsid w:val="00B36D23"/>
    <w:rsid w:val="00B36E1D"/>
    <w:rsid w:val="00B378F9"/>
    <w:rsid w:val="00B37D00"/>
    <w:rsid w:val="00B401D1"/>
    <w:rsid w:val="00B42B72"/>
    <w:rsid w:val="00B44338"/>
    <w:rsid w:val="00B46589"/>
    <w:rsid w:val="00B46D3D"/>
    <w:rsid w:val="00B47EA4"/>
    <w:rsid w:val="00B5020F"/>
    <w:rsid w:val="00B507BA"/>
    <w:rsid w:val="00B50F4A"/>
    <w:rsid w:val="00B51D2A"/>
    <w:rsid w:val="00B530E7"/>
    <w:rsid w:val="00B53236"/>
    <w:rsid w:val="00B5446A"/>
    <w:rsid w:val="00B557DB"/>
    <w:rsid w:val="00B55FAD"/>
    <w:rsid w:val="00B5630B"/>
    <w:rsid w:val="00B56597"/>
    <w:rsid w:val="00B56CAA"/>
    <w:rsid w:val="00B56E0E"/>
    <w:rsid w:val="00B576C4"/>
    <w:rsid w:val="00B57E2E"/>
    <w:rsid w:val="00B6043B"/>
    <w:rsid w:val="00B60C0D"/>
    <w:rsid w:val="00B60E3A"/>
    <w:rsid w:val="00B61464"/>
    <w:rsid w:val="00B614B5"/>
    <w:rsid w:val="00B619CC"/>
    <w:rsid w:val="00B61A0A"/>
    <w:rsid w:val="00B61ABA"/>
    <w:rsid w:val="00B62FAC"/>
    <w:rsid w:val="00B63ABB"/>
    <w:rsid w:val="00B63C15"/>
    <w:rsid w:val="00B647E3"/>
    <w:rsid w:val="00B65C6C"/>
    <w:rsid w:val="00B66206"/>
    <w:rsid w:val="00B6681B"/>
    <w:rsid w:val="00B67C66"/>
    <w:rsid w:val="00B70F14"/>
    <w:rsid w:val="00B711EE"/>
    <w:rsid w:val="00B72116"/>
    <w:rsid w:val="00B7367A"/>
    <w:rsid w:val="00B742E2"/>
    <w:rsid w:val="00B7455E"/>
    <w:rsid w:val="00B746AF"/>
    <w:rsid w:val="00B749C1"/>
    <w:rsid w:val="00B74EF4"/>
    <w:rsid w:val="00B75449"/>
    <w:rsid w:val="00B768D8"/>
    <w:rsid w:val="00B76A6D"/>
    <w:rsid w:val="00B7711D"/>
    <w:rsid w:val="00B77EB6"/>
    <w:rsid w:val="00B807BD"/>
    <w:rsid w:val="00B81E08"/>
    <w:rsid w:val="00B8202A"/>
    <w:rsid w:val="00B82657"/>
    <w:rsid w:val="00B828B3"/>
    <w:rsid w:val="00B838C5"/>
    <w:rsid w:val="00B83A45"/>
    <w:rsid w:val="00B84741"/>
    <w:rsid w:val="00B85FD4"/>
    <w:rsid w:val="00B8718F"/>
    <w:rsid w:val="00B872C9"/>
    <w:rsid w:val="00B875ED"/>
    <w:rsid w:val="00B8785F"/>
    <w:rsid w:val="00B87FCC"/>
    <w:rsid w:val="00B900C9"/>
    <w:rsid w:val="00B9072F"/>
    <w:rsid w:val="00B90BF3"/>
    <w:rsid w:val="00B91205"/>
    <w:rsid w:val="00B912C2"/>
    <w:rsid w:val="00B916B7"/>
    <w:rsid w:val="00B92384"/>
    <w:rsid w:val="00B945C1"/>
    <w:rsid w:val="00B94E7B"/>
    <w:rsid w:val="00B951BA"/>
    <w:rsid w:val="00B95CF1"/>
    <w:rsid w:val="00BA0177"/>
    <w:rsid w:val="00BA02B3"/>
    <w:rsid w:val="00BA04B7"/>
    <w:rsid w:val="00BA0FA7"/>
    <w:rsid w:val="00BA1A68"/>
    <w:rsid w:val="00BA1F07"/>
    <w:rsid w:val="00BA3113"/>
    <w:rsid w:val="00BA33F0"/>
    <w:rsid w:val="00BA40DD"/>
    <w:rsid w:val="00BA4155"/>
    <w:rsid w:val="00BA43CB"/>
    <w:rsid w:val="00BA4550"/>
    <w:rsid w:val="00BA522A"/>
    <w:rsid w:val="00BA53B0"/>
    <w:rsid w:val="00BA63F6"/>
    <w:rsid w:val="00BA6A76"/>
    <w:rsid w:val="00BA7154"/>
    <w:rsid w:val="00BA7214"/>
    <w:rsid w:val="00BA72CE"/>
    <w:rsid w:val="00BA7EA8"/>
    <w:rsid w:val="00BA7F7E"/>
    <w:rsid w:val="00BB0470"/>
    <w:rsid w:val="00BB04C9"/>
    <w:rsid w:val="00BB10C8"/>
    <w:rsid w:val="00BB1259"/>
    <w:rsid w:val="00BB12E2"/>
    <w:rsid w:val="00BB23D5"/>
    <w:rsid w:val="00BB3804"/>
    <w:rsid w:val="00BB3B86"/>
    <w:rsid w:val="00BB5592"/>
    <w:rsid w:val="00BB5D25"/>
    <w:rsid w:val="00BB5DF3"/>
    <w:rsid w:val="00BB7A10"/>
    <w:rsid w:val="00BC01A0"/>
    <w:rsid w:val="00BC0D45"/>
    <w:rsid w:val="00BC12BB"/>
    <w:rsid w:val="00BC15DA"/>
    <w:rsid w:val="00BC17D1"/>
    <w:rsid w:val="00BC1A27"/>
    <w:rsid w:val="00BC1EA9"/>
    <w:rsid w:val="00BC203C"/>
    <w:rsid w:val="00BC2A98"/>
    <w:rsid w:val="00BC2F50"/>
    <w:rsid w:val="00BC503B"/>
    <w:rsid w:val="00BC65E4"/>
    <w:rsid w:val="00BC6653"/>
    <w:rsid w:val="00BC6E34"/>
    <w:rsid w:val="00BC7004"/>
    <w:rsid w:val="00BD021C"/>
    <w:rsid w:val="00BD02E1"/>
    <w:rsid w:val="00BD04DB"/>
    <w:rsid w:val="00BD09F5"/>
    <w:rsid w:val="00BD0B3F"/>
    <w:rsid w:val="00BD17AA"/>
    <w:rsid w:val="00BD1FB2"/>
    <w:rsid w:val="00BD2D23"/>
    <w:rsid w:val="00BD583C"/>
    <w:rsid w:val="00BD5CC8"/>
    <w:rsid w:val="00BD5FA2"/>
    <w:rsid w:val="00BD5FEE"/>
    <w:rsid w:val="00BD6B08"/>
    <w:rsid w:val="00BD72BB"/>
    <w:rsid w:val="00BE070B"/>
    <w:rsid w:val="00BE15C5"/>
    <w:rsid w:val="00BE34AC"/>
    <w:rsid w:val="00BE4240"/>
    <w:rsid w:val="00BE4ED4"/>
    <w:rsid w:val="00BE58D0"/>
    <w:rsid w:val="00BE5ACB"/>
    <w:rsid w:val="00BE6088"/>
    <w:rsid w:val="00BE64D4"/>
    <w:rsid w:val="00BE6949"/>
    <w:rsid w:val="00BE7033"/>
    <w:rsid w:val="00BE7E22"/>
    <w:rsid w:val="00BF01B0"/>
    <w:rsid w:val="00BF04C9"/>
    <w:rsid w:val="00BF0D39"/>
    <w:rsid w:val="00BF1019"/>
    <w:rsid w:val="00BF10D6"/>
    <w:rsid w:val="00BF1CF3"/>
    <w:rsid w:val="00BF1E57"/>
    <w:rsid w:val="00BF1FFF"/>
    <w:rsid w:val="00BF34E5"/>
    <w:rsid w:val="00BF35B3"/>
    <w:rsid w:val="00BF3621"/>
    <w:rsid w:val="00BF390F"/>
    <w:rsid w:val="00BF39C7"/>
    <w:rsid w:val="00BF3AF0"/>
    <w:rsid w:val="00BF50B2"/>
    <w:rsid w:val="00BF5899"/>
    <w:rsid w:val="00BF696C"/>
    <w:rsid w:val="00BF78FB"/>
    <w:rsid w:val="00BF7C55"/>
    <w:rsid w:val="00C00078"/>
    <w:rsid w:val="00C01429"/>
    <w:rsid w:val="00C01CF7"/>
    <w:rsid w:val="00C01D02"/>
    <w:rsid w:val="00C02B30"/>
    <w:rsid w:val="00C02E25"/>
    <w:rsid w:val="00C0309B"/>
    <w:rsid w:val="00C035B8"/>
    <w:rsid w:val="00C036F7"/>
    <w:rsid w:val="00C0398E"/>
    <w:rsid w:val="00C040D0"/>
    <w:rsid w:val="00C04425"/>
    <w:rsid w:val="00C04EB3"/>
    <w:rsid w:val="00C05333"/>
    <w:rsid w:val="00C063C5"/>
    <w:rsid w:val="00C07836"/>
    <w:rsid w:val="00C07B51"/>
    <w:rsid w:val="00C10B7C"/>
    <w:rsid w:val="00C1164C"/>
    <w:rsid w:val="00C11686"/>
    <w:rsid w:val="00C1195F"/>
    <w:rsid w:val="00C122B8"/>
    <w:rsid w:val="00C12570"/>
    <w:rsid w:val="00C142BE"/>
    <w:rsid w:val="00C1438A"/>
    <w:rsid w:val="00C146F3"/>
    <w:rsid w:val="00C14FF2"/>
    <w:rsid w:val="00C165DB"/>
    <w:rsid w:val="00C16863"/>
    <w:rsid w:val="00C16A6D"/>
    <w:rsid w:val="00C17110"/>
    <w:rsid w:val="00C174F0"/>
    <w:rsid w:val="00C17A88"/>
    <w:rsid w:val="00C17E75"/>
    <w:rsid w:val="00C206BF"/>
    <w:rsid w:val="00C20BA7"/>
    <w:rsid w:val="00C2107A"/>
    <w:rsid w:val="00C21420"/>
    <w:rsid w:val="00C21AAD"/>
    <w:rsid w:val="00C23B6F"/>
    <w:rsid w:val="00C23C6D"/>
    <w:rsid w:val="00C243CE"/>
    <w:rsid w:val="00C248D7"/>
    <w:rsid w:val="00C2505B"/>
    <w:rsid w:val="00C2506D"/>
    <w:rsid w:val="00C253D7"/>
    <w:rsid w:val="00C258D9"/>
    <w:rsid w:val="00C26415"/>
    <w:rsid w:val="00C26E3E"/>
    <w:rsid w:val="00C270F0"/>
    <w:rsid w:val="00C273A2"/>
    <w:rsid w:val="00C27D67"/>
    <w:rsid w:val="00C30347"/>
    <w:rsid w:val="00C3101F"/>
    <w:rsid w:val="00C311AC"/>
    <w:rsid w:val="00C3273B"/>
    <w:rsid w:val="00C3281A"/>
    <w:rsid w:val="00C32A7A"/>
    <w:rsid w:val="00C32B0F"/>
    <w:rsid w:val="00C33C23"/>
    <w:rsid w:val="00C33E8F"/>
    <w:rsid w:val="00C348E4"/>
    <w:rsid w:val="00C3494A"/>
    <w:rsid w:val="00C3500E"/>
    <w:rsid w:val="00C358FA"/>
    <w:rsid w:val="00C35EEB"/>
    <w:rsid w:val="00C36E7B"/>
    <w:rsid w:val="00C37178"/>
    <w:rsid w:val="00C37BC6"/>
    <w:rsid w:val="00C408F9"/>
    <w:rsid w:val="00C418DC"/>
    <w:rsid w:val="00C41AFC"/>
    <w:rsid w:val="00C41B1F"/>
    <w:rsid w:val="00C42F3D"/>
    <w:rsid w:val="00C42FBF"/>
    <w:rsid w:val="00C430F8"/>
    <w:rsid w:val="00C4314B"/>
    <w:rsid w:val="00C43223"/>
    <w:rsid w:val="00C44A87"/>
    <w:rsid w:val="00C44B24"/>
    <w:rsid w:val="00C44FF7"/>
    <w:rsid w:val="00C45602"/>
    <w:rsid w:val="00C45A3B"/>
    <w:rsid w:val="00C46222"/>
    <w:rsid w:val="00C465FF"/>
    <w:rsid w:val="00C46774"/>
    <w:rsid w:val="00C46B51"/>
    <w:rsid w:val="00C47D71"/>
    <w:rsid w:val="00C504FA"/>
    <w:rsid w:val="00C5164C"/>
    <w:rsid w:val="00C51677"/>
    <w:rsid w:val="00C51E4B"/>
    <w:rsid w:val="00C522DF"/>
    <w:rsid w:val="00C52DDD"/>
    <w:rsid w:val="00C5364F"/>
    <w:rsid w:val="00C5384A"/>
    <w:rsid w:val="00C53C28"/>
    <w:rsid w:val="00C549AD"/>
    <w:rsid w:val="00C55B37"/>
    <w:rsid w:val="00C56C7C"/>
    <w:rsid w:val="00C57B4F"/>
    <w:rsid w:val="00C60007"/>
    <w:rsid w:val="00C603E5"/>
    <w:rsid w:val="00C60A4A"/>
    <w:rsid w:val="00C60CBC"/>
    <w:rsid w:val="00C6159A"/>
    <w:rsid w:val="00C61D01"/>
    <w:rsid w:val="00C62ADA"/>
    <w:rsid w:val="00C63091"/>
    <w:rsid w:val="00C644B1"/>
    <w:rsid w:val="00C64AB0"/>
    <w:rsid w:val="00C67444"/>
    <w:rsid w:val="00C67B42"/>
    <w:rsid w:val="00C70A1B"/>
    <w:rsid w:val="00C71A8C"/>
    <w:rsid w:val="00C7217E"/>
    <w:rsid w:val="00C73CF6"/>
    <w:rsid w:val="00C749DA"/>
    <w:rsid w:val="00C759C7"/>
    <w:rsid w:val="00C75BE6"/>
    <w:rsid w:val="00C765B3"/>
    <w:rsid w:val="00C77218"/>
    <w:rsid w:val="00C773B4"/>
    <w:rsid w:val="00C774FC"/>
    <w:rsid w:val="00C77E4E"/>
    <w:rsid w:val="00C80A2C"/>
    <w:rsid w:val="00C817A8"/>
    <w:rsid w:val="00C838E2"/>
    <w:rsid w:val="00C83F6E"/>
    <w:rsid w:val="00C84BB7"/>
    <w:rsid w:val="00C85550"/>
    <w:rsid w:val="00C8568E"/>
    <w:rsid w:val="00C85FC5"/>
    <w:rsid w:val="00C869B2"/>
    <w:rsid w:val="00C90062"/>
    <w:rsid w:val="00C90127"/>
    <w:rsid w:val="00C90398"/>
    <w:rsid w:val="00C90A4D"/>
    <w:rsid w:val="00C91546"/>
    <w:rsid w:val="00C91CA1"/>
    <w:rsid w:val="00C9259A"/>
    <w:rsid w:val="00C92D57"/>
    <w:rsid w:val="00C93C68"/>
    <w:rsid w:val="00C941F1"/>
    <w:rsid w:val="00C94746"/>
    <w:rsid w:val="00C94C6C"/>
    <w:rsid w:val="00C94D30"/>
    <w:rsid w:val="00C95CA0"/>
    <w:rsid w:val="00C96AC6"/>
    <w:rsid w:val="00C97E13"/>
    <w:rsid w:val="00C97F60"/>
    <w:rsid w:val="00CA0423"/>
    <w:rsid w:val="00CA16BC"/>
    <w:rsid w:val="00CA325D"/>
    <w:rsid w:val="00CA398B"/>
    <w:rsid w:val="00CA422A"/>
    <w:rsid w:val="00CA4662"/>
    <w:rsid w:val="00CA47B9"/>
    <w:rsid w:val="00CA4A92"/>
    <w:rsid w:val="00CA4E6B"/>
    <w:rsid w:val="00CA4EDB"/>
    <w:rsid w:val="00CA51EF"/>
    <w:rsid w:val="00CA5514"/>
    <w:rsid w:val="00CA5F5C"/>
    <w:rsid w:val="00CA7B73"/>
    <w:rsid w:val="00CB0695"/>
    <w:rsid w:val="00CB10DB"/>
    <w:rsid w:val="00CB16B6"/>
    <w:rsid w:val="00CB1D92"/>
    <w:rsid w:val="00CB2B85"/>
    <w:rsid w:val="00CB3225"/>
    <w:rsid w:val="00CB3377"/>
    <w:rsid w:val="00CB4554"/>
    <w:rsid w:val="00CB4CC7"/>
    <w:rsid w:val="00CB516D"/>
    <w:rsid w:val="00CB5448"/>
    <w:rsid w:val="00CB5748"/>
    <w:rsid w:val="00CB5881"/>
    <w:rsid w:val="00CB59EF"/>
    <w:rsid w:val="00CB5A91"/>
    <w:rsid w:val="00CB5EC8"/>
    <w:rsid w:val="00CB6761"/>
    <w:rsid w:val="00CB6E72"/>
    <w:rsid w:val="00CB6EE4"/>
    <w:rsid w:val="00CB7679"/>
    <w:rsid w:val="00CB7EF6"/>
    <w:rsid w:val="00CC1EAF"/>
    <w:rsid w:val="00CC2FB6"/>
    <w:rsid w:val="00CC4440"/>
    <w:rsid w:val="00CC4FAE"/>
    <w:rsid w:val="00CC5CA3"/>
    <w:rsid w:val="00CC61A6"/>
    <w:rsid w:val="00CC733A"/>
    <w:rsid w:val="00CC77DB"/>
    <w:rsid w:val="00CC7D4B"/>
    <w:rsid w:val="00CD0254"/>
    <w:rsid w:val="00CD0E5B"/>
    <w:rsid w:val="00CD183C"/>
    <w:rsid w:val="00CD1EE6"/>
    <w:rsid w:val="00CD206F"/>
    <w:rsid w:val="00CD2B95"/>
    <w:rsid w:val="00CD2C93"/>
    <w:rsid w:val="00CD32DA"/>
    <w:rsid w:val="00CD3F76"/>
    <w:rsid w:val="00CD5131"/>
    <w:rsid w:val="00CD55AE"/>
    <w:rsid w:val="00CD5D65"/>
    <w:rsid w:val="00CD5D81"/>
    <w:rsid w:val="00CD5E3B"/>
    <w:rsid w:val="00CD6643"/>
    <w:rsid w:val="00CD6B8D"/>
    <w:rsid w:val="00CD6CC0"/>
    <w:rsid w:val="00CD6EEE"/>
    <w:rsid w:val="00CD7DC4"/>
    <w:rsid w:val="00CE04CA"/>
    <w:rsid w:val="00CE0BC1"/>
    <w:rsid w:val="00CE100E"/>
    <w:rsid w:val="00CE2297"/>
    <w:rsid w:val="00CE2CA8"/>
    <w:rsid w:val="00CE3172"/>
    <w:rsid w:val="00CE352F"/>
    <w:rsid w:val="00CE4086"/>
    <w:rsid w:val="00CE4B89"/>
    <w:rsid w:val="00CE5B39"/>
    <w:rsid w:val="00CE630C"/>
    <w:rsid w:val="00CE643B"/>
    <w:rsid w:val="00CE7099"/>
    <w:rsid w:val="00CE7C52"/>
    <w:rsid w:val="00CE7CBA"/>
    <w:rsid w:val="00CF00F4"/>
    <w:rsid w:val="00CF061D"/>
    <w:rsid w:val="00CF07F9"/>
    <w:rsid w:val="00CF0845"/>
    <w:rsid w:val="00CF1081"/>
    <w:rsid w:val="00CF1D26"/>
    <w:rsid w:val="00CF33A5"/>
    <w:rsid w:val="00CF35A0"/>
    <w:rsid w:val="00CF380B"/>
    <w:rsid w:val="00CF38B7"/>
    <w:rsid w:val="00CF3BF0"/>
    <w:rsid w:val="00CF4375"/>
    <w:rsid w:val="00CF47A5"/>
    <w:rsid w:val="00CF69F7"/>
    <w:rsid w:val="00CF6FB7"/>
    <w:rsid w:val="00CF782D"/>
    <w:rsid w:val="00CF7F0D"/>
    <w:rsid w:val="00D00294"/>
    <w:rsid w:val="00D00B3B"/>
    <w:rsid w:val="00D00E37"/>
    <w:rsid w:val="00D01424"/>
    <w:rsid w:val="00D019AA"/>
    <w:rsid w:val="00D01AF0"/>
    <w:rsid w:val="00D024DC"/>
    <w:rsid w:val="00D02AE2"/>
    <w:rsid w:val="00D02C1F"/>
    <w:rsid w:val="00D02CC9"/>
    <w:rsid w:val="00D031FA"/>
    <w:rsid w:val="00D03BDA"/>
    <w:rsid w:val="00D03D3C"/>
    <w:rsid w:val="00D04426"/>
    <w:rsid w:val="00D04564"/>
    <w:rsid w:val="00D055A8"/>
    <w:rsid w:val="00D059DA"/>
    <w:rsid w:val="00D060EC"/>
    <w:rsid w:val="00D0692B"/>
    <w:rsid w:val="00D06987"/>
    <w:rsid w:val="00D06BC7"/>
    <w:rsid w:val="00D0793D"/>
    <w:rsid w:val="00D07BBF"/>
    <w:rsid w:val="00D10215"/>
    <w:rsid w:val="00D103A9"/>
    <w:rsid w:val="00D11CA5"/>
    <w:rsid w:val="00D12127"/>
    <w:rsid w:val="00D12388"/>
    <w:rsid w:val="00D12F99"/>
    <w:rsid w:val="00D139E5"/>
    <w:rsid w:val="00D142EB"/>
    <w:rsid w:val="00D144D4"/>
    <w:rsid w:val="00D14C26"/>
    <w:rsid w:val="00D14CED"/>
    <w:rsid w:val="00D16A20"/>
    <w:rsid w:val="00D16FE7"/>
    <w:rsid w:val="00D17508"/>
    <w:rsid w:val="00D17AF3"/>
    <w:rsid w:val="00D17EAD"/>
    <w:rsid w:val="00D203A9"/>
    <w:rsid w:val="00D20BAD"/>
    <w:rsid w:val="00D2155A"/>
    <w:rsid w:val="00D2161B"/>
    <w:rsid w:val="00D217E1"/>
    <w:rsid w:val="00D218E2"/>
    <w:rsid w:val="00D21BC5"/>
    <w:rsid w:val="00D22821"/>
    <w:rsid w:val="00D22B16"/>
    <w:rsid w:val="00D22D73"/>
    <w:rsid w:val="00D22DDE"/>
    <w:rsid w:val="00D23126"/>
    <w:rsid w:val="00D231FC"/>
    <w:rsid w:val="00D239C2"/>
    <w:rsid w:val="00D24067"/>
    <w:rsid w:val="00D2425B"/>
    <w:rsid w:val="00D24C3A"/>
    <w:rsid w:val="00D24E1E"/>
    <w:rsid w:val="00D2530F"/>
    <w:rsid w:val="00D25E71"/>
    <w:rsid w:val="00D26946"/>
    <w:rsid w:val="00D26D43"/>
    <w:rsid w:val="00D272F9"/>
    <w:rsid w:val="00D27519"/>
    <w:rsid w:val="00D27743"/>
    <w:rsid w:val="00D27907"/>
    <w:rsid w:val="00D279A6"/>
    <w:rsid w:val="00D27A3A"/>
    <w:rsid w:val="00D30F2D"/>
    <w:rsid w:val="00D3167B"/>
    <w:rsid w:val="00D31844"/>
    <w:rsid w:val="00D318ED"/>
    <w:rsid w:val="00D321FD"/>
    <w:rsid w:val="00D32436"/>
    <w:rsid w:val="00D342AF"/>
    <w:rsid w:val="00D34847"/>
    <w:rsid w:val="00D34BDC"/>
    <w:rsid w:val="00D34CC0"/>
    <w:rsid w:val="00D357DA"/>
    <w:rsid w:val="00D35F2D"/>
    <w:rsid w:val="00D35FDC"/>
    <w:rsid w:val="00D364F0"/>
    <w:rsid w:val="00D36756"/>
    <w:rsid w:val="00D371E8"/>
    <w:rsid w:val="00D3769B"/>
    <w:rsid w:val="00D376F2"/>
    <w:rsid w:val="00D404D8"/>
    <w:rsid w:val="00D415B5"/>
    <w:rsid w:val="00D4169E"/>
    <w:rsid w:val="00D41BB0"/>
    <w:rsid w:val="00D41C84"/>
    <w:rsid w:val="00D420B8"/>
    <w:rsid w:val="00D42DE2"/>
    <w:rsid w:val="00D44085"/>
    <w:rsid w:val="00D44570"/>
    <w:rsid w:val="00D45A40"/>
    <w:rsid w:val="00D45D11"/>
    <w:rsid w:val="00D46495"/>
    <w:rsid w:val="00D46F59"/>
    <w:rsid w:val="00D46F96"/>
    <w:rsid w:val="00D47392"/>
    <w:rsid w:val="00D501B3"/>
    <w:rsid w:val="00D50A25"/>
    <w:rsid w:val="00D51239"/>
    <w:rsid w:val="00D5158E"/>
    <w:rsid w:val="00D5260D"/>
    <w:rsid w:val="00D527FA"/>
    <w:rsid w:val="00D53516"/>
    <w:rsid w:val="00D53710"/>
    <w:rsid w:val="00D537F7"/>
    <w:rsid w:val="00D552A2"/>
    <w:rsid w:val="00D55A43"/>
    <w:rsid w:val="00D55BBD"/>
    <w:rsid w:val="00D55BCD"/>
    <w:rsid w:val="00D571E4"/>
    <w:rsid w:val="00D57F14"/>
    <w:rsid w:val="00D601EC"/>
    <w:rsid w:val="00D614E2"/>
    <w:rsid w:val="00D61C64"/>
    <w:rsid w:val="00D61D36"/>
    <w:rsid w:val="00D61F64"/>
    <w:rsid w:val="00D624C8"/>
    <w:rsid w:val="00D62719"/>
    <w:rsid w:val="00D631A0"/>
    <w:rsid w:val="00D6483D"/>
    <w:rsid w:val="00D64C05"/>
    <w:rsid w:val="00D66C46"/>
    <w:rsid w:val="00D679D2"/>
    <w:rsid w:val="00D67EF6"/>
    <w:rsid w:val="00D70368"/>
    <w:rsid w:val="00D7052E"/>
    <w:rsid w:val="00D7069E"/>
    <w:rsid w:val="00D70715"/>
    <w:rsid w:val="00D70FAA"/>
    <w:rsid w:val="00D71001"/>
    <w:rsid w:val="00D71BEC"/>
    <w:rsid w:val="00D71D3D"/>
    <w:rsid w:val="00D71D3F"/>
    <w:rsid w:val="00D71F59"/>
    <w:rsid w:val="00D72937"/>
    <w:rsid w:val="00D72A5C"/>
    <w:rsid w:val="00D7370D"/>
    <w:rsid w:val="00D7433B"/>
    <w:rsid w:val="00D7495C"/>
    <w:rsid w:val="00D74EA8"/>
    <w:rsid w:val="00D75209"/>
    <w:rsid w:val="00D755D2"/>
    <w:rsid w:val="00D76089"/>
    <w:rsid w:val="00D76444"/>
    <w:rsid w:val="00D7645C"/>
    <w:rsid w:val="00D7686A"/>
    <w:rsid w:val="00D769D3"/>
    <w:rsid w:val="00D7758A"/>
    <w:rsid w:val="00D802FB"/>
    <w:rsid w:val="00D80D0B"/>
    <w:rsid w:val="00D81487"/>
    <w:rsid w:val="00D81CCD"/>
    <w:rsid w:val="00D81EE3"/>
    <w:rsid w:val="00D82044"/>
    <w:rsid w:val="00D82391"/>
    <w:rsid w:val="00D82E3A"/>
    <w:rsid w:val="00D83568"/>
    <w:rsid w:val="00D84CBE"/>
    <w:rsid w:val="00D85087"/>
    <w:rsid w:val="00D8533A"/>
    <w:rsid w:val="00D86392"/>
    <w:rsid w:val="00D8679E"/>
    <w:rsid w:val="00D86980"/>
    <w:rsid w:val="00D875D4"/>
    <w:rsid w:val="00D9096E"/>
    <w:rsid w:val="00D9143F"/>
    <w:rsid w:val="00D9175D"/>
    <w:rsid w:val="00D92015"/>
    <w:rsid w:val="00D9334C"/>
    <w:rsid w:val="00D9361B"/>
    <w:rsid w:val="00D96ADE"/>
    <w:rsid w:val="00D96DFB"/>
    <w:rsid w:val="00D9796E"/>
    <w:rsid w:val="00D979DD"/>
    <w:rsid w:val="00DA024C"/>
    <w:rsid w:val="00DA23A8"/>
    <w:rsid w:val="00DA2D1C"/>
    <w:rsid w:val="00DA2FEC"/>
    <w:rsid w:val="00DA3156"/>
    <w:rsid w:val="00DA32AB"/>
    <w:rsid w:val="00DA3B89"/>
    <w:rsid w:val="00DA3CF2"/>
    <w:rsid w:val="00DA4CF5"/>
    <w:rsid w:val="00DA50DA"/>
    <w:rsid w:val="00DA525A"/>
    <w:rsid w:val="00DA5470"/>
    <w:rsid w:val="00DA580B"/>
    <w:rsid w:val="00DA5FE2"/>
    <w:rsid w:val="00DA609C"/>
    <w:rsid w:val="00DA683F"/>
    <w:rsid w:val="00DA7BD0"/>
    <w:rsid w:val="00DA7C99"/>
    <w:rsid w:val="00DA7D97"/>
    <w:rsid w:val="00DA7EF5"/>
    <w:rsid w:val="00DB0082"/>
    <w:rsid w:val="00DB0791"/>
    <w:rsid w:val="00DB2588"/>
    <w:rsid w:val="00DB2CF7"/>
    <w:rsid w:val="00DB3CB2"/>
    <w:rsid w:val="00DB593A"/>
    <w:rsid w:val="00DB6564"/>
    <w:rsid w:val="00DC0EB7"/>
    <w:rsid w:val="00DC1C2F"/>
    <w:rsid w:val="00DC24BF"/>
    <w:rsid w:val="00DC300B"/>
    <w:rsid w:val="00DC4128"/>
    <w:rsid w:val="00DC4150"/>
    <w:rsid w:val="00DC43E5"/>
    <w:rsid w:val="00DC47FF"/>
    <w:rsid w:val="00DC4C0E"/>
    <w:rsid w:val="00DC4F9D"/>
    <w:rsid w:val="00DC5299"/>
    <w:rsid w:val="00DC535C"/>
    <w:rsid w:val="00DC6242"/>
    <w:rsid w:val="00DC6D7A"/>
    <w:rsid w:val="00DD185C"/>
    <w:rsid w:val="00DD18A4"/>
    <w:rsid w:val="00DD190A"/>
    <w:rsid w:val="00DD19A7"/>
    <w:rsid w:val="00DD2232"/>
    <w:rsid w:val="00DD2466"/>
    <w:rsid w:val="00DD2575"/>
    <w:rsid w:val="00DD2D72"/>
    <w:rsid w:val="00DD2F1F"/>
    <w:rsid w:val="00DD327D"/>
    <w:rsid w:val="00DD39B9"/>
    <w:rsid w:val="00DD41ED"/>
    <w:rsid w:val="00DD43BE"/>
    <w:rsid w:val="00DD496A"/>
    <w:rsid w:val="00DD49A1"/>
    <w:rsid w:val="00DD4A3B"/>
    <w:rsid w:val="00DD4DD8"/>
    <w:rsid w:val="00DD506C"/>
    <w:rsid w:val="00DD76B6"/>
    <w:rsid w:val="00DD771D"/>
    <w:rsid w:val="00DD7892"/>
    <w:rsid w:val="00DE0858"/>
    <w:rsid w:val="00DE0987"/>
    <w:rsid w:val="00DE10B3"/>
    <w:rsid w:val="00DE15DC"/>
    <w:rsid w:val="00DE21F7"/>
    <w:rsid w:val="00DE2CCE"/>
    <w:rsid w:val="00DE3148"/>
    <w:rsid w:val="00DE3F2B"/>
    <w:rsid w:val="00DE3F7E"/>
    <w:rsid w:val="00DE4A0B"/>
    <w:rsid w:val="00DE4FBA"/>
    <w:rsid w:val="00DE722F"/>
    <w:rsid w:val="00DE77F1"/>
    <w:rsid w:val="00DE7CBB"/>
    <w:rsid w:val="00DF04FC"/>
    <w:rsid w:val="00DF1895"/>
    <w:rsid w:val="00DF3307"/>
    <w:rsid w:val="00DF3C1F"/>
    <w:rsid w:val="00DF438B"/>
    <w:rsid w:val="00DF4D29"/>
    <w:rsid w:val="00DF4E5A"/>
    <w:rsid w:val="00DF5BBF"/>
    <w:rsid w:val="00DF5BE9"/>
    <w:rsid w:val="00DF5C99"/>
    <w:rsid w:val="00DF6426"/>
    <w:rsid w:val="00DF737B"/>
    <w:rsid w:val="00DF7EA8"/>
    <w:rsid w:val="00DF7F0F"/>
    <w:rsid w:val="00E0042A"/>
    <w:rsid w:val="00E005D3"/>
    <w:rsid w:val="00E00ACA"/>
    <w:rsid w:val="00E01C82"/>
    <w:rsid w:val="00E028FC"/>
    <w:rsid w:val="00E02B81"/>
    <w:rsid w:val="00E02BDA"/>
    <w:rsid w:val="00E031CF"/>
    <w:rsid w:val="00E033E2"/>
    <w:rsid w:val="00E046E6"/>
    <w:rsid w:val="00E04F14"/>
    <w:rsid w:val="00E0507F"/>
    <w:rsid w:val="00E052F0"/>
    <w:rsid w:val="00E05550"/>
    <w:rsid w:val="00E05579"/>
    <w:rsid w:val="00E05F0A"/>
    <w:rsid w:val="00E06744"/>
    <w:rsid w:val="00E068AC"/>
    <w:rsid w:val="00E069A3"/>
    <w:rsid w:val="00E07939"/>
    <w:rsid w:val="00E079CF"/>
    <w:rsid w:val="00E106D4"/>
    <w:rsid w:val="00E1071C"/>
    <w:rsid w:val="00E10755"/>
    <w:rsid w:val="00E10846"/>
    <w:rsid w:val="00E108AD"/>
    <w:rsid w:val="00E11345"/>
    <w:rsid w:val="00E1220A"/>
    <w:rsid w:val="00E12E90"/>
    <w:rsid w:val="00E13BF1"/>
    <w:rsid w:val="00E14006"/>
    <w:rsid w:val="00E1543B"/>
    <w:rsid w:val="00E15E30"/>
    <w:rsid w:val="00E15E36"/>
    <w:rsid w:val="00E1697E"/>
    <w:rsid w:val="00E16D40"/>
    <w:rsid w:val="00E16E16"/>
    <w:rsid w:val="00E171C0"/>
    <w:rsid w:val="00E17B4B"/>
    <w:rsid w:val="00E20480"/>
    <w:rsid w:val="00E213C1"/>
    <w:rsid w:val="00E217B8"/>
    <w:rsid w:val="00E22258"/>
    <w:rsid w:val="00E2229C"/>
    <w:rsid w:val="00E222A3"/>
    <w:rsid w:val="00E23DF4"/>
    <w:rsid w:val="00E23E05"/>
    <w:rsid w:val="00E24828"/>
    <w:rsid w:val="00E249FA"/>
    <w:rsid w:val="00E24A75"/>
    <w:rsid w:val="00E2580A"/>
    <w:rsid w:val="00E264E5"/>
    <w:rsid w:val="00E26D1C"/>
    <w:rsid w:val="00E27183"/>
    <w:rsid w:val="00E27291"/>
    <w:rsid w:val="00E278B0"/>
    <w:rsid w:val="00E27A43"/>
    <w:rsid w:val="00E27B9D"/>
    <w:rsid w:val="00E27C3C"/>
    <w:rsid w:val="00E27ECB"/>
    <w:rsid w:val="00E30FF7"/>
    <w:rsid w:val="00E3101C"/>
    <w:rsid w:val="00E3124D"/>
    <w:rsid w:val="00E315DD"/>
    <w:rsid w:val="00E32048"/>
    <w:rsid w:val="00E328D4"/>
    <w:rsid w:val="00E33075"/>
    <w:rsid w:val="00E331B9"/>
    <w:rsid w:val="00E34638"/>
    <w:rsid w:val="00E3526E"/>
    <w:rsid w:val="00E35684"/>
    <w:rsid w:val="00E356DB"/>
    <w:rsid w:val="00E36228"/>
    <w:rsid w:val="00E364E8"/>
    <w:rsid w:val="00E36552"/>
    <w:rsid w:val="00E36BEC"/>
    <w:rsid w:val="00E37103"/>
    <w:rsid w:val="00E37150"/>
    <w:rsid w:val="00E37724"/>
    <w:rsid w:val="00E3785B"/>
    <w:rsid w:val="00E40568"/>
    <w:rsid w:val="00E408B4"/>
    <w:rsid w:val="00E415E2"/>
    <w:rsid w:val="00E4196D"/>
    <w:rsid w:val="00E4211E"/>
    <w:rsid w:val="00E42232"/>
    <w:rsid w:val="00E42DA0"/>
    <w:rsid w:val="00E43BE1"/>
    <w:rsid w:val="00E447F0"/>
    <w:rsid w:val="00E44968"/>
    <w:rsid w:val="00E45190"/>
    <w:rsid w:val="00E452F4"/>
    <w:rsid w:val="00E46F4A"/>
    <w:rsid w:val="00E47B4F"/>
    <w:rsid w:val="00E501BF"/>
    <w:rsid w:val="00E510A9"/>
    <w:rsid w:val="00E51B42"/>
    <w:rsid w:val="00E51BD5"/>
    <w:rsid w:val="00E52162"/>
    <w:rsid w:val="00E527FC"/>
    <w:rsid w:val="00E52C57"/>
    <w:rsid w:val="00E5361A"/>
    <w:rsid w:val="00E53CDC"/>
    <w:rsid w:val="00E54BCE"/>
    <w:rsid w:val="00E54F50"/>
    <w:rsid w:val="00E552B5"/>
    <w:rsid w:val="00E5560F"/>
    <w:rsid w:val="00E56086"/>
    <w:rsid w:val="00E56D78"/>
    <w:rsid w:val="00E57364"/>
    <w:rsid w:val="00E60B50"/>
    <w:rsid w:val="00E614E0"/>
    <w:rsid w:val="00E62679"/>
    <w:rsid w:val="00E63B4E"/>
    <w:rsid w:val="00E658B2"/>
    <w:rsid w:val="00E6692B"/>
    <w:rsid w:val="00E705A0"/>
    <w:rsid w:val="00E70FD4"/>
    <w:rsid w:val="00E71608"/>
    <w:rsid w:val="00E71B0F"/>
    <w:rsid w:val="00E720D8"/>
    <w:rsid w:val="00E72C78"/>
    <w:rsid w:val="00E73BD8"/>
    <w:rsid w:val="00E74425"/>
    <w:rsid w:val="00E745BE"/>
    <w:rsid w:val="00E749C6"/>
    <w:rsid w:val="00E74DB8"/>
    <w:rsid w:val="00E75166"/>
    <w:rsid w:val="00E7614A"/>
    <w:rsid w:val="00E76537"/>
    <w:rsid w:val="00E76657"/>
    <w:rsid w:val="00E76C9B"/>
    <w:rsid w:val="00E8152B"/>
    <w:rsid w:val="00E81609"/>
    <w:rsid w:val="00E818AA"/>
    <w:rsid w:val="00E818B7"/>
    <w:rsid w:val="00E8194A"/>
    <w:rsid w:val="00E825AE"/>
    <w:rsid w:val="00E834FC"/>
    <w:rsid w:val="00E83A8C"/>
    <w:rsid w:val="00E83F51"/>
    <w:rsid w:val="00E8476A"/>
    <w:rsid w:val="00E85110"/>
    <w:rsid w:val="00E8519B"/>
    <w:rsid w:val="00E8523D"/>
    <w:rsid w:val="00E864E4"/>
    <w:rsid w:val="00E86585"/>
    <w:rsid w:val="00E8669D"/>
    <w:rsid w:val="00E86843"/>
    <w:rsid w:val="00E90293"/>
    <w:rsid w:val="00E9049C"/>
    <w:rsid w:val="00E90591"/>
    <w:rsid w:val="00E908C1"/>
    <w:rsid w:val="00E9149D"/>
    <w:rsid w:val="00E91527"/>
    <w:rsid w:val="00E91AD1"/>
    <w:rsid w:val="00E926A5"/>
    <w:rsid w:val="00E936AE"/>
    <w:rsid w:val="00E94909"/>
    <w:rsid w:val="00E94ACA"/>
    <w:rsid w:val="00E94E8C"/>
    <w:rsid w:val="00E94F9A"/>
    <w:rsid w:val="00E95702"/>
    <w:rsid w:val="00E96C4A"/>
    <w:rsid w:val="00E96F11"/>
    <w:rsid w:val="00E97067"/>
    <w:rsid w:val="00E97D48"/>
    <w:rsid w:val="00EA0D50"/>
    <w:rsid w:val="00EA1510"/>
    <w:rsid w:val="00EA1A22"/>
    <w:rsid w:val="00EA22DF"/>
    <w:rsid w:val="00EA2308"/>
    <w:rsid w:val="00EA25FE"/>
    <w:rsid w:val="00EA68E0"/>
    <w:rsid w:val="00EA69AF"/>
    <w:rsid w:val="00EA6FF5"/>
    <w:rsid w:val="00EA77A2"/>
    <w:rsid w:val="00EA7CD5"/>
    <w:rsid w:val="00EB029F"/>
    <w:rsid w:val="00EB0B29"/>
    <w:rsid w:val="00EB0CFA"/>
    <w:rsid w:val="00EB0FAC"/>
    <w:rsid w:val="00EB1C22"/>
    <w:rsid w:val="00EB1E9D"/>
    <w:rsid w:val="00EB212B"/>
    <w:rsid w:val="00EB2AD2"/>
    <w:rsid w:val="00EB4815"/>
    <w:rsid w:val="00EB5269"/>
    <w:rsid w:val="00EB5E84"/>
    <w:rsid w:val="00EB66AE"/>
    <w:rsid w:val="00EB68F3"/>
    <w:rsid w:val="00EB6A4F"/>
    <w:rsid w:val="00EB6B84"/>
    <w:rsid w:val="00EB7F79"/>
    <w:rsid w:val="00EC0B48"/>
    <w:rsid w:val="00EC0ECF"/>
    <w:rsid w:val="00EC1246"/>
    <w:rsid w:val="00EC125E"/>
    <w:rsid w:val="00EC1593"/>
    <w:rsid w:val="00EC2A8A"/>
    <w:rsid w:val="00EC2E02"/>
    <w:rsid w:val="00EC3789"/>
    <w:rsid w:val="00EC482E"/>
    <w:rsid w:val="00EC5BC7"/>
    <w:rsid w:val="00EC5C86"/>
    <w:rsid w:val="00EC5CFA"/>
    <w:rsid w:val="00EC7475"/>
    <w:rsid w:val="00EC7E6A"/>
    <w:rsid w:val="00ED0C5C"/>
    <w:rsid w:val="00ED0FC1"/>
    <w:rsid w:val="00ED2BAB"/>
    <w:rsid w:val="00ED2F09"/>
    <w:rsid w:val="00ED39C4"/>
    <w:rsid w:val="00ED3F60"/>
    <w:rsid w:val="00ED46B2"/>
    <w:rsid w:val="00ED71B1"/>
    <w:rsid w:val="00ED7564"/>
    <w:rsid w:val="00ED776E"/>
    <w:rsid w:val="00EE04DB"/>
    <w:rsid w:val="00EE0F88"/>
    <w:rsid w:val="00EE1201"/>
    <w:rsid w:val="00EE19BE"/>
    <w:rsid w:val="00EE2D04"/>
    <w:rsid w:val="00EE3D2F"/>
    <w:rsid w:val="00EE42E2"/>
    <w:rsid w:val="00EE48CC"/>
    <w:rsid w:val="00EE4EB4"/>
    <w:rsid w:val="00EE59E9"/>
    <w:rsid w:val="00EE6E01"/>
    <w:rsid w:val="00EE70F4"/>
    <w:rsid w:val="00EE75FD"/>
    <w:rsid w:val="00EE7940"/>
    <w:rsid w:val="00EF114A"/>
    <w:rsid w:val="00EF120A"/>
    <w:rsid w:val="00EF1342"/>
    <w:rsid w:val="00EF16B8"/>
    <w:rsid w:val="00EF1B75"/>
    <w:rsid w:val="00EF1E1A"/>
    <w:rsid w:val="00EF22A0"/>
    <w:rsid w:val="00EF28BA"/>
    <w:rsid w:val="00EF3224"/>
    <w:rsid w:val="00EF3551"/>
    <w:rsid w:val="00EF4354"/>
    <w:rsid w:val="00EF447B"/>
    <w:rsid w:val="00EF4822"/>
    <w:rsid w:val="00EF4CDA"/>
    <w:rsid w:val="00EF4D5E"/>
    <w:rsid w:val="00EF54FF"/>
    <w:rsid w:val="00EF5A8C"/>
    <w:rsid w:val="00EF5CB4"/>
    <w:rsid w:val="00EF5F65"/>
    <w:rsid w:val="00EF6C9C"/>
    <w:rsid w:val="00F01AE1"/>
    <w:rsid w:val="00F0233C"/>
    <w:rsid w:val="00F02EF2"/>
    <w:rsid w:val="00F0319A"/>
    <w:rsid w:val="00F033FF"/>
    <w:rsid w:val="00F034D6"/>
    <w:rsid w:val="00F04518"/>
    <w:rsid w:val="00F04B36"/>
    <w:rsid w:val="00F05B06"/>
    <w:rsid w:val="00F05E72"/>
    <w:rsid w:val="00F10161"/>
    <w:rsid w:val="00F10451"/>
    <w:rsid w:val="00F15F38"/>
    <w:rsid w:val="00F1616A"/>
    <w:rsid w:val="00F17045"/>
    <w:rsid w:val="00F21636"/>
    <w:rsid w:val="00F23250"/>
    <w:rsid w:val="00F2358A"/>
    <w:rsid w:val="00F23658"/>
    <w:rsid w:val="00F23B66"/>
    <w:rsid w:val="00F24E29"/>
    <w:rsid w:val="00F25D25"/>
    <w:rsid w:val="00F25DD9"/>
    <w:rsid w:val="00F26152"/>
    <w:rsid w:val="00F26F6F"/>
    <w:rsid w:val="00F27A84"/>
    <w:rsid w:val="00F3048F"/>
    <w:rsid w:val="00F30A16"/>
    <w:rsid w:val="00F3227D"/>
    <w:rsid w:val="00F336AC"/>
    <w:rsid w:val="00F347F2"/>
    <w:rsid w:val="00F348F9"/>
    <w:rsid w:val="00F35D71"/>
    <w:rsid w:val="00F3635B"/>
    <w:rsid w:val="00F366ED"/>
    <w:rsid w:val="00F36C99"/>
    <w:rsid w:val="00F3730C"/>
    <w:rsid w:val="00F41B5B"/>
    <w:rsid w:val="00F41CDB"/>
    <w:rsid w:val="00F423E0"/>
    <w:rsid w:val="00F42AF5"/>
    <w:rsid w:val="00F437D0"/>
    <w:rsid w:val="00F43941"/>
    <w:rsid w:val="00F449F6"/>
    <w:rsid w:val="00F4544C"/>
    <w:rsid w:val="00F46049"/>
    <w:rsid w:val="00F4628C"/>
    <w:rsid w:val="00F4640F"/>
    <w:rsid w:val="00F46670"/>
    <w:rsid w:val="00F46B44"/>
    <w:rsid w:val="00F4722A"/>
    <w:rsid w:val="00F472A0"/>
    <w:rsid w:val="00F472A8"/>
    <w:rsid w:val="00F47A55"/>
    <w:rsid w:val="00F50967"/>
    <w:rsid w:val="00F50A73"/>
    <w:rsid w:val="00F50D5D"/>
    <w:rsid w:val="00F51640"/>
    <w:rsid w:val="00F531A8"/>
    <w:rsid w:val="00F54297"/>
    <w:rsid w:val="00F54650"/>
    <w:rsid w:val="00F547E0"/>
    <w:rsid w:val="00F54DCC"/>
    <w:rsid w:val="00F554FB"/>
    <w:rsid w:val="00F557CE"/>
    <w:rsid w:val="00F56337"/>
    <w:rsid w:val="00F56675"/>
    <w:rsid w:val="00F6065A"/>
    <w:rsid w:val="00F6096D"/>
    <w:rsid w:val="00F61A0B"/>
    <w:rsid w:val="00F6274F"/>
    <w:rsid w:val="00F64075"/>
    <w:rsid w:val="00F64762"/>
    <w:rsid w:val="00F648D5"/>
    <w:rsid w:val="00F64B5A"/>
    <w:rsid w:val="00F64F9D"/>
    <w:rsid w:val="00F652D9"/>
    <w:rsid w:val="00F65BDE"/>
    <w:rsid w:val="00F65F93"/>
    <w:rsid w:val="00F66F20"/>
    <w:rsid w:val="00F705CF"/>
    <w:rsid w:val="00F7220F"/>
    <w:rsid w:val="00F72939"/>
    <w:rsid w:val="00F72D33"/>
    <w:rsid w:val="00F7325F"/>
    <w:rsid w:val="00F736BB"/>
    <w:rsid w:val="00F73ECE"/>
    <w:rsid w:val="00F755E5"/>
    <w:rsid w:val="00F758E9"/>
    <w:rsid w:val="00F76602"/>
    <w:rsid w:val="00F76D87"/>
    <w:rsid w:val="00F776FB"/>
    <w:rsid w:val="00F77CE2"/>
    <w:rsid w:val="00F77E5C"/>
    <w:rsid w:val="00F808B3"/>
    <w:rsid w:val="00F80F3D"/>
    <w:rsid w:val="00F82079"/>
    <w:rsid w:val="00F8321F"/>
    <w:rsid w:val="00F83AC3"/>
    <w:rsid w:val="00F84ABE"/>
    <w:rsid w:val="00F85FDC"/>
    <w:rsid w:val="00F86037"/>
    <w:rsid w:val="00F86DD6"/>
    <w:rsid w:val="00F86FBB"/>
    <w:rsid w:val="00F873F9"/>
    <w:rsid w:val="00F8760B"/>
    <w:rsid w:val="00F879C7"/>
    <w:rsid w:val="00F903FD"/>
    <w:rsid w:val="00F904AF"/>
    <w:rsid w:val="00F90FDB"/>
    <w:rsid w:val="00F9123C"/>
    <w:rsid w:val="00F92663"/>
    <w:rsid w:val="00F9281B"/>
    <w:rsid w:val="00F92A3E"/>
    <w:rsid w:val="00F92BA4"/>
    <w:rsid w:val="00F93BF6"/>
    <w:rsid w:val="00F957B3"/>
    <w:rsid w:val="00F9590C"/>
    <w:rsid w:val="00F9623D"/>
    <w:rsid w:val="00F969FA"/>
    <w:rsid w:val="00F9716A"/>
    <w:rsid w:val="00F97C48"/>
    <w:rsid w:val="00FA03C0"/>
    <w:rsid w:val="00FA1576"/>
    <w:rsid w:val="00FA2D90"/>
    <w:rsid w:val="00FA4AD6"/>
    <w:rsid w:val="00FA560A"/>
    <w:rsid w:val="00FA5B80"/>
    <w:rsid w:val="00FA5D48"/>
    <w:rsid w:val="00FA6829"/>
    <w:rsid w:val="00FA78A7"/>
    <w:rsid w:val="00FB0B56"/>
    <w:rsid w:val="00FB0D32"/>
    <w:rsid w:val="00FB2585"/>
    <w:rsid w:val="00FB3A6A"/>
    <w:rsid w:val="00FB41A8"/>
    <w:rsid w:val="00FB4B16"/>
    <w:rsid w:val="00FB5265"/>
    <w:rsid w:val="00FB57B2"/>
    <w:rsid w:val="00FB62F4"/>
    <w:rsid w:val="00FB70F0"/>
    <w:rsid w:val="00FB7E1E"/>
    <w:rsid w:val="00FC10A2"/>
    <w:rsid w:val="00FC2ACB"/>
    <w:rsid w:val="00FC3136"/>
    <w:rsid w:val="00FC3B58"/>
    <w:rsid w:val="00FC3C51"/>
    <w:rsid w:val="00FC3EE0"/>
    <w:rsid w:val="00FC4D9E"/>
    <w:rsid w:val="00FC4E25"/>
    <w:rsid w:val="00FC4E89"/>
    <w:rsid w:val="00FC51F7"/>
    <w:rsid w:val="00FC6260"/>
    <w:rsid w:val="00FC6338"/>
    <w:rsid w:val="00FC7129"/>
    <w:rsid w:val="00FC7BDB"/>
    <w:rsid w:val="00FD0902"/>
    <w:rsid w:val="00FD114B"/>
    <w:rsid w:val="00FD1837"/>
    <w:rsid w:val="00FD1E04"/>
    <w:rsid w:val="00FD244C"/>
    <w:rsid w:val="00FD2832"/>
    <w:rsid w:val="00FD304E"/>
    <w:rsid w:val="00FD33C0"/>
    <w:rsid w:val="00FD3772"/>
    <w:rsid w:val="00FD382E"/>
    <w:rsid w:val="00FD3C29"/>
    <w:rsid w:val="00FD420D"/>
    <w:rsid w:val="00FD4EE3"/>
    <w:rsid w:val="00FD51AA"/>
    <w:rsid w:val="00FD58FD"/>
    <w:rsid w:val="00FD5C4F"/>
    <w:rsid w:val="00FE034B"/>
    <w:rsid w:val="00FE15F4"/>
    <w:rsid w:val="00FE16A4"/>
    <w:rsid w:val="00FE2011"/>
    <w:rsid w:val="00FE215D"/>
    <w:rsid w:val="00FE2A58"/>
    <w:rsid w:val="00FE2B78"/>
    <w:rsid w:val="00FE3764"/>
    <w:rsid w:val="00FE5499"/>
    <w:rsid w:val="00FE6811"/>
    <w:rsid w:val="00FE6881"/>
    <w:rsid w:val="00FE6FEC"/>
    <w:rsid w:val="00FF0C47"/>
    <w:rsid w:val="00FF0E49"/>
    <w:rsid w:val="00FF1A47"/>
    <w:rsid w:val="00FF2251"/>
    <w:rsid w:val="00FF25C1"/>
    <w:rsid w:val="00FF2695"/>
    <w:rsid w:val="00FF4832"/>
    <w:rsid w:val="00FF51C0"/>
    <w:rsid w:val="00FF5EE1"/>
    <w:rsid w:val="00FF6DE7"/>
    <w:rsid w:val="00FF756A"/>
    <w:rsid w:val="00FF7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299"/>
    <w:pPr>
      <w:jc w:val="both"/>
    </w:pPr>
    <w:rPr>
      <w:rFonts w:ascii="Arial" w:hAnsi="Arial"/>
      <w:color w:val="0D0D0D" w:themeColor="text1" w:themeTint="F2"/>
      <w:spacing w:val="-4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666C55"/>
    <w:pPr>
      <w:keepNext/>
      <w:keepLines/>
      <w:pageBreakBefore/>
      <w:numPr>
        <w:numId w:val="1"/>
      </w:numPr>
      <w:pBdr>
        <w:bottom w:val="single" w:sz="4" w:space="1" w:color="auto"/>
      </w:pBdr>
      <w:spacing w:after="480"/>
      <w:outlineLvl w:val="0"/>
    </w:pPr>
    <w:rPr>
      <w:rFonts w:ascii="Arial Narrow" w:eastAsiaTheme="majorEastAsia" w:hAnsi="Arial Narrow" w:cstheme="majorBidi"/>
      <w:b/>
      <w:bCs/>
      <w:caps/>
      <w:spacing w:val="0"/>
      <w:sz w:val="50"/>
      <w:szCs w:val="28"/>
      <w14:cntxtAlts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87C58"/>
    <w:pPr>
      <w:keepNext/>
      <w:keepLines/>
      <w:numPr>
        <w:ilvl w:val="1"/>
        <w:numId w:val="1"/>
      </w:numPr>
      <w:spacing w:before="480" w:after="360"/>
      <w:outlineLvl w:val="1"/>
    </w:pPr>
    <w:rPr>
      <w:rFonts w:ascii="Arial Narrow" w:eastAsiaTheme="majorEastAsia" w:hAnsi="Arial Narrow" w:cstheme="majorBidi"/>
      <w:bCs/>
      <w:spacing w:val="0"/>
      <w:sz w:val="40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310BB"/>
    <w:pPr>
      <w:keepNext/>
      <w:keepLines/>
      <w:numPr>
        <w:ilvl w:val="2"/>
        <w:numId w:val="1"/>
      </w:numPr>
      <w:spacing w:before="360" w:after="240"/>
      <w:outlineLvl w:val="2"/>
    </w:pPr>
    <w:rPr>
      <w:rFonts w:ascii="Arial Narrow" w:eastAsiaTheme="majorEastAsia" w:hAnsi="Arial Narrow" w:cstheme="majorBidi"/>
      <w:bCs/>
      <w:spacing w:val="0"/>
      <w:sz w:val="32"/>
      <w14:cntxtAlts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1310BB"/>
    <w:pPr>
      <w:keepNext/>
      <w:keepLines/>
      <w:numPr>
        <w:ilvl w:val="3"/>
        <w:numId w:val="1"/>
      </w:numPr>
      <w:spacing w:before="360" w:after="240"/>
      <w:outlineLvl w:val="3"/>
    </w:pPr>
    <w:rPr>
      <w:rFonts w:ascii="Arial Narrow" w:eastAsiaTheme="majorEastAsia" w:hAnsi="Arial Narrow" w:cstheme="majorBidi"/>
      <w:bCs/>
      <w:iCs/>
      <w:spacing w:val="0"/>
      <w:sz w:val="28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6D11C6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69688B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E825AE"/>
    <w:pPr>
      <w:keepNext/>
      <w:keepLines/>
      <w:numPr>
        <w:ilvl w:val="6"/>
        <w:numId w:val="1"/>
      </w:numPr>
      <w:pBdr>
        <w:bottom w:val="single" w:sz="4" w:space="1" w:color="auto"/>
      </w:pBdr>
      <w:spacing w:before="600" w:after="480"/>
      <w:outlineLvl w:val="6"/>
    </w:pPr>
    <w:rPr>
      <w:rFonts w:ascii="Arial Narrow" w:eastAsiaTheme="majorEastAsia" w:hAnsi="Arial Narrow" w:cstheme="majorBidi"/>
      <w:b/>
      <w:iCs/>
      <w:caps/>
      <w:sz w:val="5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9688B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9688B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ypografi1">
    <w:name w:val="Typografi1"/>
    <w:basedOn w:val="Tabel-Gitter"/>
    <w:uiPriority w:val="99"/>
    <w:qFormat/>
    <w:rsid w:val="007C4A19"/>
    <w:pPr>
      <w:spacing w:before="80" w:after="80"/>
      <w:ind w:right="113"/>
      <w:mirrorIndents/>
    </w:pPr>
    <w:rPr>
      <w:rFonts w:ascii="Arial" w:hAnsi="Arial"/>
      <w:color w:val="595959" w:themeColor="text1" w:themeTint="A6"/>
      <w:sz w:val="20"/>
      <w:szCs w:val="20"/>
      <w:lang w:eastAsia="da-DK"/>
    </w:rPr>
    <w:tblPr>
      <w:tblStyleRowBandSize w:val="1"/>
      <w:tblInd w:w="113" w:type="dxa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shd w:val="clear" w:color="auto" w:fill="F2F2F2" w:themeFill="background1" w:themeFillShade="F2"/>
      <w:vAlign w:val="center"/>
    </w:tcPr>
    <w:tblStylePr w:type="firstRow">
      <w:pPr>
        <w:wordWrap/>
        <w:spacing w:beforeLines="0" w:before="160" w:beforeAutospacing="0" w:afterLines="0" w:after="160" w:afterAutospacing="0"/>
        <w:ind w:leftChars="0" w:left="0"/>
      </w:pPr>
      <w:rPr>
        <w:rFonts w:ascii="Arial" w:hAnsi="Arial"/>
        <w:b/>
        <w:i w:val="0"/>
        <w:color w:val="FFFFFF" w:themeColor="background1"/>
        <w:sz w:val="22"/>
      </w:rPr>
      <w:tblPr/>
      <w:tcPr>
        <w:tcBorders>
          <w:top w:val="single" w:sz="8" w:space="0" w:color="262626" w:themeColor="text1" w:themeTint="D9"/>
          <w:left w:val="single" w:sz="8" w:space="0" w:color="262626" w:themeColor="text1" w:themeTint="D9"/>
          <w:bottom w:val="single" w:sz="8" w:space="0" w:color="262626" w:themeColor="text1" w:themeTint="D9"/>
          <w:right w:val="single" w:sz="8" w:space="0" w:color="262626" w:themeColor="text1" w:themeTint="D9"/>
          <w:insideH w:val="single" w:sz="8" w:space="0" w:color="262626" w:themeColor="text1" w:themeTint="D9"/>
          <w:insideV w:val="single" w:sz="8" w:space="0" w:color="262626" w:themeColor="text1" w:themeTint="D9"/>
          <w:tl2br w:val="nil"/>
          <w:tr2bl w:val="nil"/>
        </w:tcBorders>
        <w:shd w:val="clear" w:color="auto" w:fill="262626" w:themeFill="text1" w:themeFillTint="D9"/>
      </w:tcPr>
    </w:tblStylePr>
    <w:tblStylePr w:type="band1Horz">
      <w:tblPr>
        <w:tblCellMar>
          <w:top w:w="28" w:type="dxa"/>
          <w:left w:w="108" w:type="dxa"/>
          <w:bottom w:w="28" w:type="dxa"/>
          <w:right w:w="108" w:type="dxa"/>
        </w:tblCellMar>
      </w:tblPr>
      <w:tcPr>
        <w:shd w:val="clear" w:color="auto" w:fill="FFFFFF" w:themeFill="background1"/>
      </w:tcPr>
    </w:tblStylePr>
    <w:tblStylePr w:type="band2Horz">
      <w:tblPr>
        <w:tblCellMar>
          <w:top w:w="28" w:type="dxa"/>
          <w:left w:w="108" w:type="dxa"/>
          <w:bottom w:w="28" w:type="dxa"/>
          <w:right w:w="108" w:type="dxa"/>
        </w:tblCellMar>
      </w:tblPr>
    </w:tblStylePr>
  </w:style>
  <w:style w:type="table" w:styleId="Tabel-Gitter">
    <w:name w:val="Table Grid"/>
    <w:basedOn w:val="Tabel-Normal"/>
    <w:uiPriority w:val="59"/>
    <w:rsid w:val="004B4B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768D8"/>
  </w:style>
  <w:style w:type="paragraph" w:styleId="Sidefod">
    <w:name w:val="footer"/>
    <w:basedOn w:val="Normal"/>
    <w:link w:val="SidefodTegn"/>
    <w:uiPriority w:val="99"/>
    <w:unhideWhenUsed/>
    <w:rsid w:val="00B768D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768D8"/>
  </w:style>
  <w:style w:type="character" w:customStyle="1" w:styleId="Overskrift1Tegn">
    <w:name w:val="Overskrift 1 Tegn"/>
    <w:basedOn w:val="Standardskrifttypeiafsnit"/>
    <w:link w:val="Overskrift1"/>
    <w:uiPriority w:val="9"/>
    <w:rsid w:val="00666C55"/>
    <w:rPr>
      <w:rFonts w:ascii="Arial Narrow" w:eastAsiaTheme="majorEastAsia" w:hAnsi="Arial Narrow" w:cstheme="majorBidi"/>
      <w:b/>
      <w:bCs/>
      <w:caps/>
      <w:color w:val="0D0D0D" w:themeColor="text1" w:themeTint="F2"/>
      <w:sz w:val="50"/>
      <w:szCs w:val="28"/>
      <w14:cntxtAlts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87C58"/>
    <w:rPr>
      <w:rFonts w:ascii="Arial Narrow" w:eastAsiaTheme="majorEastAsia" w:hAnsi="Arial Narrow" w:cstheme="majorBidi"/>
      <w:bCs/>
      <w:color w:val="0D0D0D" w:themeColor="text1" w:themeTint="F2"/>
      <w:sz w:val="40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310BB"/>
    <w:rPr>
      <w:rFonts w:ascii="Arial Narrow" w:eastAsiaTheme="majorEastAsia" w:hAnsi="Arial Narrow" w:cstheme="majorBidi"/>
      <w:bCs/>
      <w:color w:val="0D0D0D" w:themeColor="text1" w:themeTint="F2"/>
      <w:sz w:val="32"/>
      <w14:cntxtAlts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1310BB"/>
    <w:rPr>
      <w:rFonts w:ascii="Arial Narrow" w:eastAsiaTheme="majorEastAsia" w:hAnsi="Arial Narrow" w:cstheme="majorBidi"/>
      <w:bCs/>
      <w:iCs/>
      <w:color w:val="0D0D0D" w:themeColor="text1" w:themeTint="F2"/>
      <w:sz w:val="28"/>
    </w:rPr>
  </w:style>
  <w:style w:type="paragraph" w:styleId="Ingenafstand">
    <w:name w:val="No Spacing"/>
    <w:uiPriority w:val="1"/>
    <w:qFormat/>
    <w:rsid w:val="0069688B"/>
    <w:pPr>
      <w:spacing w:after="0" w:line="240" w:lineRule="auto"/>
    </w:pPr>
    <w:rPr>
      <w:rFonts w:ascii="Arial" w:hAnsi="Arial"/>
      <w:sz w:val="20"/>
    </w:rPr>
  </w:style>
  <w:style w:type="paragraph" w:styleId="Titel">
    <w:name w:val="Title"/>
    <w:basedOn w:val="Normal"/>
    <w:next w:val="Normal"/>
    <w:link w:val="TitelTegn"/>
    <w:uiPriority w:val="10"/>
    <w:qFormat/>
    <w:rsid w:val="00E76C9B"/>
    <w:pPr>
      <w:spacing w:after="300" w:line="240" w:lineRule="auto"/>
      <w:contextualSpacing/>
    </w:pPr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76C9B"/>
    <w:rPr>
      <w:rFonts w:ascii="Century Gothic" w:eastAsiaTheme="majorEastAsia" w:hAnsi="Century Gothic" w:cstheme="majorBidi"/>
      <w:color w:val="17365D" w:themeColor="text2" w:themeShade="BF"/>
      <w:spacing w:val="5"/>
      <w:kern w:val="28"/>
      <w:sz w:val="100"/>
      <w:szCs w:val="52"/>
    </w:rPr>
  </w:style>
  <w:style w:type="table" w:styleId="Lysskygge-fremhvningsfarve2">
    <w:name w:val="Light Shading Accent 2"/>
    <w:basedOn w:val="Tabel-Normal"/>
    <w:uiPriority w:val="60"/>
    <w:rsid w:val="00FC4D9E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AD3BE0"/>
    <w:pPr>
      <w:spacing w:after="0" w:line="240" w:lineRule="auto"/>
    </w:pPr>
    <w:rPr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AD3BE0"/>
    <w:rPr>
      <w:rFonts w:ascii="Arial" w:hAnsi="Arial"/>
      <w:color w:val="404040" w:themeColor="text1" w:themeTint="BF"/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AD3BE0"/>
    <w:rPr>
      <w:vertAlign w:val="superscript"/>
    </w:rPr>
  </w:style>
  <w:style w:type="paragraph" w:styleId="Listeafsnit">
    <w:name w:val="List Paragraph"/>
    <w:basedOn w:val="Normal"/>
    <w:uiPriority w:val="34"/>
    <w:qFormat/>
    <w:rsid w:val="0069688B"/>
    <w:pPr>
      <w:ind w:left="720"/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6D11C6"/>
    <w:rPr>
      <w:rFonts w:ascii="Arial" w:eastAsiaTheme="majorEastAsia" w:hAnsi="Arial" w:cstheme="majorBidi"/>
      <w:b/>
      <w:color w:val="0D0D0D" w:themeColor="text1" w:themeTint="F2"/>
      <w:spacing w:val="-4"/>
      <w:sz w:val="20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69688B"/>
    <w:rPr>
      <w:rFonts w:asciiTheme="majorHAnsi" w:eastAsiaTheme="majorEastAsia" w:hAnsiTheme="majorHAnsi" w:cstheme="majorBidi"/>
      <w:i/>
      <w:iCs/>
      <w:color w:val="243F60" w:themeColor="accent1" w:themeShade="7F"/>
      <w:spacing w:val="-4"/>
      <w:sz w:val="20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E825AE"/>
    <w:rPr>
      <w:rFonts w:ascii="Arial Narrow" w:eastAsiaTheme="majorEastAsia" w:hAnsi="Arial Narrow" w:cstheme="majorBidi"/>
      <w:b/>
      <w:iCs/>
      <w:caps/>
      <w:color w:val="0D0D0D" w:themeColor="text1" w:themeTint="F2"/>
      <w:spacing w:val="-4"/>
      <w:sz w:val="5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9688B"/>
    <w:rPr>
      <w:rFonts w:asciiTheme="majorHAnsi" w:eastAsiaTheme="majorEastAsia" w:hAnsiTheme="majorHAnsi" w:cstheme="majorBidi"/>
      <w:color w:val="0D0D0D" w:themeColor="text1" w:themeTint="F2"/>
      <w:spacing w:val="-4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9688B"/>
    <w:rPr>
      <w:rFonts w:asciiTheme="majorHAnsi" w:eastAsiaTheme="majorEastAsia" w:hAnsiTheme="majorHAnsi" w:cstheme="majorBidi"/>
      <w:i/>
      <w:iCs/>
      <w:color w:val="0D0D0D" w:themeColor="text1" w:themeTint="F2"/>
      <w:spacing w:val="-4"/>
      <w:sz w:val="20"/>
      <w:szCs w:val="20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76C9B"/>
    <w:pPr>
      <w:numPr>
        <w:ilvl w:val="1"/>
      </w:numPr>
      <w:jc w:val="center"/>
    </w:pPr>
    <w:rPr>
      <w:rFonts w:ascii="Century Gothic" w:eastAsiaTheme="majorEastAsia" w:hAnsi="Century Gothic" w:cstheme="majorBidi"/>
      <w:iCs/>
      <w:spacing w:val="15"/>
      <w:sz w:val="52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76C9B"/>
    <w:rPr>
      <w:rFonts w:ascii="Century Gothic" w:eastAsiaTheme="majorEastAsia" w:hAnsi="Century Gothic" w:cstheme="majorBidi"/>
      <w:iCs/>
      <w:color w:val="262626" w:themeColor="text1" w:themeTint="D9"/>
      <w:spacing w:val="15"/>
      <w:sz w:val="52"/>
      <w:szCs w:val="24"/>
    </w:rPr>
  </w:style>
  <w:style w:type="character" w:styleId="Strk">
    <w:name w:val="Strong"/>
    <w:uiPriority w:val="22"/>
    <w:qFormat/>
    <w:rsid w:val="0069688B"/>
    <w:rPr>
      <w:b/>
      <w:bCs/>
    </w:rPr>
  </w:style>
  <w:style w:type="character" w:styleId="Fremhv">
    <w:name w:val="Emphasis"/>
    <w:uiPriority w:val="20"/>
    <w:qFormat/>
    <w:rsid w:val="0069688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365E29"/>
    <w:pPr>
      <w:pBdr>
        <w:left w:val="single" w:sz="18" w:space="15" w:color="31849B" w:themeColor="accent5" w:themeShade="BF"/>
      </w:pBdr>
      <w:spacing w:before="240" w:after="40"/>
      <w:ind w:left="1134"/>
    </w:pPr>
    <w:rPr>
      <w:i/>
      <w:iCs/>
      <w:color w:val="595959" w:themeColor="text1" w:themeTint="A6"/>
    </w:rPr>
  </w:style>
  <w:style w:type="character" w:customStyle="1" w:styleId="CitatTegn">
    <w:name w:val="Citat Tegn"/>
    <w:basedOn w:val="Standardskrifttypeiafsnit"/>
    <w:link w:val="Citat"/>
    <w:uiPriority w:val="29"/>
    <w:rsid w:val="00365E29"/>
    <w:rPr>
      <w:rFonts w:ascii="Arial" w:hAnsi="Arial"/>
      <w:i/>
      <w:iCs/>
      <w:color w:val="595959" w:themeColor="text1" w:themeTint="A6"/>
      <w:spacing w:val="-4"/>
      <w:sz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9688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9688B"/>
    <w:rPr>
      <w:rFonts w:ascii="Arial" w:hAnsi="Arial"/>
      <w:b/>
      <w:bCs/>
      <w:i/>
      <w:iCs/>
      <w:color w:val="4F81BD" w:themeColor="accent1"/>
      <w:sz w:val="20"/>
    </w:rPr>
  </w:style>
  <w:style w:type="character" w:styleId="Svagfremhvning">
    <w:name w:val="Subtle Emphasis"/>
    <w:uiPriority w:val="19"/>
    <w:qFormat/>
    <w:rsid w:val="0069688B"/>
    <w:rPr>
      <w:i/>
      <w:iCs/>
      <w:color w:val="808080" w:themeColor="text1" w:themeTint="7F"/>
    </w:rPr>
  </w:style>
  <w:style w:type="character" w:styleId="Kraftigfremhvning">
    <w:name w:val="Intense Emphasis"/>
    <w:uiPriority w:val="21"/>
    <w:qFormat/>
    <w:rsid w:val="0069688B"/>
    <w:rPr>
      <w:b/>
      <w:bCs/>
      <w:i/>
      <w:iCs/>
      <w:color w:val="4F81BD" w:themeColor="accent1"/>
    </w:rPr>
  </w:style>
  <w:style w:type="character" w:styleId="Svaghenvisning">
    <w:name w:val="Subtle Reference"/>
    <w:uiPriority w:val="31"/>
    <w:qFormat/>
    <w:rsid w:val="0069688B"/>
    <w:rPr>
      <w:smallCaps/>
      <w:color w:val="C0504D" w:themeColor="accent2"/>
      <w:u w:val="single"/>
    </w:rPr>
  </w:style>
  <w:style w:type="character" w:styleId="Kraftighenvisning">
    <w:name w:val="Intense Reference"/>
    <w:uiPriority w:val="32"/>
    <w:qFormat/>
    <w:rsid w:val="0069688B"/>
    <w:rPr>
      <w:b/>
      <w:bCs/>
      <w:smallCaps/>
      <w:color w:val="C0504D" w:themeColor="accent2"/>
      <w:spacing w:val="5"/>
      <w:u w:val="single"/>
    </w:rPr>
  </w:style>
  <w:style w:type="character" w:styleId="Bogenstitel">
    <w:name w:val="Book Title"/>
    <w:uiPriority w:val="33"/>
    <w:qFormat/>
    <w:rsid w:val="0069688B"/>
    <w:rPr>
      <w:b/>
      <w:bCs/>
      <w:smallCaps/>
      <w:spacing w:val="5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69688B"/>
    <w:pPr>
      <w:spacing w:after="0"/>
      <w:outlineLvl w:val="9"/>
    </w:pPr>
    <w:rPr>
      <w:rFonts w:asciiTheme="majorHAnsi" w:hAnsiTheme="majorHAnsi"/>
      <w:b w:val="0"/>
      <w:color w:val="365F91" w:themeColor="accent1" w:themeShade="BF"/>
      <w:sz w:val="2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62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62D0C"/>
    <w:rPr>
      <w:rFonts w:ascii="Tahoma" w:hAnsi="Tahoma" w:cs="Tahoma"/>
      <w:color w:val="404040" w:themeColor="text1" w:themeTint="BF"/>
      <w:sz w:val="16"/>
      <w:szCs w:val="16"/>
    </w:rPr>
  </w:style>
  <w:style w:type="paragraph" w:styleId="Billedtekst">
    <w:name w:val="caption"/>
    <w:basedOn w:val="Normal"/>
    <w:next w:val="Normal"/>
    <w:uiPriority w:val="35"/>
    <w:unhideWhenUsed/>
    <w:qFormat/>
    <w:rsid w:val="00E75166"/>
    <w:pPr>
      <w:spacing w:after="480" w:line="240" w:lineRule="auto"/>
      <w:ind w:left="1134" w:right="1134"/>
      <w:jc w:val="center"/>
    </w:pPr>
    <w:rPr>
      <w:bCs/>
      <w:i/>
      <w:color w:val="404040" w:themeColor="text1" w:themeTint="BF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530E7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100752"/>
    <w:rPr>
      <w:color w:val="0000FF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865C3A"/>
    <w:pPr>
      <w:tabs>
        <w:tab w:val="right" w:leader="dot" w:pos="8483"/>
      </w:tabs>
      <w:spacing w:after="100"/>
    </w:pPr>
    <w:rPr>
      <w:b/>
      <w:noProof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65C3A"/>
    <w:pPr>
      <w:tabs>
        <w:tab w:val="right" w:leader="dot" w:pos="8494"/>
      </w:tabs>
      <w:spacing w:after="100"/>
      <w:ind w:left="200"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307C8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307C87"/>
    <w:pPr>
      <w:spacing w:line="240" w:lineRule="auto"/>
    </w:pPr>
    <w:rPr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307C87"/>
    <w:rPr>
      <w:rFonts w:ascii="Arial" w:hAnsi="Arial"/>
      <w:color w:val="262626" w:themeColor="text1" w:themeTint="D9"/>
      <w:spacing w:val="-4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307C87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307C87"/>
    <w:rPr>
      <w:rFonts w:ascii="Arial" w:hAnsi="Arial"/>
      <w:b/>
      <w:bCs/>
      <w:color w:val="262626" w:themeColor="text1" w:themeTint="D9"/>
      <w:spacing w:val="-4"/>
      <w:sz w:val="20"/>
      <w:szCs w:val="20"/>
    </w:rPr>
  </w:style>
  <w:style w:type="paragraph" w:styleId="Korrektur">
    <w:name w:val="Revision"/>
    <w:hidden/>
    <w:uiPriority w:val="99"/>
    <w:semiHidden/>
    <w:rsid w:val="00307C87"/>
    <w:pPr>
      <w:spacing w:after="0" w:line="240" w:lineRule="auto"/>
    </w:pPr>
    <w:rPr>
      <w:rFonts w:ascii="Arial" w:hAnsi="Arial"/>
      <w:color w:val="262626" w:themeColor="text1" w:themeTint="D9"/>
      <w:spacing w:val="-4"/>
      <w:sz w:val="20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4A6BAC"/>
    <w:pPr>
      <w:spacing w:after="100"/>
      <w:ind w:left="400"/>
    </w:pPr>
  </w:style>
  <w:style w:type="paragraph" w:styleId="Almindeligtekst">
    <w:name w:val="Plain Text"/>
    <w:basedOn w:val="Normal"/>
    <w:link w:val="AlmindeligtekstTegn"/>
    <w:uiPriority w:val="99"/>
    <w:semiHidden/>
    <w:unhideWhenUsed/>
    <w:rsid w:val="00C0398E"/>
    <w:pPr>
      <w:spacing w:after="0" w:line="240" w:lineRule="auto"/>
    </w:pPr>
    <w:rPr>
      <w:rFonts w:eastAsia="Times New Roman" w:cs="Times New Roman"/>
      <w:color w:val="auto"/>
      <w:spacing w:val="0"/>
      <w:szCs w:val="21"/>
      <w:lang w:eastAsia="da-DK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C0398E"/>
    <w:rPr>
      <w:rFonts w:ascii="Arial" w:eastAsia="Times New Roman" w:hAnsi="Arial" w:cs="Times New Roman"/>
      <w:sz w:val="20"/>
      <w:szCs w:val="21"/>
      <w:lang w:eastAsia="da-DK"/>
    </w:rPr>
  </w:style>
  <w:style w:type="paragraph" w:styleId="Indholdsfortegnelse4">
    <w:name w:val="toc 4"/>
    <w:basedOn w:val="Normal"/>
    <w:next w:val="Normal"/>
    <w:autoRedefine/>
    <w:uiPriority w:val="39"/>
    <w:unhideWhenUsed/>
    <w:rsid w:val="000947A0"/>
    <w:pPr>
      <w:spacing w:after="100"/>
      <w:ind w:left="600"/>
    </w:pPr>
  </w:style>
  <w:style w:type="character" w:styleId="Pladsholdertekst">
    <w:name w:val="Placeholder Text"/>
    <w:basedOn w:val="Standardskrifttypeiafsnit"/>
    <w:uiPriority w:val="99"/>
    <w:semiHidden/>
    <w:rsid w:val="00937E1D"/>
    <w:rPr>
      <w:color w:val="808080"/>
    </w:rPr>
  </w:style>
  <w:style w:type="paragraph" w:customStyle="1" w:styleId="Default">
    <w:name w:val="Default"/>
    <w:rsid w:val="00854C6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esgtHyperlink">
    <w:name w:val="FollowedHyperlink"/>
    <w:basedOn w:val="Standardskrifttypeiafsnit"/>
    <w:uiPriority w:val="99"/>
    <w:semiHidden/>
    <w:unhideWhenUsed/>
    <w:rsid w:val="00CC2FB6"/>
    <w:rPr>
      <w:color w:val="800080" w:themeColor="followedHyperlink"/>
      <w:u w:val="single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EC7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color w:val="auto"/>
      <w:spacing w:val="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EC7E6A"/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st">
    <w:name w:val="st"/>
    <w:basedOn w:val="Standardskrifttypeiafsnit"/>
    <w:rsid w:val="00E5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9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indows.microsoft.com/en-us/windows7/add-a-bluetooth-enabled-device-to-your-compute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ffan\Dropbox\Line%20og%20Steffan\IHA\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A3C01-0161-455F-9328-5F95224F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Skabelon</Template>
  <TotalTime>1146</TotalTime>
  <Pages>8</Pages>
  <Words>1122</Words>
  <Characters>6848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Steffan</dc:creator>
  <cp:lastModifiedBy>Steffan</cp:lastModifiedBy>
  <cp:revision>504</cp:revision>
  <cp:lastPrinted>2015-01-21T08:13:00Z</cp:lastPrinted>
  <dcterms:created xsi:type="dcterms:W3CDTF">2013-05-25T06:22:00Z</dcterms:created>
  <dcterms:modified xsi:type="dcterms:W3CDTF">2015-01-25T16:45:00Z</dcterms:modified>
</cp:coreProperties>
</file>