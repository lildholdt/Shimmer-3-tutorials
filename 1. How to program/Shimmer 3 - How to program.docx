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lang w:val="en-US"/>
        </w:rPr>
      </w:pPr>
    </w:p>
    <w:p w:rsidR="007F7299" w:rsidRPr="00B85B45" w:rsidRDefault="007F7299" w:rsidP="007F7299">
      <w:pPr>
        <w:jc w:val="center"/>
        <w:rPr>
          <w:rFonts w:ascii="Arial Narrow" w:hAnsi="Arial Narrow"/>
          <w:lang w:val="en-US"/>
        </w:rPr>
      </w:pPr>
    </w:p>
    <w:p w:rsidR="007F7299" w:rsidRPr="00B85B45" w:rsidRDefault="00B31593" w:rsidP="007F7299">
      <w:pPr>
        <w:jc w:val="center"/>
        <w:rPr>
          <w:rFonts w:ascii="Arial Narrow" w:hAnsi="Arial Narrow"/>
          <w:b/>
          <w:sz w:val="96"/>
          <w:lang w:val="en-US"/>
        </w:rPr>
      </w:pPr>
      <w:r w:rsidRPr="00B85B45">
        <w:rPr>
          <w:rFonts w:ascii="Arial Narrow" w:hAnsi="Arial Narrow"/>
          <w:b/>
          <w:sz w:val="96"/>
          <w:lang w:val="en-US"/>
        </w:rPr>
        <w:t>SHIMMER</w:t>
      </w:r>
      <w:r w:rsidR="00A80A1D" w:rsidRPr="00B85B45">
        <w:rPr>
          <w:rFonts w:ascii="Arial Narrow" w:hAnsi="Arial Narrow"/>
          <w:b/>
          <w:sz w:val="96"/>
          <w:lang w:val="en-US"/>
        </w:rPr>
        <w:t xml:space="preserve"> 3</w:t>
      </w:r>
    </w:p>
    <w:p w:rsidR="0098079A" w:rsidRPr="00B85B45" w:rsidRDefault="00A80A1D" w:rsidP="00433C18">
      <w:pPr>
        <w:jc w:val="center"/>
        <w:rPr>
          <w:rFonts w:ascii="Arial Narrow" w:hAnsi="Arial Narrow"/>
          <w:sz w:val="44"/>
          <w:lang w:val="en-US"/>
        </w:rPr>
      </w:pPr>
      <w:r w:rsidRPr="00B85B45">
        <w:rPr>
          <w:rFonts w:ascii="Arial Narrow" w:hAnsi="Arial Narrow"/>
          <w:sz w:val="44"/>
          <w:lang w:val="en-US"/>
        </w:rPr>
        <w:t>How to program the device</w:t>
      </w:r>
    </w:p>
    <w:p w:rsidR="0098079A" w:rsidRPr="00B85B45" w:rsidRDefault="0098079A" w:rsidP="007F7299">
      <w:pPr>
        <w:jc w:val="center"/>
        <w:rPr>
          <w:rFonts w:ascii="Arial Narrow" w:hAnsi="Arial Narrow"/>
          <w:sz w:val="44"/>
          <w:lang w:val="en-US"/>
        </w:rPr>
      </w:pPr>
      <w:r w:rsidRPr="00B85B45">
        <w:rPr>
          <w:noProof/>
          <w:lang w:eastAsia="da-DK"/>
        </w:rPr>
        <w:drawing>
          <wp:inline distT="0" distB="0" distL="0" distR="0" wp14:anchorId="0B8A222A" wp14:editId="4D4D5D4E">
            <wp:extent cx="5057143" cy="2752381"/>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57143" cy="2752381"/>
                    </a:xfrm>
                    <a:prstGeom prst="rect">
                      <a:avLst/>
                    </a:prstGeom>
                  </pic:spPr>
                </pic:pic>
              </a:graphicData>
            </a:graphic>
          </wp:inline>
        </w:drawing>
      </w:r>
    </w:p>
    <w:p w:rsidR="007F7299" w:rsidRPr="00B85B45" w:rsidRDefault="007F7299" w:rsidP="007F7299">
      <w:pPr>
        <w:jc w:val="center"/>
        <w:rPr>
          <w:rFonts w:ascii="Arial Narrow" w:hAnsi="Arial Narrow"/>
          <w:sz w:val="36"/>
          <w:lang w:val="en-US"/>
        </w:rPr>
      </w:pPr>
    </w:p>
    <w:p w:rsidR="007F7299" w:rsidRPr="00B85B45" w:rsidRDefault="00A934C0" w:rsidP="007F7299">
      <w:pPr>
        <w:jc w:val="center"/>
        <w:rPr>
          <w:rFonts w:eastAsia="Times New Roman" w:cs="Arial"/>
          <w:color w:val="000000"/>
          <w:spacing w:val="0"/>
          <w:sz w:val="22"/>
          <w:szCs w:val="44"/>
          <w:lang w:val="en-US" w:eastAsia="da-DK"/>
        </w:rPr>
      </w:pPr>
      <w:r w:rsidRPr="00B85B45">
        <w:rPr>
          <w:rFonts w:eastAsia="Times New Roman" w:cs="Arial"/>
          <w:color w:val="000000"/>
          <w:spacing w:val="0"/>
          <w:sz w:val="22"/>
          <w:szCs w:val="44"/>
          <w:lang w:val="en-US" w:eastAsia="da-DK"/>
        </w:rPr>
        <w:t xml:space="preserve">Written by </w:t>
      </w:r>
      <w:proofErr w:type="spellStart"/>
      <w:r w:rsidRPr="00B85B45">
        <w:rPr>
          <w:rFonts w:eastAsia="Times New Roman" w:cs="Arial"/>
          <w:color w:val="000000"/>
          <w:spacing w:val="0"/>
          <w:sz w:val="22"/>
          <w:szCs w:val="44"/>
          <w:lang w:val="en-US" w:eastAsia="da-DK"/>
        </w:rPr>
        <w:t>Steffan</w:t>
      </w:r>
      <w:proofErr w:type="spellEnd"/>
      <w:r w:rsidRPr="00B85B45">
        <w:rPr>
          <w:rFonts w:eastAsia="Times New Roman" w:cs="Arial"/>
          <w:color w:val="000000"/>
          <w:spacing w:val="0"/>
          <w:sz w:val="22"/>
          <w:szCs w:val="44"/>
          <w:lang w:val="en-US" w:eastAsia="da-DK"/>
        </w:rPr>
        <w:t xml:space="preserve"> </w:t>
      </w:r>
      <w:proofErr w:type="spellStart"/>
      <w:r w:rsidRPr="00B85B45">
        <w:rPr>
          <w:rFonts w:eastAsia="Times New Roman" w:cs="Arial"/>
          <w:color w:val="000000"/>
          <w:spacing w:val="0"/>
          <w:sz w:val="22"/>
          <w:szCs w:val="44"/>
          <w:lang w:val="en-US" w:eastAsia="da-DK"/>
        </w:rPr>
        <w:t>Lildholdt</w:t>
      </w:r>
      <w:proofErr w:type="spellEnd"/>
      <w:r w:rsidR="00E106D4" w:rsidRPr="00B85B45">
        <w:rPr>
          <w:rFonts w:eastAsia="Times New Roman" w:cs="Arial"/>
          <w:color w:val="000000"/>
          <w:spacing w:val="0"/>
          <w:sz w:val="22"/>
          <w:szCs w:val="44"/>
          <w:lang w:val="en-US" w:eastAsia="da-DK"/>
        </w:rPr>
        <w:t xml:space="preserve"> (steffan@lildholdt.dk)</w:t>
      </w: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A31FEE" w:rsidRPr="006240C0" w:rsidRDefault="00A31FEE" w:rsidP="00A31FEE">
      <w:pPr>
        <w:jc w:val="center"/>
        <w:rPr>
          <w:rFonts w:eastAsia="Times New Roman" w:cs="Arial"/>
          <w:color w:val="000000"/>
          <w:spacing w:val="0"/>
          <w:sz w:val="22"/>
          <w:szCs w:val="44"/>
          <w:lang w:val="en-US" w:eastAsia="da-DK"/>
        </w:rPr>
      </w:pPr>
      <w:r>
        <w:rPr>
          <w:rFonts w:eastAsia="Times New Roman" w:cs="Arial"/>
          <w:color w:val="000000"/>
          <w:spacing w:val="0"/>
          <w:sz w:val="16"/>
          <w:szCs w:val="24"/>
          <w:lang w:val="en-US" w:eastAsia="da-DK"/>
        </w:rPr>
        <w:br/>
      </w:r>
      <w:bookmarkStart w:id="0" w:name="_GoBack"/>
      <w:r w:rsidRPr="00846038">
        <w:rPr>
          <w:rFonts w:eastAsia="Times New Roman" w:cs="Arial"/>
          <w:color w:val="000000"/>
          <w:spacing w:val="0"/>
          <w:sz w:val="16"/>
          <w:szCs w:val="24"/>
          <w:lang w:val="en-US" w:eastAsia="da-DK"/>
        </w:rPr>
        <w:t>Version 1.0</w:t>
      </w:r>
      <w:bookmarkEnd w:id="0"/>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7F7299" w:rsidRPr="00B85B45" w:rsidRDefault="007F7299" w:rsidP="007F7299">
      <w:pPr>
        <w:spacing w:after="0" w:line="240" w:lineRule="auto"/>
        <w:jc w:val="center"/>
        <w:rPr>
          <w:rFonts w:eastAsia="Times New Roman" w:cs="Arial"/>
          <w:color w:val="000000"/>
          <w:spacing w:val="0"/>
          <w:sz w:val="24"/>
          <w:szCs w:val="24"/>
          <w:lang w:val="en-US" w:eastAsia="da-DK"/>
        </w:rPr>
      </w:pPr>
    </w:p>
    <w:p w:rsidR="008D211E" w:rsidRPr="00B85B45" w:rsidRDefault="008D211E" w:rsidP="008D211E">
      <w:pPr>
        <w:rPr>
          <w:lang w:val="en-US" w:eastAsia="da-DK"/>
        </w:rPr>
      </w:pPr>
    </w:p>
    <w:sdt>
      <w:sdtPr>
        <w:rPr>
          <w:b/>
          <w:bCs/>
          <w:caps/>
          <w:color w:val="262626" w:themeColor="text1" w:themeTint="D9"/>
          <w:spacing w:val="-4"/>
          <w:lang w:val="en-US"/>
        </w:rPr>
        <w:id w:val="-1624993489"/>
        <w:docPartObj>
          <w:docPartGallery w:val="Table of Contents"/>
          <w:docPartUnique/>
        </w:docPartObj>
      </w:sdtPr>
      <w:sdtEndPr>
        <w:rPr>
          <w:b w:val="0"/>
          <w:bCs w:val="0"/>
          <w:caps w:val="0"/>
          <w:color w:val="0D0D0D" w:themeColor="text1" w:themeTint="F2"/>
        </w:rPr>
      </w:sdtEndPr>
      <w:sdtContent>
        <w:p w:rsidR="005D272A" w:rsidRPr="00B85B45" w:rsidRDefault="0051704F" w:rsidP="003D34A9">
          <w:pPr>
            <w:pStyle w:val="Ingenafstand"/>
            <w:pBdr>
              <w:bottom w:val="single" w:sz="4" w:space="1" w:color="auto"/>
            </w:pBdr>
            <w:rPr>
              <w:rFonts w:ascii="Arial Narrow" w:hAnsi="Arial Narrow"/>
              <w:b/>
              <w:sz w:val="50"/>
              <w:szCs w:val="50"/>
              <w:lang w:val="en-US"/>
            </w:rPr>
          </w:pPr>
          <w:r w:rsidRPr="00B85B45">
            <w:rPr>
              <w:rFonts w:ascii="Arial Narrow" w:hAnsi="Arial Narrow"/>
              <w:b/>
              <w:sz w:val="50"/>
              <w:szCs w:val="50"/>
              <w:lang w:val="en-US"/>
            </w:rPr>
            <w:t>TABLE OF C</w:t>
          </w:r>
          <w:r w:rsidR="007F7299" w:rsidRPr="00B85B45">
            <w:rPr>
              <w:rFonts w:ascii="Arial Narrow" w:hAnsi="Arial Narrow"/>
              <w:b/>
              <w:sz w:val="50"/>
              <w:szCs w:val="50"/>
              <w:lang w:val="en-US"/>
            </w:rPr>
            <w:t>ONTENT</w:t>
          </w:r>
        </w:p>
        <w:p w:rsidR="005D272A" w:rsidRPr="00B85B45" w:rsidRDefault="005D272A" w:rsidP="005D272A">
          <w:pPr>
            <w:rPr>
              <w:lang w:val="en-US"/>
            </w:rPr>
          </w:pPr>
        </w:p>
        <w:p w:rsidR="006C5074" w:rsidRPr="002B214F" w:rsidRDefault="005D272A" w:rsidP="002B214F">
          <w:pPr>
            <w:pStyle w:val="Indholdsfortegnelse1"/>
            <w:rPr>
              <w:rFonts w:asciiTheme="minorHAnsi" w:eastAsiaTheme="minorEastAsia" w:hAnsiTheme="minorHAnsi"/>
              <w:color w:val="auto"/>
              <w:spacing w:val="0"/>
              <w:sz w:val="22"/>
              <w:lang w:eastAsia="da-DK"/>
            </w:rPr>
          </w:pPr>
          <w:r w:rsidRPr="00B85B45">
            <w:rPr>
              <w:rFonts w:ascii="Arial Narrow" w:hAnsi="Arial Narrow" w:cs="Arial"/>
              <w:caps/>
              <w:sz w:val="24"/>
            </w:rPr>
            <w:fldChar w:fldCharType="begin"/>
          </w:r>
          <w:r w:rsidR="00396EB9" w:rsidRPr="00B85B45">
            <w:rPr>
              <w:rFonts w:ascii="Arial Narrow" w:hAnsi="Arial Narrow" w:cs="Arial"/>
              <w:sz w:val="24"/>
            </w:rPr>
            <w:instrText xml:space="preserve"> TOC \o "1-2</w:instrText>
          </w:r>
          <w:r w:rsidRPr="00B85B45">
            <w:rPr>
              <w:rFonts w:ascii="Arial Narrow" w:hAnsi="Arial Narrow" w:cs="Arial"/>
              <w:sz w:val="24"/>
            </w:rPr>
            <w:instrText xml:space="preserve">" \h \z \u </w:instrText>
          </w:r>
          <w:r w:rsidRPr="00B85B45">
            <w:rPr>
              <w:rFonts w:ascii="Arial Narrow" w:hAnsi="Arial Narrow" w:cs="Arial"/>
              <w:caps/>
              <w:sz w:val="24"/>
            </w:rPr>
            <w:fldChar w:fldCharType="separate"/>
          </w:r>
          <w:hyperlink w:anchor="_Toc410642513" w:history="1">
            <w:r w:rsidR="006C5074" w:rsidRPr="002B214F">
              <w:rPr>
                <w:rStyle w:val="Hyperlink"/>
                <w:b w:val="0"/>
              </w:rPr>
              <w:t>1. Required software</w:t>
            </w:r>
            <w:r w:rsidR="006C5074" w:rsidRPr="002B214F">
              <w:rPr>
                <w:webHidden/>
              </w:rPr>
              <w:tab/>
            </w:r>
            <w:r w:rsidR="006C5074" w:rsidRPr="002B214F">
              <w:rPr>
                <w:webHidden/>
              </w:rPr>
              <w:fldChar w:fldCharType="begin"/>
            </w:r>
            <w:r w:rsidR="006C5074" w:rsidRPr="002B214F">
              <w:rPr>
                <w:webHidden/>
              </w:rPr>
              <w:instrText xml:space="preserve"> PAGEREF _Toc410642513 \h </w:instrText>
            </w:r>
            <w:r w:rsidR="006C5074" w:rsidRPr="002B214F">
              <w:rPr>
                <w:webHidden/>
              </w:rPr>
            </w:r>
            <w:r w:rsidR="006C5074" w:rsidRPr="002B214F">
              <w:rPr>
                <w:webHidden/>
              </w:rPr>
              <w:fldChar w:fldCharType="separate"/>
            </w:r>
            <w:r w:rsidR="00A556F7" w:rsidRPr="002B214F">
              <w:rPr>
                <w:webHidden/>
              </w:rPr>
              <w:t>1</w:t>
            </w:r>
            <w:r w:rsidR="006C5074" w:rsidRPr="002B214F">
              <w:rPr>
                <w:webHidden/>
              </w:rPr>
              <w:fldChar w:fldCharType="end"/>
            </w:r>
          </w:hyperlink>
        </w:p>
        <w:p w:rsidR="006C5074" w:rsidRDefault="00D03C3A">
          <w:pPr>
            <w:pStyle w:val="Indholdsfortegnelse2"/>
            <w:rPr>
              <w:rFonts w:asciiTheme="minorHAnsi" w:eastAsiaTheme="minorEastAsia" w:hAnsiTheme="minorHAnsi"/>
              <w:noProof/>
              <w:color w:val="auto"/>
              <w:spacing w:val="0"/>
              <w:sz w:val="22"/>
              <w:lang w:eastAsia="da-DK"/>
            </w:rPr>
          </w:pPr>
          <w:hyperlink w:anchor="_Toc410642514" w:history="1">
            <w:r w:rsidR="006C5074" w:rsidRPr="00172DAA">
              <w:rPr>
                <w:rStyle w:val="Hyperlink"/>
                <w:noProof/>
                <w:lang w:val="en-US"/>
              </w:rPr>
              <w:t>1.1. Code composer</w:t>
            </w:r>
            <w:r w:rsidR="006C5074">
              <w:rPr>
                <w:noProof/>
                <w:webHidden/>
              </w:rPr>
              <w:tab/>
            </w:r>
            <w:r w:rsidR="006C5074">
              <w:rPr>
                <w:noProof/>
                <w:webHidden/>
              </w:rPr>
              <w:fldChar w:fldCharType="begin"/>
            </w:r>
            <w:r w:rsidR="006C5074">
              <w:rPr>
                <w:noProof/>
                <w:webHidden/>
              </w:rPr>
              <w:instrText xml:space="preserve"> PAGEREF _Toc410642514 \h </w:instrText>
            </w:r>
            <w:r w:rsidR="006C5074">
              <w:rPr>
                <w:noProof/>
                <w:webHidden/>
              </w:rPr>
            </w:r>
            <w:r w:rsidR="006C5074">
              <w:rPr>
                <w:noProof/>
                <w:webHidden/>
              </w:rPr>
              <w:fldChar w:fldCharType="separate"/>
            </w:r>
            <w:r w:rsidR="00A556F7">
              <w:rPr>
                <w:noProof/>
                <w:webHidden/>
              </w:rPr>
              <w:t>1</w:t>
            </w:r>
            <w:r w:rsidR="006C5074">
              <w:rPr>
                <w:noProof/>
                <w:webHidden/>
              </w:rPr>
              <w:fldChar w:fldCharType="end"/>
            </w:r>
          </w:hyperlink>
        </w:p>
        <w:p w:rsidR="006C5074" w:rsidRDefault="00D03C3A">
          <w:pPr>
            <w:pStyle w:val="Indholdsfortegnelse2"/>
            <w:rPr>
              <w:rFonts w:asciiTheme="minorHAnsi" w:eastAsiaTheme="minorEastAsia" w:hAnsiTheme="minorHAnsi"/>
              <w:noProof/>
              <w:color w:val="auto"/>
              <w:spacing w:val="0"/>
              <w:sz w:val="22"/>
              <w:lang w:eastAsia="da-DK"/>
            </w:rPr>
          </w:pPr>
          <w:hyperlink w:anchor="_Toc410642515" w:history="1">
            <w:r w:rsidR="006C5074" w:rsidRPr="00172DAA">
              <w:rPr>
                <w:rStyle w:val="Hyperlink"/>
                <w:noProof/>
                <w:lang w:val="en-US"/>
              </w:rPr>
              <w:t>1.2. Shimmer3 Bootstrap Loader (BSL)</w:t>
            </w:r>
            <w:r w:rsidR="006C5074">
              <w:rPr>
                <w:noProof/>
                <w:webHidden/>
              </w:rPr>
              <w:tab/>
            </w:r>
            <w:r w:rsidR="006C5074">
              <w:rPr>
                <w:noProof/>
                <w:webHidden/>
              </w:rPr>
              <w:fldChar w:fldCharType="begin"/>
            </w:r>
            <w:r w:rsidR="006C5074">
              <w:rPr>
                <w:noProof/>
                <w:webHidden/>
              </w:rPr>
              <w:instrText xml:space="preserve"> PAGEREF _Toc410642515 \h </w:instrText>
            </w:r>
            <w:r w:rsidR="006C5074">
              <w:rPr>
                <w:noProof/>
                <w:webHidden/>
              </w:rPr>
            </w:r>
            <w:r w:rsidR="006C5074">
              <w:rPr>
                <w:noProof/>
                <w:webHidden/>
              </w:rPr>
              <w:fldChar w:fldCharType="separate"/>
            </w:r>
            <w:r w:rsidR="00A556F7">
              <w:rPr>
                <w:noProof/>
                <w:webHidden/>
              </w:rPr>
              <w:t>2</w:t>
            </w:r>
            <w:r w:rsidR="006C5074">
              <w:rPr>
                <w:noProof/>
                <w:webHidden/>
              </w:rPr>
              <w:fldChar w:fldCharType="end"/>
            </w:r>
          </w:hyperlink>
        </w:p>
        <w:p w:rsidR="006C5074" w:rsidRDefault="00D03C3A">
          <w:pPr>
            <w:pStyle w:val="Indholdsfortegnelse2"/>
            <w:rPr>
              <w:rFonts w:asciiTheme="minorHAnsi" w:eastAsiaTheme="minorEastAsia" w:hAnsiTheme="minorHAnsi"/>
              <w:noProof/>
              <w:color w:val="auto"/>
              <w:spacing w:val="0"/>
              <w:sz w:val="22"/>
              <w:lang w:eastAsia="da-DK"/>
            </w:rPr>
          </w:pPr>
          <w:hyperlink w:anchor="_Toc410642516" w:history="1">
            <w:r w:rsidR="006C5074" w:rsidRPr="00172DAA">
              <w:rPr>
                <w:rStyle w:val="Hyperlink"/>
                <w:noProof/>
                <w:lang w:val="en-US"/>
              </w:rPr>
              <w:t>1.3. Sample programs</w:t>
            </w:r>
            <w:r w:rsidR="006C5074">
              <w:rPr>
                <w:noProof/>
                <w:webHidden/>
              </w:rPr>
              <w:tab/>
            </w:r>
            <w:r w:rsidR="006C5074">
              <w:rPr>
                <w:noProof/>
                <w:webHidden/>
              </w:rPr>
              <w:fldChar w:fldCharType="begin"/>
            </w:r>
            <w:r w:rsidR="006C5074">
              <w:rPr>
                <w:noProof/>
                <w:webHidden/>
              </w:rPr>
              <w:instrText xml:space="preserve"> PAGEREF _Toc410642516 \h </w:instrText>
            </w:r>
            <w:r w:rsidR="006C5074">
              <w:rPr>
                <w:noProof/>
                <w:webHidden/>
              </w:rPr>
            </w:r>
            <w:r w:rsidR="006C5074">
              <w:rPr>
                <w:noProof/>
                <w:webHidden/>
              </w:rPr>
              <w:fldChar w:fldCharType="separate"/>
            </w:r>
            <w:r w:rsidR="00A556F7">
              <w:rPr>
                <w:noProof/>
                <w:webHidden/>
              </w:rPr>
              <w:t>2</w:t>
            </w:r>
            <w:r w:rsidR="006C5074">
              <w:rPr>
                <w:noProof/>
                <w:webHidden/>
              </w:rPr>
              <w:fldChar w:fldCharType="end"/>
            </w:r>
          </w:hyperlink>
        </w:p>
        <w:p w:rsidR="006C5074" w:rsidRDefault="00D03C3A">
          <w:pPr>
            <w:pStyle w:val="Indholdsfortegnelse2"/>
            <w:rPr>
              <w:rFonts w:asciiTheme="minorHAnsi" w:eastAsiaTheme="minorEastAsia" w:hAnsiTheme="minorHAnsi"/>
              <w:noProof/>
              <w:color w:val="auto"/>
              <w:spacing w:val="0"/>
              <w:sz w:val="22"/>
              <w:lang w:eastAsia="da-DK"/>
            </w:rPr>
          </w:pPr>
          <w:hyperlink w:anchor="_Toc410642517" w:history="1">
            <w:r w:rsidR="006C5074" w:rsidRPr="00172DAA">
              <w:rPr>
                <w:rStyle w:val="Hyperlink"/>
                <w:noProof/>
                <w:lang w:val="en-US"/>
              </w:rPr>
              <w:t>1.4. Shimmer Connect</w:t>
            </w:r>
            <w:r w:rsidR="006C5074">
              <w:rPr>
                <w:noProof/>
                <w:webHidden/>
              </w:rPr>
              <w:tab/>
            </w:r>
            <w:r w:rsidR="006C5074">
              <w:rPr>
                <w:noProof/>
                <w:webHidden/>
              </w:rPr>
              <w:fldChar w:fldCharType="begin"/>
            </w:r>
            <w:r w:rsidR="006C5074">
              <w:rPr>
                <w:noProof/>
                <w:webHidden/>
              </w:rPr>
              <w:instrText xml:space="preserve"> PAGEREF _Toc410642517 \h </w:instrText>
            </w:r>
            <w:r w:rsidR="006C5074">
              <w:rPr>
                <w:noProof/>
                <w:webHidden/>
              </w:rPr>
            </w:r>
            <w:r w:rsidR="006C5074">
              <w:rPr>
                <w:noProof/>
                <w:webHidden/>
              </w:rPr>
              <w:fldChar w:fldCharType="separate"/>
            </w:r>
            <w:r w:rsidR="00A556F7">
              <w:rPr>
                <w:noProof/>
                <w:webHidden/>
              </w:rPr>
              <w:t>3</w:t>
            </w:r>
            <w:r w:rsidR="006C5074">
              <w:rPr>
                <w:noProof/>
                <w:webHidden/>
              </w:rPr>
              <w:fldChar w:fldCharType="end"/>
            </w:r>
          </w:hyperlink>
        </w:p>
        <w:p w:rsidR="006C5074" w:rsidRPr="002B214F" w:rsidRDefault="00D03C3A" w:rsidP="002B214F">
          <w:pPr>
            <w:pStyle w:val="Indholdsfortegnelse1"/>
            <w:rPr>
              <w:rFonts w:asciiTheme="minorHAnsi" w:eastAsiaTheme="minorEastAsia" w:hAnsiTheme="minorHAnsi"/>
              <w:color w:val="auto"/>
              <w:spacing w:val="0"/>
              <w:sz w:val="22"/>
              <w:lang w:eastAsia="da-DK"/>
            </w:rPr>
          </w:pPr>
          <w:hyperlink w:anchor="_Toc410642518" w:history="1">
            <w:r w:rsidR="006C5074" w:rsidRPr="002B214F">
              <w:rPr>
                <w:rStyle w:val="Hyperlink"/>
                <w:b w:val="0"/>
              </w:rPr>
              <w:t>2. Programming the device</w:t>
            </w:r>
            <w:r w:rsidR="006C5074" w:rsidRPr="002B214F">
              <w:rPr>
                <w:webHidden/>
              </w:rPr>
              <w:tab/>
            </w:r>
            <w:r w:rsidR="006C5074" w:rsidRPr="002B214F">
              <w:rPr>
                <w:webHidden/>
              </w:rPr>
              <w:fldChar w:fldCharType="begin"/>
            </w:r>
            <w:r w:rsidR="006C5074" w:rsidRPr="002B214F">
              <w:rPr>
                <w:webHidden/>
              </w:rPr>
              <w:instrText xml:space="preserve"> PAGEREF _Toc410642518 \h </w:instrText>
            </w:r>
            <w:r w:rsidR="006C5074" w:rsidRPr="002B214F">
              <w:rPr>
                <w:webHidden/>
              </w:rPr>
            </w:r>
            <w:r w:rsidR="006C5074" w:rsidRPr="002B214F">
              <w:rPr>
                <w:webHidden/>
              </w:rPr>
              <w:fldChar w:fldCharType="separate"/>
            </w:r>
            <w:r w:rsidR="00A556F7" w:rsidRPr="002B214F">
              <w:rPr>
                <w:webHidden/>
              </w:rPr>
              <w:t>4</w:t>
            </w:r>
            <w:r w:rsidR="006C5074" w:rsidRPr="002B214F">
              <w:rPr>
                <w:webHidden/>
              </w:rPr>
              <w:fldChar w:fldCharType="end"/>
            </w:r>
          </w:hyperlink>
        </w:p>
        <w:p w:rsidR="006C5074" w:rsidRDefault="00D03C3A">
          <w:pPr>
            <w:pStyle w:val="Indholdsfortegnelse2"/>
            <w:rPr>
              <w:rFonts w:asciiTheme="minorHAnsi" w:eastAsiaTheme="minorEastAsia" w:hAnsiTheme="minorHAnsi"/>
              <w:noProof/>
              <w:color w:val="auto"/>
              <w:spacing w:val="0"/>
              <w:sz w:val="22"/>
              <w:lang w:eastAsia="da-DK"/>
            </w:rPr>
          </w:pPr>
          <w:hyperlink w:anchor="_Toc410642519" w:history="1">
            <w:r w:rsidR="006C5074" w:rsidRPr="00172DAA">
              <w:rPr>
                <w:rStyle w:val="Hyperlink"/>
                <w:noProof/>
                <w:lang w:val="en-US"/>
              </w:rPr>
              <w:t>2.1. Programming - step by step</w:t>
            </w:r>
            <w:r w:rsidR="006C5074">
              <w:rPr>
                <w:noProof/>
                <w:webHidden/>
              </w:rPr>
              <w:tab/>
            </w:r>
            <w:r w:rsidR="006C5074">
              <w:rPr>
                <w:noProof/>
                <w:webHidden/>
              </w:rPr>
              <w:fldChar w:fldCharType="begin"/>
            </w:r>
            <w:r w:rsidR="006C5074">
              <w:rPr>
                <w:noProof/>
                <w:webHidden/>
              </w:rPr>
              <w:instrText xml:space="preserve"> PAGEREF _Toc410642519 \h </w:instrText>
            </w:r>
            <w:r w:rsidR="006C5074">
              <w:rPr>
                <w:noProof/>
                <w:webHidden/>
              </w:rPr>
            </w:r>
            <w:r w:rsidR="006C5074">
              <w:rPr>
                <w:noProof/>
                <w:webHidden/>
              </w:rPr>
              <w:fldChar w:fldCharType="separate"/>
            </w:r>
            <w:r w:rsidR="00A556F7">
              <w:rPr>
                <w:noProof/>
                <w:webHidden/>
              </w:rPr>
              <w:t>4</w:t>
            </w:r>
            <w:r w:rsidR="006C5074">
              <w:rPr>
                <w:noProof/>
                <w:webHidden/>
              </w:rPr>
              <w:fldChar w:fldCharType="end"/>
            </w:r>
          </w:hyperlink>
        </w:p>
        <w:p w:rsidR="006C5074" w:rsidRDefault="00D03C3A">
          <w:pPr>
            <w:pStyle w:val="Indholdsfortegnelse2"/>
            <w:rPr>
              <w:rFonts w:asciiTheme="minorHAnsi" w:eastAsiaTheme="minorEastAsia" w:hAnsiTheme="minorHAnsi"/>
              <w:noProof/>
              <w:color w:val="auto"/>
              <w:spacing w:val="0"/>
              <w:sz w:val="22"/>
              <w:lang w:eastAsia="da-DK"/>
            </w:rPr>
          </w:pPr>
          <w:hyperlink w:anchor="_Toc410642520" w:history="1">
            <w:r w:rsidR="006C5074" w:rsidRPr="00172DAA">
              <w:rPr>
                <w:rStyle w:val="Hyperlink"/>
                <w:noProof/>
                <w:lang w:val="en-US"/>
              </w:rPr>
              <w:t>2.2. Sample programs</w:t>
            </w:r>
            <w:r w:rsidR="006C5074">
              <w:rPr>
                <w:noProof/>
                <w:webHidden/>
              </w:rPr>
              <w:tab/>
            </w:r>
            <w:r w:rsidR="006C5074">
              <w:rPr>
                <w:noProof/>
                <w:webHidden/>
              </w:rPr>
              <w:fldChar w:fldCharType="begin"/>
            </w:r>
            <w:r w:rsidR="006C5074">
              <w:rPr>
                <w:noProof/>
                <w:webHidden/>
              </w:rPr>
              <w:instrText xml:space="preserve"> PAGEREF _Toc410642520 \h </w:instrText>
            </w:r>
            <w:r w:rsidR="006C5074">
              <w:rPr>
                <w:noProof/>
                <w:webHidden/>
              </w:rPr>
            </w:r>
            <w:r w:rsidR="006C5074">
              <w:rPr>
                <w:noProof/>
                <w:webHidden/>
              </w:rPr>
              <w:fldChar w:fldCharType="separate"/>
            </w:r>
            <w:r w:rsidR="00A556F7">
              <w:rPr>
                <w:noProof/>
                <w:webHidden/>
              </w:rPr>
              <w:t>5</w:t>
            </w:r>
            <w:r w:rsidR="006C5074">
              <w:rPr>
                <w:noProof/>
                <w:webHidden/>
              </w:rPr>
              <w:fldChar w:fldCharType="end"/>
            </w:r>
          </w:hyperlink>
        </w:p>
        <w:p w:rsidR="006C5074" w:rsidRDefault="00D03C3A">
          <w:pPr>
            <w:pStyle w:val="Indholdsfortegnelse2"/>
            <w:rPr>
              <w:rFonts w:asciiTheme="minorHAnsi" w:eastAsiaTheme="minorEastAsia" w:hAnsiTheme="minorHAnsi"/>
              <w:noProof/>
              <w:color w:val="auto"/>
              <w:spacing w:val="0"/>
              <w:sz w:val="22"/>
              <w:lang w:eastAsia="da-DK"/>
            </w:rPr>
          </w:pPr>
          <w:hyperlink w:anchor="_Toc410642521" w:history="1">
            <w:r w:rsidR="006C5074" w:rsidRPr="00172DAA">
              <w:rPr>
                <w:rStyle w:val="Hyperlink"/>
                <w:noProof/>
                <w:lang w:val="en-US"/>
              </w:rPr>
              <w:t>2.3. Final remarks</w:t>
            </w:r>
            <w:r w:rsidR="006C5074">
              <w:rPr>
                <w:noProof/>
                <w:webHidden/>
              </w:rPr>
              <w:tab/>
            </w:r>
            <w:r w:rsidR="006C5074">
              <w:rPr>
                <w:noProof/>
                <w:webHidden/>
              </w:rPr>
              <w:fldChar w:fldCharType="begin"/>
            </w:r>
            <w:r w:rsidR="006C5074">
              <w:rPr>
                <w:noProof/>
                <w:webHidden/>
              </w:rPr>
              <w:instrText xml:space="preserve"> PAGEREF _Toc410642521 \h </w:instrText>
            </w:r>
            <w:r w:rsidR="006C5074">
              <w:rPr>
                <w:noProof/>
                <w:webHidden/>
              </w:rPr>
            </w:r>
            <w:r w:rsidR="006C5074">
              <w:rPr>
                <w:noProof/>
                <w:webHidden/>
              </w:rPr>
              <w:fldChar w:fldCharType="separate"/>
            </w:r>
            <w:r w:rsidR="00A556F7">
              <w:rPr>
                <w:noProof/>
                <w:webHidden/>
              </w:rPr>
              <w:t>5</w:t>
            </w:r>
            <w:r w:rsidR="006C5074">
              <w:rPr>
                <w:noProof/>
                <w:webHidden/>
              </w:rPr>
              <w:fldChar w:fldCharType="end"/>
            </w:r>
          </w:hyperlink>
        </w:p>
        <w:p w:rsidR="005D272A" w:rsidRPr="00B85B45" w:rsidRDefault="005D272A" w:rsidP="005D272A">
          <w:pPr>
            <w:rPr>
              <w:lang w:val="en-US"/>
            </w:rPr>
          </w:pPr>
          <w:r w:rsidRPr="00B85B45">
            <w:rPr>
              <w:rFonts w:ascii="Arial Narrow" w:hAnsi="Arial Narrow" w:cs="Arial"/>
              <w:b/>
              <w:bCs/>
              <w:sz w:val="24"/>
              <w:szCs w:val="20"/>
              <w:lang w:val="en-US"/>
            </w:rPr>
            <w:fldChar w:fldCharType="end"/>
          </w:r>
        </w:p>
      </w:sdtContent>
    </w:sdt>
    <w:p w:rsidR="00D55A43" w:rsidRPr="00B85B45" w:rsidRDefault="00D55A43">
      <w:pPr>
        <w:rPr>
          <w:lang w:val="en-US"/>
        </w:rPr>
      </w:pPr>
      <w:r w:rsidRPr="00B85B45">
        <w:rPr>
          <w:lang w:val="en-US"/>
        </w:rPr>
        <w:br w:type="page"/>
      </w:r>
    </w:p>
    <w:p w:rsidR="005A2265" w:rsidRPr="00B85B45" w:rsidRDefault="005A2265" w:rsidP="005A2265">
      <w:pPr>
        <w:pStyle w:val="Overskrift1"/>
        <w:rPr>
          <w:lang w:val="en-US"/>
        </w:rPr>
        <w:sectPr w:rsidR="005A2265" w:rsidRPr="00B85B45" w:rsidSect="00BF1019">
          <w:headerReference w:type="default" r:id="rId10"/>
          <w:footerReference w:type="default" r:id="rId11"/>
          <w:pgSz w:w="11906" w:h="16838"/>
          <w:pgMar w:top="1701" w:right="1701" w:bottom="1701" w:left="1701" w:header="709" w:footer="709" w:gutter="0"/>
          <w:pgNumType w:fmt="lowerRoman"/>
          <w:cols w:space="708"/>
          <w:docGrid w:linePitch="360"/>
        </w:sectPr>
      </w:pPr>
    </w:p>
    <w:p w:rsidR="002D08F4" w:rsidRPr="00B85B45" w:rsidRDefault="00A80A1D" w:rsidP="00A36C72">
      <w:pPr>
        <w:pStyle w:val="Overskrift1"/>
        <w:rPr>
          <w:lang w:val="en-US"/>
        </w:rPr>
      </w:pPr>
      <w:bookmarkStart w:id="1" w:name="_Toc410642513"/>
      <w:r w:rsidRPr="00B85B45">
        <w:rPr>
          <w:lang w:val="en-US"/>
        </w:rPr>
        <w:lastRenderedPageBreak/>
        <w:t>Required software</w:t>
      </w:r>
      <w:bookmarkEnd w:id="1"/>
    </w:p>
    <w:p w:rsidR="00A80A1D" w:rsidRPr="00B85B45" w:rsidRDefault="00A80A1D" w:rsidP="00A80A1D">
      <w:pPr>
        <w:pStyle w:val="Overskrift2"/>
        <w:rPr>
          <w:lang w:val="en-US"/>
        </w:rPr>
      </w:pPr>
      <w:bookmarkStart w:id="2" w:name="_Toc410642514"/>
      <w:r w:rsidRPr="00B85B45">
        <w:rPr>
          <w:lang w:val="en-US"/>
        </w:rPr>
        <w:t>Code composer</w:t>
      </w:r>
      <w:bookmarkEnd w:id="2"/>
    </w:p>
    <w:p w:rsidR="00B85B45" w:rsidRPr="00B85B45" w:rsidRDefault="00B85B45" w:rsidP="00B85B45">
      <w:pPr>
        <w:rPr>
          <w:lang w:val="en-US"/>
        </w:rPr>
      </w:pPr>
      <w:r w:rsidRPr="00B85B45">
        <w:rPr>
          <w:lang w:val="en-US"/>
        </w:rPr>
        <w:t>Code Composer Studio from Texas Instruments is the IDE used to compile the programs targeted the embedded controller (TI MSP430) of the Shimmer3 device. It can be downloaded here:</w:t>
      </w:r>
    </w:p>
    <w:p w:rsidR="00B85B45" w:rsidRPr="00B85B45" w:rsidRDefault="00D03C3A" w:rsidP="00B85B45">
      <w:pPr>
        <w:rPr>
          <w:lang w:val="en-US"/>
        </w:rPr>
      </w:pPr>
      <w:hyperlink r:id="rId12" w:history="1">
        <w:r w:rsidR="00B85B45" w:rsidRPr="00B85B45">
          <w:rPr>
            <w:rStyle w:val="Hyperlink"/>
            <w:lang w:val="en-US"/>
          </w:rPr>
          <w:t>http://processors.wiki.ti.com/index.php/Download_CCS</w:t>
        </w:r>
      </w:hyperlink>
    </w:p>
    <w:p w:rsidR="00B85B45" w:rsidRPr="00B85B45" w:rsidRDefault="00B85B45" w:rsidP="00B85B45">
      <w:pPr>
        <w:rPr>
          <w:lang w:val="en-US"/>
        </w:rPr>
      </w:pPr>
      <w:r w:rsidRPr="00B85B45">
        <w:rPr>
          <w:lang w:val="en-US"/>
        </w:rPr>
        <w:t>To be able to download, you’ll need to create a My TI account. When creating this, use your institutional email (for example &lt;name&gt;@post.au.dk), because Texas Instruments doesn’t accept emails that are not from an institution.</w:t>
      </w:r>
    </w:p>
    <w:p w:rsidR="00B85B45" w:rsidRPr="00B85B45" w:rsidRDefault="00B85B45" w:rsidP="00B85B45">
      <w:pPr>
        <w:rPr>
          <w:lang w:val="en-US"/>
        </w:rPr>
      </w:pPr>
      <w:r>
        <w:rPr>
          <w:noProof/>
          <w:lang w:eastAsia="da-DK"/>
        </w:rPr>
        <mc:AlternateContent>
          <mc:Choice Requires="wps">
            <w:drawing>
              <wp:anchor distT="0" distB="0" distL="114300" distR="114300" simplePos="0" relativeHeight="251662336" behindDoc="0" locked="0" layoutInCell="1" allowOverlap="1" wp14:anchorId="5D54B731" wp14:editId="1604B795">
                <wp:simplePos x="0" y="0"/>
                <wp:positionH relativeFrom="column">
                  <wp:posOffset>394970</wp:posOffset>
                </wp:positionH>
                <wp:positionV relativeFrom="paragraph">
                  <wp:posOffset>4076766</wp:posOffset>
                </wp:positionV>
                <wp:extent cx="4607560" cy="635"/>
                <wp:effectExtent l="0" t="0" r="2540" b="1905"/>
                <wp:wrapNone/>
                <wp:docPr id="7" name="Tekstboks 7"/>
                <wp:cNvGraphicFramePr/>
                <a:graphic xmlns:a="http://schemas.openxmlformats.org/drawingml/2006/main">
                  <a:graphicData uri="http://schemas.microsoft.com/office/word/2010/wordprocessingShape">
                    <wps:wsp>
                      <wps:cNvSpPr txBox="1"/>
                      <wps:spPr>
                        <a:xfrm>
                          <a:off x="0" y="0"/>
                          <a:ext cx="4607560" cy="635"/>
                        </a:xfrm>
                        <a:prstGeom prst="rect">
                          <a:avLst/>
                        </a:prstGeom>
                        <a:solidFill>
                          <a:prstClr val="white"/>
                        </a:solidFill>
                        <a:ln>
                          <a:noFill/>
                        </a:ln>
                        <a:effectLst/>
                      </wps:spPr>
                      <wps:txbx>
                        <w:txbxContent>
                          <w:p w:rsidR="00B85B45" w:rsidRPr="00B85B45" w:rsidRDefault="00B85B45" w:rsidP="00B85B45">
                            <w:pPr>
                              <w:pStyle w:val="Billedtekst"/>
                              <w:rPr>
                                <w:noProof/>
                                <w:color w:val="0D0D0D" w:themeColor="text1" w:themeTint="F2"/>
                                <w:sz w:val="20"/>
                                <w:lang w:val="en-US"/>
                              </w:rPr>
                            </w:pPr>
                            <w:bookmarkStart w:id="3" w:name="_Ref410642919"/>
                            <w:proofErr w:type="gramStart"/>
                            <w:r w:rsidRPr="00B85B45">
                              <w:rPr>
                                <w:lang w:val="en-US"/>
                              </w:rPr>
                              <w:t xml:space="preserve">Figure </w:t>
                            </w:r>
                            <w:r>
                              <w:fldChar w:fldCharType="begin"/>
                            </w:r>
                            <w:r w:rsidRPr="00B85B45">
                              <w:rPr>
                                <w:lang w:val="en-US"/>
                              </w:rPr>
                              <w:instrText xml:space="preserve"> STYLEREF 1 \s </w:instrText>
                            </w:r>
                            <w:r>
                              <w:fldChar w:fldCharType="separate"/>
                            </w:r>
                            <w:r w:rsidR="00A556F7">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A556F7">
                              <w:rPr>
                                <w:noProof/>
                                <w:lang w:val="en-US"/>
                              </w:rPr>
                              <w:t>1</w:t>
                            </w:r>
                            <w:r>
                              <w:fldChar w:fldCharType="end"/>
                            </w:r>
                            <w:bookmarkEnd w:id="3"/>
                            <w:r w:rsidRPr="00B85B45">
                              <w:rPr>
                                <w:lang w:val="en-US"/>
                              </w:rPr>
                              <w:t xml:space="preserve"> - MSP430's compiler selected to be installed.</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boks 7" o:spid="_x0000_s1026" type="#_x0000_t202" style="position:absolute;left:0;text-align:left;margin-left:31.1pt;margin-top:321pt;width:362.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" stroked="f">
                <v:textbox style="mso-fit-shape-to-text:t" inset="0,0,0,0">
                  <w:txbxContent>
                    <w:p w:rsidR="00B85B45" w:rsidRPr="00B85B45" w:rsidRDefault="00B85B45" w:rsidP="00B85B45">
                      <w:pPr>
                        <w:pStyle w:val="Billedtekst"/>
                        <w:rPr>
                          <w:noProof/>
                          <w:color w:val="0D0D0D" w:themeColor="text1" w:themeTint="F2"/>
                          <w:sz w:val="20"/>
                          <w:lang w:val="en-US"/>
                        </w:rPr>
                      </w:pPr>
                      <w:bookmarkStart w:id="4" w:name="_Ref410642919"/>
                      <w:proofErr w:type="gramStart"/>
                      <w:r w:rsidRPr="00B85B45">
                        <w:rPr>
                          <w:lang w:val="en-US"/>
                        </w:rPr>
                        <w:t xml:space="preserve">Figure </w:t>
                      </w:r>
                      <w:r>
                        <w:fldChar w:fldCharType="begin"/>
                      </w:r>
                      <w:r w:rsidRPr="00B85B45">
                        <w:rPr>
                          <w:lang w:val="en-US"/>
                        </w:rPr>
                        <w:instrText xml:space="preserve"> STYLEREF 1 \s </w:instrText>
                      </w:r>
                      <w:r>
                        <w:fldChar w:fldCharType="separate"/>
                      </w:r>
                      <w:r w:rsidR="00A556F7">
                        <w:rPr>
                          <w:noProof/>
                          <w:lang w:val="en-US"/>
                        </w:rPr>
                        <w:t>1</w:t>
                      </w:r>
                      <w:r>
                        <w:fldChar w:fldCharType="end"/>
                      </w:r>
                      <w:r w:rsidRPr="00B85B45">
                        <w:rPr>
                          <w:lang w:val="en-US"/>
                        </w:rPr>
                        <w:noBreakHyphen/>
                      </w:r>
                      <w:r>
                        <w:fldChar w:fldCharType="begin"/>
                      </w:r>
                      <w:r w:rsidRPr="00B85B45">
                        <w:rPr>
                          <w:lang w:val="en-US"/>
                        </w:rPr>
                        <w:instrText xml:space="preserve"> SEQ Figure \* ARABIC \s 1 </w:instrText>
                      </w:r>
                      <w:r>
                        <w:fldChar w:fldCharType="separate"/>
                      </w:r>
                      <w:r w:rsidR="00A556F7">
                        <w:rPr>
                          <w:noProof/>
                          <w:lang w:val="en-US"/>
                        </w:rPr>
                        <w:t>1</w:t>
                      </w:r>
                      <w:r>
                        <w:fldChar w:fldCharType="end"/>
                      </w:r>
                      <w:bookmarkEnd w:id="4"/>
                      <w:r w:rsidRPr="00B85B45">
                        <w:rPr>
                          <w:lang w:val="en-US"/>
                        </w:rPr>
                        <w:t xml:space="preserve"> - MSP430's compiler selected to be installed.</w:t>
                      </w:r>
                      <w:proofErr w:type="gramEnd"/>
                    </w:p>
                  </w:txbxContent>
                </v:textbox>
              </v:shape>
            </w:pict>
          </mc:Fallback>
        </mc:AlternateContent>
      </w:r>
      <w:r w:rsidRPr="00B85B45">
        <w:rPr>
          <w:noProof/>
          <w:lang w:eastAsia="da-DK"/>
        </w:rPr>
        <mc:AlternateContent>
          <mc:Choice Requires="wpg">
            <w:drawing>
              <wp:anchor distT="0" distB="0" distL="114300" distR="114300" simplePos="0" relativeHeight="251659264" behindDoc="0" locked="0" layoutInCell="1" allowOverlap="1" wp14:anchorId="0225F3A5" wp14:editId="0500B5B2">
                <wp:simplePos x="0" y="0"/>
                <wp:positionH relativeFrom="margin">
                  <wp:align>center</wp:align>
                </wp:positionH>
                <wp:positionV relativeFrom="paragraph">
                  <wp:posOffset>492125</wp:posOffset>
                </wp:positionV>
                <wp:extent cx="4608000" cy="4103370"/>
                <wp:effectExtent l="0" t="0" r="2540" b="0"/>
                <wp:wrapTopAndBottom/>
                <wp:docPr id="5" name="Group 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608000" cy="4103370"/>
                          <a:chOff x="0" y="0"/>
                          <a:chExt cx="4013200" cy="4103370"/>
                        </a:xfrm>
                      </wpg:grpSpPr>
                      <pic:pic xmlns:pic="http://schemas.openxmlformats.org/drawingml/2006/picture">
                        <pic:nvPicPr>
                          <pic:cNvPr id="2" name="Picture 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013200" cy="3496310"/>
                          </a:xfrm>
                          <a:prstGeom prst="rect">
                            <a:avLst/>
                          </a:prstGeom>
                        </pic:spPr>
                      </pic:pic>
                      <wps:wsp>
                        <wps:cNvPr id="4" name="Text Box 4"/>
                        <wps:cNvSpPr txBox="1"/>
                        <wps:spPr>
                          <a:xfrm>
                            <a:off x="0" y="3535680"/>
                            <a:ext cx="4012817" cy="567690"/>
                          </a:xfrm>
                          <a:prstGeom prst="rect">
                            <a:avLst/>
                          </a:prstGeom>
                          <a:solidFill>
                            <a:prstClr val="white"/>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rsidR="00B85B45" w:rsidRPr="00B85B45" w:rsidRDefault="00B85B45" w:rsidP="00B85B45">
                              <w:pPr>
                                <w:pStyle w:val="Billedtekst"/>
                                <w:rPr>
                                  <w:lang w:val="en-US"/>
                                </w:rPr>
                              </w:pPr>
                              <w:bookmarkStart w:id="4" w:name="_Ref283287730"/>
                              <w:r>
                                <w:rPr>
                                  <w:lang w:val="en-US"/>
                                </w:rPr>
                                <w:br/>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page">
                  <wp14:pctWidth>0</wp14:pctWidth>
                </wp14:sizeRelH>
                <wp14:sizeRelV relativeFrom="page">
                  <wp14:pctHeight>0</wp14:pctHeight>
                </wp14:sizeRelV>
              </wp:anchor>
            </w:drawing>
          </mc:Choice>
          <mc:Fallback>
            <w:pict>
              <v:group id="Group 5" o:spid="_x0000_s1027" style="position:absolute;left:0;text-align:left;margin-left:0;margin-top:38.75pt;width:362.85pt;height:323.1pt;z-index:251659264;mso-position-horizontal:center;mso-position-horizontal-relative:margin" coordsize="40132,4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width:40132;height:349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W3UinCAAAA2gAAAA8AAABkcnMvZG93bnJldi54bWxEj9FqwkAURN+F/sNyC33TTX2oEl1FLAUF&#10;QUz6AbfZa7KavRuy2xj9elcQfBxm5gwzX/a2Fh213jhW8DlKQBAXThsuFfzmP8MpCB+QNdaOScGV&#10;PCwXb4M5ptpd+EBdFkoRIexTVFCF0KRS+qIii37kGuLoHV1rMUTZllK3eIlwW8txknxJi4bjQoUN&#10;rSsqztm/VdD8TfNtbs1204Xvk+Sb2U92mVIf7/1qBiJQH17hZ3ujFYzhcSXeALm4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Vt1IpwgAAANoAAAAPAAAAAAAAAAAAAAAAAJ8C&#10;AABkcnMvZG93bnJldi54bWxQSwUGAAAAAAQABAD3AAAAjgMAAAAA&#10;">
                  <v:imagedata r:id="rId14" o:title=""/>
                  <v:path arrowok="t"/>
                </v:shape>
                <v:shape id="Text Box 4" o:spid="_x0000_s1029" type="#_x0000_t202" style="position:absolute;top:35356;width:40128;height:5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FnPMUA&#10;AADaAAAADwAAAGRycy9kb3ducmV2LnhtbESPQWsCMRSE7wX/Q3gFL0Wz2kXK1igiLbS9iFsv3h6b&#10;52bbzcuSZHX77xtB8DjMzDfMcj3YVpzJh8axgtk0A0FcOd1wreDw/T55AREissbWMSn4owDr1ehh&#10;iYV2F97TuYy1SBAOBSowMXaFlKEyZDFMXUecvJPzFmOSvpba4yXBbSvnWbaQFhtOCwY72hqqfsve&#10;Ktjlx5156k9vX5v82X8e+u3ipy6VGj8Om1cQkYZ4D9/aH1pBDtcr6Qb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oWc8xQAAANoAAAAPAAAAAAAAAAAAAAAAAJgCAABkcnMv&#10;ZG93bnJldi54bWxQSwUGAAAAAAQABAD1AAAAigMAAAAA&#10;" stroked="f">
                  <v:textbox style="mso-fit-shape-to-text:t" inset="0,0,0,0">
                    <w:txbxContent>
                      <w:p w:rsidR="00B85B45" w:rsidRPr="00B85B45" w:rsidRDefault="00B85B45" w:rsidP="00B85B45">
                        <w:pPr>
                          <w:pStyle w:val="Billedtekst"/>
                          <w:rPr>
                            <w:lang w:val="en-US"/>
                          </w:rPr>
                        </w:pPr>
                        <w:bookmarkStart w:id="6" w:name="_Ref283287730"/>
                        <w:r>
                          <w:rPr>
                            <w:lang w:val="en-US"/>
                          </w:rPr>
                          <w:br/>
                        </w:r>
                        <w:bookmarkEnd w:id="6"/>
                      </w:p>
                    </w:txbxContent>
                  </v:textbox>
                </v:shape>
                <w10:wrap type="topAndBottom" anchorx="margin"/>
              </v:group>
            </w:pict>
          </mc:Fallback>
        </mc:AlternateContent>
      </w:r>
      <w:r w:rsidRPr="00B85B45">
        <w:rPr>
          <w:lang w:val="en-US"/>
        </w:rPr>
        <w:t xml:space="preserve">When installing CCS, select only to install the MSP430 compilers, as depicted in </w:t>
      </w:r>
      <w:r w:rsidR="00FC56C7">
        <w:rPr>
          <w:lang w:val="en-US"/>
        </w:rPr>
        <w:fldChar w:fldCharType="begin"/>
      </w:r>
      <w:r w:rsidR="00FC56C7">
        <w:rPr>
          <w:lang w:val="en-US"/>
        </w:rPr>
        <w:instrText xml:space="preserve"> REF _Ref410642919 \h </w:instrText>
      </w:r>
      <w:r w:rsidR="00FC56C7">
        <w:rPr>
          <w:lang w:val="en-US"/>
        </w:rPr>
      </w:r>
      <w:r w:rsidR="00FC56C7">
        <w:rPr>
          <w:lang w:val="en-US"/>
        </w:rPr>
        <w:fldChar w:fldCharType="separate"/>
      </w:r>
      <w:r w:rsidR="00A556F7" w:rsidRPr="00B85B45">
        <w:rPr>
          <w:lang w:val="en-US"/>
        </w:rPr>
        <w:t xml:space="preserve">Figure </w:t>
      </w:r>
      <w:r w:rsidR="00A556F7" w:rsidRPr="00B85B45">
        <w:rPr>
          <w:noProof/>
          <w:lang w:val="en-US"/>
        </w:rPr>
        <w:t>1</w:t>
      </w:r>
      <w:r w:rsidR="00A556F7" w:rsidRPr="00B85B45">
        <w:rPr>
          <w:lang w:val="en-US"/>
        </w:rPr>
        <w:noBreakHyphen/>
      </w:r>
      <w:r w:rsidR="00A556F7" w:rsidRPr="00B85B45">
        <w:rPr>
          <w:noProof/>
          <w:lang w:val="en-US"/>
        </w:rPr>
        <w:t>1</w:t>
      </w:r>
      <w:r w:rsidR="00FC56C7">
        <w:rPr>
          <w:lang w:val="en-US"/>
        </w:rPr>
        <w:fldChar w:fldCharType="end"/>
      </w:r>
      <w:r w:rsidR="00FC56C7">
        <w:rPr>
          <w:lang w:val="en-US"/>
        </w:rPr>
        <w:t xml:space="preserve">. </w:t>
      </w:r>
      <w:r w:rsidRPr="00B85B45">
        <w:rPr>
          <w:lang w:val="en-US"/>
        </w:rPr>
        <w:t xml:space="preserve">The same applies to the add-ons, as depicted in </w:t>
      </w:r>
      <w:r w:rsidRPr="00B85B45">
        <w:rPr>
          <w:lang w:val="en-US"/>
        </w:rPr>
        <w:fldChar w:fldCharType="begin"/>
      </w:r>
      <w:r w:rsidRPr="00B85B45">
        <w:rPr>
          <w:lang w:val="en-US"/>
        </w:rPr>
        <w:instrText xml:space="preserve"> REF _Ref283287886 \h </w:instrText>
      </w:r>
      <w:r w:rsidRPr="00B85B45">
        <w:rPr>
          <w:lang w:val="en-US"/>
        </w:rPr>
      </w:r>
      <w:r w:rsidRPr="00B85B45">
        <w:rPr>
          <w:lang w:val="en-US"/>
        </w:rPr>
        <w:fldChar w:fldCharType="separate"/>
      </w:r>
      <w:r w:rsidR="00A556F7" w:rsidRPr="00B85B45">
        <w:rPr>
          <w:lang w:val="en-US"/>
        </w:rPr>
        <w:t xml:space="preserve">Figure </w:t>
      </w:r>
      <w:r w:rsidR="00A556F7">
        <w:rPr>
          <w:noProof/>
          <w:lang w:val="en-US"/>
        </w:rPr>
        <w:t>1</w:t>
      </w:r>
      <w:r w:rsidR="00A556F7">
        <w:rPr>
          <w:lang w:val="en-US"/>
        </w:rPr>
        <w:noBreakHyphen/>
      </w:r>
      <w:r w:rsidR="00A556F7">
        <w:rPr>
          <w:noProof/>
          <w:lang w:val="en-US"/>
        </w:rPr>
        <w:t>2</w:t>
      </w:r>
      <w:r w:rsidRPr="00B85B45">
        <w:rPr>
          <w:lang w:val="en-US"/>
        </w:rPr>
        <w:fldChar w:fldCharType="end"/>
      </w:r>
      <w:r w:rsidRPr="00B85B45">
        <w:rPr>
          <w:lang w:val="en-US"/>
        </w:rPr>
        <w:t>.</w:t>
      </w:r>
    </w:p>
    <w:p w:rsidR="00B85B45" w:rsidRPr="00B85B45" w:rsidRDefault="00B85B45" w:rsidP="00B85B45">
      <w:pPr>
        <w:keepNext/>
        <w:rPr>
          <w:lang w:val="en-US"/>
        </w:rPr>
      </w:pPr>
      <w:r w:rsidRPr="00B85B45">
        <w:rPr>
          <w:noProof/>
          <w:lang w:eastAsia="da-DK"/>
        </w:rPr>
        <w:lastRenderedPageBreak/>
        <w:drawing>
          <wp:anchor distT="0" distB="0" distL="114300" distR="114300" simplePos="0" relativeHeight="251660288" behindDoc="0" locked="0" layoutInCell="1" allowOverlap="1" wp14:anchorId="07471C5A" wp14:editId="4E175305">
            <wp:simplePos x="0" y="0"/>
            <wp:positionH relativeFrom="margin">
              <wp:align>center</wp:align>
            </wp:positionH>
            <wp:positionV relativeFrom="margin">
              <wp:align>top</wp:align>
            </wp:positionV>
            <wp:extent cx="4587875" cy="399542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s-add-ons.png"/>
                    <pic:cNvPicPr/>
                  </pic:nvPicPr>
                  <pic:blipFill>
                    <a:blip r:embed="rId15">
                      <a:extLst>
                        <a:ext uri="{28A0092B-C50C-407E-A947-70E740481C1C}">
                          <a14:useLocalDpi xmlns:a14="http://schemas.microsoft.com/office/drawing/2010/main" val="0"/>
                        </a:ext>
                      </a:extLst>
                    </a:blip>
                    <a:stretch>
                      <a:fillRect/>
                    </a:stretch>
                  </pic:blipFill>
                  <pic:spPr>
                    <a:xfrm>
                      <a:off x="0" y="0"/>
                      <a:ext cx="4587875" cy="3995420"/>
                    </a:xfrm>
                    <a:prstGeom prst="rect">
                      <a:avLst/>
                    </a:prstGeom>
                  </pic:spPr>
                </pic:pic>
              </a:graphicData>
            </a:graphic>
          </wp:anchor>
        </w:drawing>
      </w:r>
    </w:p>
    <w:p w:rsidR="00B85B45" w:rsidRPr="00B85B45" w:rsidRDefault="00B85B45" w:rsidP="00B85B45">
      <w:pPr>
        <w:pStyle w:val="Billedtekst"/>
        <w:rPr>
          <w:lang w:val="en-US"/>
        </w:rPr>
      </w:pPr>
      <w:bookmarkStart w:id="5" w:name="_Ref283287886"/>
      <w:proofErr w:type="gramStart"/>
      <w:r w:rsidRPr="00B85B45">
        <w:rPr>
          <w:lang w:val="en-US"/>
        </w:rPr>
        <w:t xml:space="preserve">Figure </w:t>
      </w:r>
      <w:r>
        <w:rPr>
          <w:lang w:val="en-US"/>
        </w:rPr>
        <w:fldChar w:fldCharType="begin"/>
      </w:r>
      <w:r>
        <w:rPr>
          <w:lang w:val="en-US"/>
        </w:rPr>
        <w:instrText xml:space="preserve"> STYLEREF 1 \s </w:instrText>
      </w:r>
      <w:r>
        <w:rPr>
          <w:lang w:val="en-US"/>
        </w:rPr>
        <w:fldChar w:fldCharType="separate"/>
      </w:r>
      <w:r w:rsidR="00A556F7">
        <w:rPr>
          <w:noProof/>
          <w:lang w:val="en-US"/>
        </w:rPr>
        <w:t>1</w:t>
      </w:r>
      <w:r>
        <w:rPr>
          <w:lang w:val="en-US"/>
        </w:rPr>
        <w:fldChar w:fldCharType="end"/>
      </w:r>
      <w:r>
        <w:rPr>
          <w:lang w:val="en-US"/>
        </w:rPr>
        <w:noBreakHyphen/>
      </w:r>
      <w:r>
        <w:rPr>
          <w:lang w:val="en-US"/>
        </w:rPr>
        <w:fldChar w:fldCharType="begin"/>
      </w:r>
      <w:r>
        <w:rPr>
          <w:lang w:val="en-US"/>
        </w:rPr>
        <w:instrText xml:space="preserve"> SEQ Figure \* ARABIC \s 1 </w:instrText>
      </w:r>
      <w:r>
        <w:rPr>
          <w:lang w:val="en-US"/>
        </w:rPr>
        <w:fldChar w:fldCharType="separate"/>
      </w:r>
      <w:r w:rsidR="00A556F7">
        <w:rPr>
          <w:noProof/>
          <w:lang w:val="en-US"/>
        </w:rPr>
        <w:t>2</w:t>
      </w:r>
      <w:r>
        <w:rPr>
          <w:lang w:val="en-US"/>
        </w:rPr>
        <w:fldChar w:fldCharType="end"/>
      </w:r>
      <w:bookmarkEnd w:id="5"/>
      <w:r w:rsidRPr="00B85B45">
        <w:rPr>
          <w:lang w:val="en-US"/>
        </w:rPr>
        <w:t xml:space="preserve"> - MSP430's add-ons selected to be installed.</w:t>
      </w:r>
      <w:proofErr w:type="gramEnd"/>
    </w:p>
    <w:p w:rsidR="00B85B45" w:rsidRPr="00B85B45" w:rsidRDefault="00B85B45" w:rsidP="00B85B45">
      <w:pPr>
        <w:rPr>
          <w:lang w:val="en-US"/>
        </w:rPr>
      </w:pPr>
      <w:r w:rsidRPr="00B85B45">
        <w:rPr>
          <w:b/>
          <w:lang w:val="en-US"/>
        </w:rPr>
        <w:t>IMPORTANT:</w:t>
      </w:r>
      <w:r w:rsidRPr="00B85B45">
        <w:rPr>
          <w:lang w:val="en-US"/>
        </w:rPr>
        <w:t xml:space="preserve"> notice that TI has made a restriction in the free version of CCS so that the code size cannot exceed 16KB. As explained in section</w:t>
      </w:r>
      <w:r w:rsidR="003E21CF">
        <w:rPr>
          <w:lang w:val="en-US"/>
        </w:rPr>
        <w:t xml:space="preserve"> </w:t>
      </w:r>
      <w:r w:rsidR="003E21CF">
        <w:rPr>
          <w:lang w:val="en-US"/>
        </w:rPr>
        <w:fldChar w:fldCharType="begin"/>
      </w:r>
      <w:r w:rsidR="003E21CF">
        <w:rPr>
          <w:lang w:val="en-US"/>
        </w:rPr>
        <w:instrText xml:space="preserve"> REF _Ref410642620 \r \h </w:instrText>
      </w:r>
      <w:r w:rsidR="003E21CF">
        <w:rPr>
          <w:lang w:val="en-US"/>
        </w:rPr>
      </w:r>
      <w:r w:rsidR="003E21CF">
        <w:rPr>
          <w:lang w:val="en-US"/>
        </w:rPr>
        <w:fldChar w:fldCharType="separate"/>
      </w:r>
      <w:r w:rsidR="00A556F7">
        <w:rPr>
          <w:lang w:val="en-US"/>
        </w:rPr>
        <w:t>2.3</w:t>
      </w:r>
      <w:r w:rsidR="003E21CF">
        <w:rPr>
          <w:lang w:val="en-US"/>
        </w:rPr>
        <w:fldChar w:fldCharType="end"/>
      </w:r>
      <w:r w:rsidRPr="00B85B45">
        <w:rPr>
          <w:lang w:val="en-US"/>
        </w:rPr>
        <w:t xml:space="preserve">, the </w:t>
      </w:r>
      <w:proofErr w:type="spellStart"/>
      <w:r w:rsidRPr="00B85B45">
        <w:rPr>
          <w:lang w:val="en-US"/>
        </w:rPr>
        <w:t>BtStream</w:t>
      </w:r>
      <w:proofErr w:type="spellEnd"/>
      <w:r w:rsidRPr="00B85B45">
        <w:rPr>
          <w:lang w:val="en-US"/>
        </w:rPr>
        <w:t xml:space="preserve"> firmware is </w:t>
      </w:r>
      <w:r w:rsidR="003E21CF">
        <w:rPr>
          <w:lang w:val="en-US"/>
        </w:rPr>
        <w:t xml:space="preserve">larger than this limit and </w:t>
      </w:r>
      <w:r w:rsidRPr="00B85B45">
        <w:rPr>
          <w:lang w:val="en-US"/>
        </w:rPr>
        <w:t>therefore it can’t be compiled with the free version of CCS.</w:t>
      </w:r>
    </w:p>
    <w:p w:rsidR="00CC2FB6" w:rsidRPr="00B85B45" w:rsidRDefault="00CC2FB6" w:rsidP="00CC2FB6">
      <w:pPr>
        <w:pStyle w:val="Overskrift2"/>
        <w:rPr>
          <w:lang w:val="en-US"/>
        </w:rPr>
      </w:pPr>
      <w:bookmarkStart w:id="6" w:name="_Toc410642515"/>
      <w:r w:rsidRPr="00B85B45">
        <w:rPr>
          <w:lang w:val="en-US"/>
        </w:rPr>
        <w:t>Shimmer3 Bootstrap Loader (BSL)</w:t>
      </w:r>
      <w:bookmarkEnd w:id="6"/>
    </w:p>
    <w:p w:rsidR="00592CEF" w:rsidRPr="00B85B45" w:rsidRDefault="00CC2FB6" w:rsidP="00CC2FB6">
      <w:pPr>
        <w:rPr>
          <w:lang w:val="en-US"/>
        </w:rPr>
      </w:pPr>
      <w:r w:rsidRPr="00B85B45">
        <w:rPr>
          <w:lang w:val="en-US"/>
        </w:rPr>
        <w:t xml:space="preserve">It is not possible </w:t>
      </w:r>
      <w:r w:rsidR="001726A0">
        <w:rPr>
          <w:lang w:val="en-US"/>
        </w:rPr>
        <w:t>to download a program onto the S</w:t>
      </w:r>
      <w:r w:rsidRPr="00B85B45">
        <w:rPr>
          <w:lang w:val="en-US"/>
        </w:rPr>
        <w:t>himmer3 device directly from Code Composer</w:t>
      </w:r>
      <w:r w:rsidR="002A2B74">
        <w:rPr>
          <w:lang w:val="en-US"/>
        </w:rPr>
        <w:t xml:space="preserve"> Studio</w:t>
      </w:r>
      <w:r w:rsidRPr="00B85B45">
        <w:rPr>
          <w:lang w:val="en-US"/>
        </w:rPr>
        <w:t>. Therefore the Shimmer3 Bootstrap Loader (BSL) is needed in order to transfer the generated Hex file from Code Com</w:t>
      </w:r>
      <w:r w:rsidR="006C5074">
        <w:rPr>
          <w:lang w:val="en-US"/>
        </w:rPr>
        <w:t>poser to the controller of the S</w:t>
      </w:r>
      <w:r w:rsidRPr="00B85B45">
        <w:rPr>
          <w:lang w:val="en-US"/>
        </w:rPr>
        <w:t>himmer3 device. T</w:t>
      </w:r>
      <w:r w:rsidR="005D71DF" w:rsidRPr="00B85B45">
        <w:rPr>
          <w:lang w:val="en-US"/>
        </w:rPr>
        <w:t>he program is located in the folder “</w:t>
      </w:r>
      <w:r w:rsidR="002125C2" w:rsidRPr="00B85B45">
        <w:rPr>
          <w:lang w:val="en-US"/>
        </w:rPr>
        <w:t>Resources</w:t>
      </w:r>
      <w:r w:rsidR="005D71DF" w:rsidRPr="00B85B45">
        <w:rPr>
          <w:lang w:val="en-US"/>
        </w:rPr>
        <w:t xml:space="preserve">/Bootstrap Loader”. </w:t>
      </w:r>
      <w:r w:rsidR="00592CEF" w:rsidRPr="00B85B45">
        <w:rPr>
          <w:lang w:val="en-US"/>
        </w:rPr>
        <w:t>No installation is required here. It can be run dir</w:t>
      </w:r>
      <w:r w:rsidR="005D71DF" w:rsidRPr="00B85B45">
        <w:rPr>
          <w:lang w:val="en-US"/>
        </w:rPr>
        <w:t>ectly from the .exe file</w:t>
      </w:r>
      <w:r w:rsidR="00592CEF" w:rsidRPr="00B85B45">
        <w:rPr>
          <w:lang w:val="en-US"/>
        </w:rPr>
        <w:t>.</w:t>
      </w:r>
    </w:p>
    <w:p w:rsidR="00CC2FB6" w:rsidRPr="00B85B45" w:rsidRDefault="00CC2FB6" w:rsidP="00CC2FB6">
      <w:pPr>
        <w:pStyle w:val="Overskrift2"/>
        <w:rPr>
          <w:lang w:val="en-US"/>
        </w:rPr>
      </w:pPr>
      <w:bookmarkStart w:id="7" w:name="_Toc410642516"/>
      <w:r w:rsidRPr="00B85B45">
        <w:rPr>
          <w:lang w:val="en-US"/>
        </w:rPr>
        <w:t>Sample programs</w:t>
      </w:r>
      <w:bookmarkEnd w:id="7"/>
    </w:p>
    <w:p w:rsidR="00CC2FB6" w:rsidRPr="00B85B45" w:rsidRDefault="00CC2FB6" w:rsidP="00CC2FB6">
      <w:pPr>
        <w:rPr>
          <w:lang w:val="en-US"/>
        </w:rPr>
      </w:pPr>
      <w:r w:rsidRPr="00B85B45">
        <w:rPr>
          <w:lang w:val="en-US"/>
        </w:rPr>
        <w:t>Shimmer has made v</w:t>
      </w:r>
      <w:r w:rsidR="003E21CF">
        <w:rPr>
          <w:lang w:val="en-US"/>
        </w:rPr>
        <w:t>arious sample programs that use</w:t>
      </w:r>
      <w:r w:rsidRPr="00B85B45">
        <w:rPr>
          <w:lang w:val="en-US"/>
        </w:rPr>
        <w:t xml:space="preserve"> the different functionalities of</w:t>
      </w:r>
      <w:r w:rsidR="003E21CF">
        <w:rPr>
          <w:lang w:val="en-US"/>
        </w:rPr>
        <w:t xml:space="preserve"> the Shimmer3 </w:t>
      </w:r>
      <w:r w:rsidRPr="00B85B45">
        <w:rPr>
          <w:lang w:val="en-US"/>
        </w:rPr>
        <w:t>device. These</w:t>
      </w:r>
      <w:r w:rsidR="005B1AE5" w:rsidRPr="00B85B45">
        <w:rPr>
          <w:lang w:val="en-US"/>
        </w:rPr>
        <w:t xml:space="preserve"> programs</w:t>
      </w:r>
      <w:r w:rsidRPr="00B85B45">
        <w:rPr>
          <w:lang w:val="en-US"/>
        </w:rPr>
        <w:t xml:space="preserve"> are a great starting point when developing custom applications. </w:t>
      </w:r>
      <w:r w:rsidR="005B1AE5" w:rsidRPr="00B85B45">
        <w:rPr>
          <w:lang w:val="en-US"/>
        </w:rPr>
        <w:t>The</w:t>
      </w:r>
      <w:r w:rsidRPr="00B85B45">
        <w:rPr>
          <w:lang w:val="en-US"/>
        </w:rPr>
        <w:t xml:space="preserve"> </w:t>
      </w:r>
      <w:r w:rsidR="005B1AE5" w:rsidRPr="00B85B45">
        <w:rPr>
          <w:lang w:val="en-US"/>
        </w:rPr>
        <w:t>sample programs are</w:t>
      </w:r>
      <w:r w:rsidRPr="00B85B45">
        <w:rPr>
          <w:lang w:val="en-US"/>
        </w:rPr>
        <w:t xml:space="preserve"> included in the Bootstrap Loader but only as Hex files so</w:t>
      </w:r>
      <w:r w:rsidR="005B1AE5" w:rsidRPr="00B85B45">
        <w:rPr>
          <w:lang w:val="en-US"/>
        </w:rPr>
        <w:t xml:space="preserve"> that it is impossible to inspect the structure of the code behind. However the sample programs are maintained at a </w:t>
      </w:r>
      <w:proofErr w:type="spellStart"/>
      <w:r w:rsidR="005B1AE5" w:rsidRPr="00B85B45">
        <w:rPr>
          <w:lang w:val="en-US"/>
        </w:rPr>
        <w:t>Github</w:t>
      </w:r>
      <w:proofErr w:type="spellEnd"/>
      <w:r w:rsidR="005B1AE5" w:rsidRPr="00B85B45">
        <w:rPr>
          <w:lang w:val="en-US"/>
        </w:rPr>
        <w:t xml:space="preserve"> repository where the actual code can be downloaded and modified:</w:t>
      </w:r>
    </w:p>
    <w:p w:rsidR="005B1AE5" w:rsidRPr="00B85B45" w:rsidRDefault="00D03C3A" w:rsidP="00CC2FB6">
      <w:pPr>
        <w:rPr>
          <w:lang w:val="en-US"/>
        </w:rPr>
      </w:pPr>
      <w:hyperlink r:id="rId16" w:history="1">
        <w:r w:rsidR="005B1AE5" w:rsidRPr="00B85B45">
          <w:rPr>
            <w:rStyle w:val="Hyperlink"/>
            <w:lang w:val="en-US"/>
          </w:rPr>
          <w:t>https://github.com/ShimmerResearch/shimmer3/tree/015b696fd36076cbf6c45e70ac3c4e345dd10c06/apps</w:t>
        </w:r>
      </w:hyperlink>
    </w:p>
    <w:p w:rsidR="005D71DF" w:rsidRPr="00B85B45" w:rsidRDefault="005D71DF" w:rsidP="00CC2FB6">
      <w:pPr>
        <w:rPr>
          <w:lang w:val="en-US"/>
        </w:rPr>
      </w:pPr>
      <w:r w:rsidRPr="00B85B45">
        <w:rPr>
          <w:lang w:val="en-US"/>
        </w:rPr>
        <w:t>All sample programs are located in the folder “</w:t>
      </w:r>
      <w:r w:rsidR="002125C2" w:rsidRPr="00B85B45">
        <w:rPr>
          <w:lang w:val="en-US"/>
        </w:rPr>
        <w:t>Resources</w:t>
      </w:r>
      <w:r w:rsidRPr="00B85B45">
        <w:rPr>
          <w:lang w:val="en-US"/>
        </w:rPr>
        <w:t xml:space="preserve">/Sample </w:t>
      </w:r>
      <w:r w:rsidR="00FC4451" w:rsidRPr="00B85B45">
        <w:rPr>
          <w:lang w:val="en-US"/>
        </w:rPr>
        <w:t>firmware</w:t>
      </w:r>
      <w:r w:rsidRPr="00B85B45">
        <w:rPr>
          <w:lang w:val="en-US"/>
        </w:rPr>
        <w:t>”.</w:t>
      </w:r>
    </w:p>
    <w:p w:rsidR="002C6AF6" w:rsidRPr="00B85B45" w:rsidRDefault="002C6AF6" w:rsidP="002C6AF6">
      <w:pPr>
        <w:pStyle w:val="Overskrift2"/>
        <w:rPr>
          <w:lang w:val="en-US"/>
        </w:rPr>
      </w:pPr>
      <w:bookmarkStart w:id="8" w:name="_Toc410642517"/>
      <w:r w:rsidRPr="00B85B45">
        <w:rPr>
          <w:lang w:val="en-US"/>
        </w:rPr>
        <w:t>Shimmer Connect</w:t>
      </w:r>
      <w:bookmarkEnd w:id="8"/>
    </w:p>
    <w:p w:rsidR="001D1B06" w:rsidRPr="00B85B45" w:rsidRDefault="002C6AF6" w:rsidP="002C6AF6">
      <w:pPr>
        <w:rPr>
          <w:lang w:val="en-US"/>
        </w:rPr>
      </w:pPr>
      <w:r w:rsidRPr="00B85B45">
        <w:rPr>
          <w:lang w:val="en-US"/>
        </w:rPr>
        <w:t>Shimmer Connect is a PC application</w:t>
      </w:r>
      <w:r w:rsidR="003E21CF">
        <w:rPr>
          <w:lang w:val="en-US"/>
        </w:rPr>
        <w:t>, which reads data from the S</w:t>
      </w:r>
      <w:r w:rsidRPr="00B85B45">
        <w:rPr>
          <w:lang w:val="en-US"/>
        </w:rPr>
        <w:t>himmer3 d</w:t>
      </w:r>
      <w:r w:rsidR="001D1B06" w:rsidRPr="00B85B45">
        <w:rPr>
          <w:lang w:val="en-US"/>
        </w:rPr>
        <w:t>evice and displays it graphically.</w:t>
      </w:r>
      <w:r w:rsidR="005D71DF" w:rsidRPr="00B85B45">
        <w:rPr>
          <w:lang w:val="en-US"/>
        </w:rPr>
        <w:t xml:space="preserve"> This program along with the source code is located in the folder “</w:t>
      </w:r>
      <w:r w:rsidR="002125C2" w:rsidRPr="00B85B45">
        <w:rPr>
          <w:lang w:val="en-US"/>
        </w:rPr>
        <w:t>Resources</w:t>
      </w:r>
      <w:r w:rsidR="005D71DF" w:rsidRPr="00B85B45">
        <w:rPr>
          <w:lang w:val="en-US"/>
        </w:rPr>
        <w:t>/Shimmer Connect v0.7”</w:t>
      </w:r>
    </w:p>
    <w:p w:rsidR="00592CEF" w:rsidRPr="00B85B45" w:rsidRDefault="00592CEF">
      <w:pPr>
        <w:jc w:val="left"/>
        <w:rPr>
          <w:lang w:val="en-US"/>
        </w:rPr>
      </w:pPr>
      <w:r w:rsidRPr="00B85B45">
        <w:rPr>
          <w:lang w:val="en-US"/>
        </w:rPr>
        <w:br w:type="page"/>
      </w:r>
    </w:p>
    <w:p w:rsidR="005B1AE5" w:rsidRPr="00B85B45" w:rsidRDefault="00592CEF" w:rsidP="00592CEF">
      <w:pPr>
        <w:pStyle w:val="Overskrift1"/>
        <w:rPr>
          <w:lang w:val="en-US"/>
        </w:rPr>
      </w:pPr>
      <w:bookmarkStart w:id="9" w:name="_Toc410642518"/>
      <w:r w:rsidRPr="00B85B45">
        <w:rPr>
          <w:lang w:val="en-US"/>
        </w:rPr>
        <w:lastRenderedPageBreak/>
        <w:t>Programming the device</w:t>
      </w:r>
      <w:bookmarkEnd w:id="9"/>
    </w:p>
    <w:p w:rsidR="00592CEF" w:rsidRPr="00B85B45" w:rsidRDefault="006210E6" w:rsidP="00592CEF">
      <w:pPr>
        <w:rPr>
          <w:lang w:val="en-US"/>
        </w:rPr>
      </w:pPr>
      <w:r w:rsidRPr="00B85B45">
        <w:rPr>
          <w:lang w:val="en-US"/>
        </w:rPr>
        <w:t>This section describes the procedure to download one</w:t>
      </w:r>
      <w:r w:rsidR="00EE7FA4">
        <w:rPr>
          <w:lang w:val="en-US"/>
        </w:rPr>
        <w:t xml:space="preserve"> of the sample programs to the S</w:t>
      </w:r>
      <w:r w:rsidRPr="00B85B45">
        <w:rPr>
          <w:lang w:val="en-US"/>
        </w:rPr>
        <w:t>himmer3 device.</w:t>
      </w:r>
    </w:p>
    <w:p w:rsidR="00E32048" w:rsidRPr="00B85B45" w:rsidRDefault="00370CFC" w:rsidP="00E32048">
      <w:pPr>
        <w:pStyle w:val="Overskrift2"/>
        <w:rPr>
          <w:lang w:val="en-US"/>
        </w:rPr>
      </w:pPr>
      <w:bookmarkStart w:id="10" w:name="_Toc410642519"/>
      <w:r w:rsidRPr="00B85B45">
        <w:rPr>
          <w:lang w:val="en-US"/>
        </w:rPr>
        <w:t>Programming - s</w:t>
      </w:r>
      <w:r w:rsidR="00641855" w:rsidRPr="00B85B45">
        <w:rPr>
          <w:lang w:val="en-US"/>
        </w:rPr>
        <w:t>tep by step</w:t>
      </w:r>
      <w:bookmarkEnd w:id="10"/>
    </w:p>
    <w:p w:rsidR="005A4618" w:rsidRPr="00B85B45" w:rsidRDefault="00582E21" w:rsidP="00BE070B">
      <w:pPr>
        <w:pStyle w:val="Listeafsnit"/>
        <w:numPr>
          <w:ilvl w:val="0"/>
          <w:numId w:val="2"/>
        </w:numPr>
        <w:contextualSpacing w:val="0"/>
        <w:rPr>
          <w:lang w:val="en-US"/>
        </w:rPr>
      </w:pPr>
      <w:r w:rsidRPr="00B85B45">
        <w:rPr>
          <w:lang w:val="en-US"/>
        </w:rPr>
        <w:t>In Code Composer p</w:t>
      </w:r>
      <w:r w:rsidR="000E52C0" w:rsidRPr="00B85B45">
        <w:rPr>
          <w:lang w:val="en-US"/>
        </w:rPr>
        <w:t>ress</w:t>
      </w:r>
      <w:r w:rsidR="005A4618" w:rsidRPr="00B85B45">
        <w:rPr>
          <w:lang w:val="en-US"/>
        </w:rPr>
        <w:t xml:space="preserve"> File-&gt;Import</w:t>
      </w:r>
      <w:r w:rsidR="000E52C0" w:rsidRPr="00B85B45">
        <w:rPr>
          <w:lang w:val="en-US"/>
        </w:rPr>
        <w:t xml:space="preserve"> </w:t>
      </w:r>
    </w:p>
    <w:p w:rsidR="000E52C0" w:rsidRPr="00B85B45" w:rsidRDefault="005A4618" w:rsidP="00BE070B">
      <w:pPr>
        <w:pStyle w:val="Listeafsnit"/>
        <w:numPr>
          <w:ilvl w:val="0"/>
          <w:numId w:val="2"/>
        </w:numPr>
        <w:contextualSpacing w:val="0"/>
        <w:rPr>
          <w:lang w:val="en-US"/>
        </w:rPr>
      </w:pPr>
      <w:r w:rsidRPr="00B85B45">
        <w:rPr>
          <w:lang w:val="en-US"/>
        </w:rPr>
        <w:t>Choose Code Composer Studio</w:t>
      </w:r>
      <w:r w:rsidR="00E32048" w:rsidRPr="00B85B45">
        <w:rPr>
          <w:lang w:val="en-US"/>
        </w:rPr>
        <w:t>-&gt;Import CCS Projects</w:t>
      </w:r>
    </w:p>
    <w:p w:rsidR="00E32048" w:rsidRPr="00B85B45" w:rsidRDefault="000E52C0" w:rsidP="00BE070B">
      <w:pPr>
        <w:pStyle w:val="Listeafsnit"/>
        <w:numPr>
          <w:ilvl w:val="0"/>
          <w:numId w:val="2"/>
        </w:numPr>
        <w:contextualSpacing w:val="0"/>
        <w:rPr>
          <w:lang w:val="en-US"/>
        </w:rPr>
      </w:pPr>
      <w:r w:rsidRPr="00B85B45">
        <w:rPr>
          <w:lang w:val="en-US"/>
        </w:rPr>
        <w:t xml:space="preserve">Choose “Select </w:t>
      </w:r>
      <w:r w:rsidR="00E32048" w:rsidRPr="00B85B45">
        <w:rPr>
          <w:lang w:val="en-US"/>
        </w:rPr>
        <w:t>search-d</w:t>
      </w:r>
      <w:r w:rsidRPr="00B85B45">
        <w:rPr>
          <w:lang w:val="en-US"/>
        </w:rPr>
        <w:t>irectory</w:t>
      </w:r>
      <w:r w:rsidR="00E32048" w:rsidRPr="00B85B45">
        <w:rPr>
          <w:lang w:val="en-US"/>
        </w:rPr>
        <w:t xml:space="preserve"> and the “Browse”</w:t>
      </w:r>
    </w:p>
    <w:p w:rsidR="00E32048" w:rsidRPr="00B85B45" w:rsidRDefault="00E32048" w:rsidP="00BE070B">
      <w:pPr>
        <w:pStyle w:val="Listeafsnit"/>
        <w:numPr>
          <w:ilvl w:val="0"/>
          <w:numId w:val="2"/>
        </w:numPr>
        <w:contextualSpacing w:val="0"/>
        <w:rPr>
          <w:lang w:val="en-US"/>
        </w:rPr>
      </w:pPr>
      <w:r w:rsidRPr="00B85B45">
        <w:rPr>
          <w:lang w:val="en-US"/>
        </w:rPr>
        <w:t>Locate the sample program “Shimmer3_Blink” and press “OK”</w:t>
      </w:r>
    </w:p>
    <w:p w:rsidR="002A3C7A" w:rsidRPr="00B85B45" w:rsidRDefault="002A3C7A" w:rsidP="00BE070B">
      <w:pPr>
        <w:pStyle w:val="Listeafsnit"/>
        <w:numPr>
          <w:ilvl w:val="0"/>
          <w:numId w:val="2"/>
        </w:numPr>
        <w:contextualSpacing w:val="0"/>
        <w:rPr>
          <w:i/>
          <w:lang w:val="en-US"/>
        </w:rPr>
      </w:pPr>
      <w:r w:rsidRPr="00B85B45">
        <w:rPr>
          <w:i/>
          <w:lang w:val="en-US"/>
        </w:rPr>
        <w:t>OPTIONAL: Choose “Copy projects into workspace” if you want the project to be located in the workspace directory of Code Composer. Otherwise the project explorer will refer to the current location of the project.</w:t>
      </w:r>
    </w:p>
    <w:p w:rsidR="007A6ADC" w:rsidRPr="00B85B45" w:rsidRDefault="00E32048" w:rsidP="00BE070B">
      <w:pPr>
        <w:pStyle w:val="Listeafsnit"/>
        <w:numPr>
          <w:ilvl w:val="0"/>
          <w:numId w:val="2"/>
        </w:numPr>
        <w:contextualSpacing w:val="0"/>
        <w:rPr>
          <w:lang w:val="en-US"/>
        </w:rPr>
      </w:pPr>
      <w:r w:rsidRPr="00B85B45">
        <w:rPr>
          <w:lang w:val="en-US"/>
        </w:rPr>
        <w:t>Press “Finish”</w:t>
      </w:r>
      <w:r w:rsidR="000E52C0" w:rsidRPr="00B85B45">
        <w:rPr>
          <w:lang w:val="en-US"/>
        </w:rPr>
        <w:t xml:space="preserve"> </w:t>
      </w:r>
      <w:r w:rsidR="00462B67" w:rsidRPr="00B85B45">
        <w:rPr>
          <w:lang w:val="en-US"/>
        </w:rPr>
        <w:t>(</w:t>
      </w:r>
      <w:r w:rsidR="00CE0BC1" w:rsidRPr="00B85B45">
        <w:rPr>
          <w:lang w:val="en-US"/>
        </w:rPr>
        <w:t xml:space="preserve">The project should </w:t>
      </w:r>
      <w:r w:rsidR="00462B67" w:rsidRPr="00B85B45">
        <w:rPr>
          <w:lang w:val="en-US"/>
        </w:rPr>
        <w:t xml:space="preserve">afterwards </w:t>
      </w:r>
      <w:r w:rsidR="00CE0BC1" w:rsidRPr="00B85B45">
        <w:rPr>
          <w:lang w:val="en-US"/>
        </w:rPr>
        <w:t xml:space="preserve">be displayed in the </w:t>
      </w:r>
      <w:r w:rsidR="00462B67" w:rsidRPr="00B85B45">
        <w:rPr>
          <w:lang w:val="en-US"/>
        </w:rPr>
        <w:t>Project Explorer)</w:t>
      </w:r>
    </w:p>
    <w:p w:rsidR="00462B67" w:rsidRPr="00B85B45" w:rsidRDefault="002A3C7A" w:rsidP="00BE070B">
      <w:pPr>
        <w:pStyle w:val="Listeafsnit"/>
        <w:numPr>
          <w:ilvl w:val="0"/>
          <w:numId w:val="2"/>
        </w:numPr>
        <w:contextualSpacing w:val="0"/>
        <w:jc w:val="left"/>
        <w:rPr>
          <w:lang w:val="en-US"/>
        </w:rPr>
      </w:pPr>
      <w:r w:rsidRPr="00B85B45">
        <w:rPr>
          <w:lang w:val="en-US"/>
        </w:rPr>
        <w:t>To compile the project press Run-&gt;Debug. An error message will be displayed</w:t>
      </w:r>
      <w:r w:rsidR="00BE070B" w:rsidRPr="00B85B45">
        <w:rPr>
          <w:lang w:val="en-US"/>
        </w:rPr>
        <w:t xml:space="preserve"> saying: </w:t>
      </w:r>
      <w:r w:rsidR="00BE070B" w:rsidRPr="00B85B45">
        <w:rPr>
          <w:lang w:val="en-US"/>
        </w:rPr>
        <w:br/>
      </w:r>
      <w:r w:rsidR="00BE070B" w:rsidRPr="00B85B45">
        <w:rPr>
          <w:lang w:val="en-US"/>
        </w:rPr>
        <w:br/>
        <w:t>Error initializing emulator</w:t>
      </w:r>
      <w:proofErr w:type="gramStart"/>
      <w:r w:rsidR="00BE070B" w:rsidRPr="00B85B45">
        <w:rPr>
          <w:lang w:val="en-US"/>
        </w:rPr>
        <w:t>:</w:t>
      </w:r>
      <w:proofErr w:type="gramEnd"/>
      <w:r w:rsidR="00BE070B" w:rsidRPr="00B85B45">
        <w:rPr>
          <w:lang w:val="en-US"/>
        </w:rPr>
        <w:br/>
        <w:t>No USB FET was found</w:t>
      </w:r>
      <w:r w:rsidR="00BE070B" w:rsidRPr="00B85B45">
        <w:rPr>
          <w:lang w:val="en-US"/>
        </w:rPr>
        <w:br/>
      </w:r>
      <w:r w:rsidR="00BE070B" w:rsidRPr="00B85B45">
        <w:rPr>
          <w:lang w:val="en-US"/>
        </w:rPr>
        <w:br/>
        <w:t xml:space="preserve">This is because there no emulator attached. Just press Cancel </w:t>
      </w:r>
    </w:p>
    <w:p w:rsidR="002A3C7A" w:rsidRPr="00B85B45" w:rsidRDefault="002125C2" w:rsidP="00FB57B2">
      <w:pPr>
        <w:pStyle w:val="Listeafsnit"/>
        <w:numPr>
          <w:ilvl w:val="0"/>
          <w:numId w:val="2"/>
        </w:numPr>
        <w:contextualSpacing w:val="0"/>
        <w:jc w:val="left"/>
        <w:rPr>
          <w:i/>
          <w:lang w:val="en-US"/>
        </w:rPr>
      </w:pPr>
      <w:r w:rsidRPr="00B85B45">
        <w:rPr>
          <w:lang w:val="en-US"/>
        </w:rPr>
        <w:t>Locate the generated .txt file either in the workspace of Code Composer or the current directory on your computer depending on the choice in step 5. The file will be named “Shimmer3_Blink” and is located in the Debug folder. The first lines of the file will be something like this:</w:t>
      </w:r>
      <w:r w:rsidRPr="00B85B45">
        <w:rPr>
          <w:lang w:val="en-US"/>
        </w:rPr>
        <w:br/>
      </w:r>
      <w:r w:rsidRPr="00B85B45">
        <w:rPr>
          <w:lang w:val="en-US"/>
        </w:rPr>
        <w:br/>
      </w:r>
      <w:r w:rsidRPr="00B85B45">
        <w:rPr>
          <w:i/>
          <w:lang w:val="en-US"/>
        </w:rPr>
        <w:t>@5c00</w:t>
      </w:r>
      <w:r w:rsidR="00FB57B2" w:rsidRPr="00B85B45">
        <w:rPr>
          <w:i/>
          <w:lang w:val="en-US"/>
        </w:rPr>
        <w:br/>
      </w:r>
      <w:r w:rsidRPr="00B85B45">
        <w:rPr>
          <w:i/>
          <w:lang w:val="en-US"/>
        </w:rPr>
        <w:t xml:space="preserve">31 40 00 5C B0 13 04 5F 0C 93 02 24 B0 13 D2 5D </w:t>
      </w:r>
      <w:r w:rsidR="00FB57B2" w:rsidRPr="00B85B45">
        <w:rPr>
          <w:i/>
          <w:lang w:val="en-US"/>
        </w:rPr>
        <w:br/>
      </w:r>
      <w:r w:rsidRPr="00B85B45">
        <w:rPr>
          <w:i/>
          <w:lang w:val="en-US"/>
        </w:rPr>
        <w:t>0C 43 B0 13 C2 5E B0 13 0E 5F 4F 14 B2 92 EE 03</w:t>
      </w:r>
      <w:r w:rsidRPr="00B85B45">
        <w:rPr>
          <w:lang w:val="en-US"/>
        </w:rPr>
        <w:t xml:space="preserve"> </w:t>
      </w:r>
      <w:r w:rsidRPr="00B85B45">
        <w:rPr>
          <w:lang w:val="en-US"/>
        </w:rPr>
        <w:br/>
      </w:r>
    </w:p>
    <w:p w:rsidR="002125C2" w:rsidRPr="00B85B45" w:rsidRDefault="002125C2" w:rsidP="00FB57B2">
      <w:pPr>
        <w:pStyle w:val="Listeafsnit"/>
        <w:numPr>
          <w:ilvl w:val="0"/>
          <w:numId w:val="2"/>
        </w:numPr>
        <w:ind w:left="357" w:hanging="357"/>
        <w:contextualSpacing w:val="0"/>
        <w:rPr>
          <w:lang w:val="en-US"/>
        </w:rPr>
      </w:pPr>
      <w:r w:rsidRPr="00B85B45">
        <w:rPr>
          <w:lang w:val="en-US"/>
        </w:rPr>
        <w:t>Copy this file and paste it into the folder “Resources/Bootstrap Loader/Bootstraps/User Bootstraps”.</w:t>
      </w:r>
    </w:p>
    <w:p w:rsidR="00FB57B2" w:rsidRPr="00B85B45" w:rsidRDefault="002125C2" w:rsidP="00FB57B2">
      <w:pPr>
        <w:pStyle w:val="Listeafsnit"/>
        <w:numPr>
          <w:ilvl w:val="0"/>
          <w:numId w:val="2"/>
        </w:numPr>
        <w:contextualSpacing w:val="0"/>
        <w:rPr>
          <w:lang w:val="en-US"/>
        </w:rPr>
      </w:pPr>
      <w:r w:rsidRPr="00B85B45">
        <w:rPr>
          <w:lang w:val="en-US"/>
        </w:rPr>
        <w:t xml:space="preserve">Connect the dock with the shimmer device </w:t>
      </w:r>
      <w:r w:rsidR="00FB57B2" w:rsidRPr="00B85B45">
        <w:rPr>
          <w:lang w:val="en-US"/>
        </w:rPr>
        <w:t xml:space="preserve">attached to the computer and wait for the drivers to be installed. </w:t>
      </w:r>
      <w:r w:rsidR="00FB57B2" w:rsidRPr="00B85B45">
        <w:rPr>
          <w:b/>
          <w:lang w:val="en-US"/>
        </w:rPr>
        <w:t>Make sure that</w:t>
      </w:r>
      <w:r w:rsidR="00FB57B2" w:rsidRPr="00B85B45">
        <w:rPr>
          <w:lang w:val="en-US"/>
        </w:rPr>
        <w:t xml:space="preserve"> </w:t>
      </w:r>
      <w:r w:rsidR="00FB57B2" w:rsidRPr="00B85B45">
        <w:rPr>
          <w:b/>
          <w:lang w:val="en-US"/>
        </w:rPr>
        <w:t xml:space="preserve">device is turned on (The </w:t>
      </w:r>
      <w:r w:rsidR="00217625" w:rsidRPr="00B85B45">
        <w:rPr>
          <w:b/>
          <w:lang w:val="en-US"/>
        </w:rPr>
        <w:t>green</w:t>
      </w:r>
      <w:r w:rsidR="00FB57B2" w:rsidRPr="00B85B45">
        <w:rPr>
          <w:b/>
          <w:lang w:val="en-US"/>
        </w:rPr>
        <w:t xml:space="preserve"> LED </w:t>
      </w:r>
      <w:r w:rsidR="00217625" w:rsidRPr="00B85B45">
        <w:rPr>
          <w:b/>
          <w:lang w:val="en-US"/>
        </w:rPr>
        <w:t>on the dock should be ON</w:t>
      </w:r>
      <w:r w:rsidR="00FB57B2" w:rsidRPr="00B85B45">
        <w:rPr>
          <w:b/>
          <w:lang w:val="en-US"/>
        </w:rPr>
        <w:t>)</w:t>
      </w:r>
    </w:p>
    <w:p w:rsidR="002125C2" w:rsidRPr="00B85B45" w:rsidRDefault="00FB57B2" w:rsidP="00FB57B2">
      <w:pPr>
        <w:pStyle w:val="Listeafsnit"/>
        <w:numPr>
          <w:ilvl w:val="0"/>
          <w:numId w:val="2"/>
        </w:numPr>
        <w:contextualSpacing w:val="0"/>
        <w:rPr>
          <w:lang w:val="en-US"/>
        </w:rPr>
      </w:pPr>
      <w:r w:rsidRPr="00B85B45">
        <w:rPr>
          <w:lang w:val="en-US"/>
        </w:rPr>
        <w:t>Open the bootstrap loader. The correct COM port should already be chosen. Otherwise choose the COM port where the shimmer dock is attached.</w:t>
      </w:r>
    </w:p>
    <w:p w:rsidR="00FB57B2" w:rsidRPr="00B85B45" w:rsidRDefault="00FB57B2" w:rsidP="00FB57B2">
      <w:pPr>
        <w:pStyle w:val="Listeafsnit"/>
        <w:numPr>
          <w:ilvl w:val="0"/>
          <w:numId w:val="2"/>
        </w:numPr>
        <w:contextualSpacing w:val="0"/>
        <w:rPr>
          <w:lang w:val="en-US"/>
        </w:rPr>
      </w:pPr>
      <w:r w:rsidRPr="00B85B45">
        <w:rPr>
          <w:lang w:val="en-US"/>
        </w:rPr>
        <w:t>Select the tab “User Bootstraps” and the select “Shimmer3_Blink.txt”</w:t>
      </w:r>
    </w:p>
    <w:p w:rsidR="00FB57B2" w:rsidRPr="00B85B45" w:rsidRDefault="00FB57B2" w:rsidP="00C2357D">
      <w:pPr>
        <w:pStyle w:val="Listeafsnit"/>
        <w:numPr>
          <w:ilvl w:val="0"/>
          <w:numId w:val="2"/>
        </w:numPr>
        <w:contextualSpacing w:val="0"/>
        <w:jc w:val="left"/>
        <w:rPr>
          <w:lang w:val="en-US"/>
        </w:rPr>
      </w:pPr>
      <w:r w:rsidRPr="00B85B45">
        <w:rPr>
          <w:lang w:val="en-US"/>
        </w:rPr>
        <w:lastRenderedPageBreak/>
        <w:t>Press “Program” and wait for the program to finish. Then press “OK”</w:t>
      </w:r>
      <w:r w:rsidR="00C2357D" w:rsidRPr="00B85B45">
        <w:rPr>
          <w:lang w:val="en-US"/>
        </w:rPr>
        <w:br/>
        <w:t>IMPORTANT: Make sure the Shimmer is turned on.</w:t>
      </w:r>
    </w:p>
    <w:p w:rsidR="00B7711D" w:rsidRPr="00B85B45" w:rsidRDefault="00A97220" w:rsidP="00B7711D">
      <w:pPr>
        <w:pStyle w:val="Listeafsnit"/>
        <w:numPr>
          <w:ilvl w:val="0"/>
          <w:numId w:val="2"/>
        </w:numPr>
        <w:contextualSpacing w:val="0"/>
        <w:rPr>
          <w:lang w:val="en-US"/>
        </w:rPr>
      </w:pPr>
      <w:r w:rsidRPr="00B85B45">
        <w:rPr>
          <w:lang w:val="en-US"/>
        </w:rPr>
        <w:t>Now both LEDs on the shimmer3 device should toggle with approximately 1 second.</w:t>
      </w:r>
    </w:p>
    <w:p w:rsidR="00B7711D" w:rsidRPr="00B85B45" w:rsidRDefault="00370CFC" w:rsidP="00B7711D">
      <w:pPr>
        <w:pStyle w:val="Overskrift2"/>
        <w:rPr>
          <w:lang w:val="en-US"/>
        </w:rPr>
      </w:pPr>
      <w:bookmarkStart w:id="11" w:name="_Toc410642520"/>
      <w:r w:rsidRPr="00B85B45">
        <w:rPr>
          <w:lang w:val="en-US"/>
        </w:rPr>
        <w:t>Sample programs</w:t>
      </w:r>
      <w:bookmarkEnd w:id="11"/>
    </w:p>
    <w:p w:rsidR="00370CFC" w:rsidRPr="00B85B45" w:rsidRDefault="00370CFC" w:rsidP="00370CFC">
      <w:pPr>
        <w:rPr>
          <w:lang w:val="en-US"/>
        </w:rPr>
      </w:pPr>
      <w:r w:rsidRPr="00B85B45">
        <w:rPr>
          <w:lang w:val="en-US"/>
        </w:rPr>
        <w:t>This package include</w:t>
      </w:r>
      <w:r w:rsidR="00D144D4" w:rsidRPr="00B85B45">
        <w:rPr>
          <w:lang w:val="en-US"/>
        </w:rPr>
        <w:t>s</w:t>
      </w:r>
      <w:r w:rsidRPr="00B85B45">
        <w:rPr>
          <w:lang w:val="en-US"/>
        </w:rPr>
        <w:t xml:space="preserve"> various sample programs </w:t>
      </w:r>
      <w:r w:rsidR="00D547A8">
        <w:rPr>
          <w:lang w:val="en-US"/>
        </w:rPr>
        <w:t>as</w:t>
      </w:r>
      <w:r w:rsidRPr="00B85B45">
        <w:rPr>
          <w:lang w:val="en-US"/>
        </w:rPr>
        <w:t xml:space="preserve"> explained in the following.</w:t>
      </w:r>
    </w:p>
    <w:p w:rsidR="00A35F10" w:rsidRPr="00B85B45" w:rsidRDefault="00A35F10" w:rsidP="00A35F10">
      <w:pPr>
        <w:rPr>
          <w:lang w:val="en-US"/>
        </w:rPr>
      </w:pPr>
      <w:r w:rsidRPr="00B85B45">
        <w:rPr>
          <w:b/>
          <w:lang w:val="en-US"/>
        </w:rPr>
        <w:t>Shimmer3_Blink</w:t>
      </w:r>
      <w:r w:rsidRPr="00B85B45">
        <w:rPr>
          <w:b/>
          <w:lang w:val="en-US"/>
        </w:rPr>
        <w:br/>
      </w:r>
      <w:proofErr w:type="gramStart"/>
      <w:r w:rsidRPr="00B85B45">
        <w:rPr>
          <w:lang w:val="en-US"/>
        </w:rPr>
        <w:t>This</w:t>
      </w:r>
      <w:proofErr w:type="gramEnd"/>
      <w:r w:rsidRPr="00B85B45">
        <w:rPr>
          <w:lang w:val="en-US"/>
        </w:rPr>
        <w:t xml:space="preserve"> is a very basic application </w:t>
      </w:r>
      <w:r w:rsidR="00AB681F">
        <w:rPr>
          <w:lang w:val="en-US"/>
        </w:rPr>
        <w:t>that</w:t>
      </w:r>
      <w:r w:rsidRPr="00B85B45">
        <w:rPr>
          <w:lang w:val="en-US"/>
        </w:rPr>
        <w:t xml:space="preserve"> uses a timer on MSP430 to toggle the LEDs on the Shimmer.</w:t>
      </w:r>
    </w:p>
    <w:p w:rsidR="00B7711D" w:rsidRPr="00B85B45" w:rsidRDefault="00A35F10" w:rsidP="00B7711D">
      <w:pPr>
        <w:rPr>
          <w:lang w:val="en-US"/>
        </w:rPr>
      </w:pPr>
      <w:r w:rsidRPr="00B85B45">
        <w:rPr>
          <w:b/>
          <w:lang w:val="en-US"/>
        </w:rPr>
        <w:t>Shimmer3_Bluetooth</w:t>
      </w:r>
      <w:r w:rsidR="004505C4" w:rsidRPr="00B85B45">
        <w:rPr>
          <w:b/>
          <w:lang w:val="en-US"/>
        </w:rPr>
        <w:br/>
      </w:r>
      <w:proofErr w:type="gramStart"/>
      <w:r w:rsidR="004505C4" w:rsidRPr="00B85B45">
        <w:rPr>
          <w:lang w:val="en-US"/>
        </w:rPr>
        <w:t>This</w:t>
      </w:r>
      <w:proofErr w:type="gramEnd"/>
      <w:r w:rsidR="004505C4" w:rsidRPr="00B85B45">
        <w:rPr>
          <w:lang w:val="en-US"/>
        </w:rPr>
        <w:t xml:space="preserve"> application is able to transmit dummy data</w:t>
      </w:r>
      <w:r w:rsidR="00C603E5" w:rsidRPr="00B85B45">
        <w:rPr>
          <w:lang w:val="en-US"/>
        </w:rPr>
        <w:t xml:space="preserve"> on button press</w:t>
      </w:r>
      <w:r w:rsidR="004505C4" w:rsidRPr="00B85B45">
        <w:rPr>
          <w:lang w:val="en-US"/>
        </w:rPr>
        <w:t xml:space="preserve"> </w:t>
      </w:r>
      <w:r w:rsidR="00EC7E6A" w:rsidRPr="00B85B45">
        <w:rPr>
          <w:lang w:val="en-US"/>
        </w:rPr>
        <w:t>over</w:t>
      </w:r>
      <w:r w:rsidR="004505C4" w:rsidRPr="00B85B45">
        <w:rPr>
          <w:lang w:val="en-US"/>
        </w:rPr>
        <w:t xml:space="preserve"> Bluetooth</w:t>
      </w:r>
      <w:r w:rsidR="00C603E5" w:rsidRPr="00B85B45">
        <w:rPr>
          <w:lang w:val="en-US"/>
        </w:rPr>
        <w:t>.</w:t>
      </w:r>
      <w:r w:rsidR="003F6185" w:rsidRPr="00B85B45">
        <w:rPr>
          <w:lang w:val="en-US"/>
        </w:rPr>
        <w:t xml:space="preserve"> To indicate button press the application toggles the red LED</w:t>
      </w:r>
      <w:r w:rsidR="002C4B7C" w:rsidRPr="00B85B45">
        <w:rPr>
          <w:lang w:val="en-US"/>
        </w:rPr>
        <w:t>. The skeleton for handling received data is included in an event handler which cur</w:t>
      </w:r>
      <w:r w:rsidR="00962B4E" w:rsidRPr="00B85B45">
        <w:rPr>
          <w:lang w:val="en-US"/>
        </w:rPr>
        <w:t>rently only toggles the red LED</w:t>
      </w:r>
      <w:r w:rsidR="005362B2" w:rsidRPr="00B85B45">
        <w:rPr>
          <w:lang w:val="en-US"/>
        </w:rPr>
        <w:t xml:space="preserve"> </w:t>
      </w:r>
      <w:r w:rsidR="002C4B7C" w:rsidRPr="00B85B45">
        <w:rPr>
          <w:lang w:val="en-US"/>
        </w:rPr>
        <w:t>to indicate the communication is working properly.</w:t>
      </w:r>
    </w:p>
    <w:p w:rsidR="00EC7E6A" w:rsidRPr="00B85B45" w:rsidRDefault="00EC7E6A" w:rsidP="00EC7E6A">
      <w:pPr>
        <w:rPr>
          <w:lang w:val="en-US"/>
        </w:rPr>
      </w:pPr>
      <w:proofErr w:type="spellStart"/>
      <w:r w:rsidRPr="00B85B45">
        <w:rPr>
          <w:b/>
          <w:lang w:val="en-US"/>
        </w:rPr>
        <w:t>BtStream</w:t>
      </w:r>
      <w:proofErr w:type="spellEnd"/>
      <w:r w:rsidRPr="00B85B45">
        <w:rPr>
          <w:b/>
          <w:lang w:val="en-US"/>
        </w:rPr>
        <w:br/>
      </w:r>
      <w:proofErr w:type="gramStart"/>
      <w:r w:rsidR="004E7DB4">
        <w:rPr>
          <w:lang w:val="en-US"/>
        </w:rPr>
        <w:t>T</w:t>
      </w:r>
      <w:r w:rsidR="004E7DB4" w:rsidRPr="00EC7E6A">
        <w:rPr>
          <w:lang w:val="en-US"/>
        </w:rPr>
        <w:t>his</w:t>
      </w:r>
      <w:proofErr w:type="gramEnd"/>
      <w:r w:rsidR="004E7DB4" w:rsidRPr="00EC7E6A">
        <w:rPr>
          <w:lang w:val="en-US"/>
        </w:rPr>
        <w:t xml:space="preserve"> is a general-purpose configurable application to be used with </w:t>
      </w:r>
      <w:r w:rsidR="004E7DB4">
        <w:rPr>
          <w:lang w:val="en-US"/>
        </w:rPr>
        <w:t>Shimmer3</w:t>
      </w:r>
      <w:r w:rsidR="004E7DB4" w:rsidRPr="00EC7E6A">
        <w:rPr>
          <w:lang w:val="en-US"/>
        </w:rPr>
        <w:t xml:space="preserve"> and any add-on daughter-cards supplied by Shimmer.</w:t>
      </w:r>
      <w:r w:rsidR="004E7DB4">
        <w:rPr>
          <w:lang w:val="en-US"/>
        </w:rPr>
        <w:t xml:space="preserve"> It allows monitoring and capturing the different sensors of the Shimmer3 device via Bluetooth. These data can be visualized on the PC application Shimmer Connect. The newest version of the program is version 0.5 and the .txt file of this is located in the user bootstraps of the bootstrap loader.</w:t>
      </w:r>
    </w:p>
    <w:p w:rsidR="00EC7E6A" w:rsidRPr="00B85B45" w:rsidRDefault="00EC7E6A" w:rsidP="00EC7E6A">
      <w:pPr>
        <w:rPr>
          <w:lang w:val="en-US" w:eastAsia="da-DK"/>
        </w:rPr>
      </w:pPr>
      <w:r w:rsidRPr="00B85B45">
        <w:rPr>
          <w:lang w:val="en-US" w:eastAsia="da-DK"/>
        </w:rPr>
        <w:t xml:space="preserve">By default this application samples the 3-axis analog accelerometer, MPU9150 gyroscope, LSM303DLHC magnetometer and battery voltage at 50Hz and sends the data over the Bluetooth radio at </w:t>
      </w:r>
      <w:proofErr w:type="gramStart"/>
      <w:r w:rsidRPr="00B85B45">
        <w:rPr>
          <w:lang w:val="en-US" w:eastAsia="da-DK"/>
        </w:rPr>
        <w:t>51.2Hz,</w:t>
      </w:r>
      <w:proofErr w:type="gramEnd"/>
      <w:r w:rsidRPr="00B85B45">
        <w:rPr>
          <w:lang w:val="en-US" w:eastAsia="da-DK"/>
        </w:rPr>
        <w:t xml:space="preserve"> using a data buffer size of 1 (the buffer size is not currently configurable).</w:t>
      </w:r>
    </w:p>
    <w:p w:rsidR="001677AA" w:rsidRPr="00B85B45" w:rsidRDefault="001677AA" w:rsidP="001677AA">
      <w:pPr>
        <w:rPr>
          <w:lang w:val="en-US"/>
        </w:rPr>
      </w:pPr>
      <w:proofErr w:type="spellStart"/>
      <w:r w:rsidRPr="00B85B45">
        <w:rPr>
          <w:b/>
          <w:lang w:val="en-US" w:eastAsia="da-DK"/>
        </w:rPr>
        <w:t>LogAndStream</w:t>
      </w:r>
      <w:proofErr w:type="spellEnd"/>
      <w:r w:rsidR="00EF28BA" w:rsidRPr="00B85B45">
        <w:rPr>
          <w:b/>
          <w:lang w:val="en-US" w:eastAsia="da-DK"/>
        </w:rPr>
        <w:br/>
      </w:r>
      <w:r w:rsidRPr="00B85B45">
        <w:rPr>
          <w:lang w:val="en-US"/>
        </w:rPr>
        <w:t>The application facilitates logging of data from a Shimmer3 to the on board SD card while also providing the ability to simultaneously stream data via wireless connection to a Bluetooth-enabled PC.</w:t>
      </w:r>
    </w:p>
    <w:p w:rsidR="00BA3113" w:rsidRPr="00B85B45" w:rsidRDefault="006E3BF1" w:rsidP="00BA3113">
      <w:pPr>
        <w:rPr>
          <w:lang w:val="en-US"/>
        </w:rPr>
      </w:pPr>
      <w:proofErr w:type="spellStart"/>
      <w:r w:rsidRPr="00B85B45">
        <w:rPr>
          <w:b/>
          <w:lang w:val="en-US"/>
        </w:rPr>
        <w:t>SDLog</w:t>
      </w:r>
      <w:proofErr w:type="spellEnd"/>
      <w:r w:rsidR="00BA3113" w:rsidRPr="00B85B45">
        <w:rPr>
          <w:b/>
          <w:lang w:val="en-US"/>
        </w:rPr>
        <w:br/>
      </w:r>
      <w:r w:rsidR="0054037A" w:rsidRPr="00B85B45">
        <w:rPr>
          <w:lang w:val="en-US"/>
        </w:rPr>
        <w:t xml:space="preserve">SD Log Firmware is an application </w:t>
      </w:r>
      <w:r w:rsidR="00674C54">
        <w:rPr>
          <w:lang w:val="en-US"/>
        </w:rPr>
        <w:t>that</w:t>
      </w:r>
      <w:r w:rsidR="00BA3113" w:rsidRPr="00B85B45">
        <w:rPr>
          <w:lang w:val="en-US"/>
        </w:rPr>
        <w:t xml:space="preserve"> allows logging of data from a Shimmer to the on-board SD card. The firmware allows full user configuration of the Shimmer via a configuration file, stored on the SD card. Many useful features, such as time </w:t>
      </w:r>
      <w:r w:rsidR="00490C2C" w:rsidRPr="00B85B45">
        <w:rPr>
          <w:lang w:val="en-US"/>
        </w:rPr>
        <w:t>synchronization</w:t>
      </w:r>
      <w:r w:rsidR="00BA3113" w:rsidRPr="00B85B45">
        <w:rPr>
          <w:lang w:val="en-US"/>
        </w:rPr>
        <w:t xml:space="preserve"> among multiple Shimmer units, start/stop logging on one or more devices by a single button press, and user-defined naming of devices, are enabled by this firmware image.</w:t>
      </w:r>
    </w:p>
    <w:p w:rsidR="00A36C72" w:rsidRPr="00B85B45" w:rsidRDefault="005C106B" w:rsidP="00722D78">
      <w:pPr>
        <w:pStyle w:val="Overskrift2"/>
        <w:rPr>
          <w:lang w:val="en-US"/>
        </w:rPr>
      </w:pPr>
      <w:bookmarkStart w:id="12" w:name="_Toc410642521"/>
      <w:bookmarkStart w:id="13" w:name="_Ref410642620"/>
      <w:r w:rsidRPr="00B85B45">
        <w:rPr>
          <w:lang w:val="en-US"/>
        </w:rPr>
        <w:t>Final remarks</w:t>
      </w:r>
      <w:bookmarkEnd w:id="12"/>
      <w:bookmarkEnd w:id="13"/>
    </w:p>
    <w:p w:rsidR="00722D78" w:rsidRPr="00B85B45" w:rsidRDefault="00722D78" w:rsidP="00722D78">
      <w:pPr>
        <w:rPr>
          <w:lang w:val="en-US"/>
        </w:rPr>
      </w:pPr>
      <w:r w:rsidRPr="00B85B45">
        <w:rPr>
          <w:lang w:val="en-US"/>
        </w:rPr>
        <w:t xml:space="preserve">The </w:t>
      </w:r>
      <w:proofErr w:type="spellStart"/>
      <w:r w:rsidRPr="00B85B45">
        <w:rPr>
          <w:lang w:val="en-US"/>
        </w:rPr>
        <w:t>BtStream</w:t>
      </w:r>
      <w:proofErr w:type="spellEnd"/>
      <w:r w:rsidRPr="00B85B45">
        <w:rPr>
          <w:lang w:val="en-US"/>
        </w:rPr>
        <w:t xml:space="preserve"> program use</w:t>
      </w:r>
      <w:r w:rsidR="00490C2C">
        <w:rPr>
          <w:lang w:val="en-US"/>
        </w:rPr>
        <w:t>s the different sensors of the S</w:t>
      </w:r>
      <w:r w:rsidRPr="00B85B45">
        <w:rPr>
          <w:lang w:val="en-US"/>
        </w:rPr>
        <w:t xml:space="preserve">himmer3 device and transmits the data via Bluetooth. These data can be interpreted by the PC application Shimmer Connect. </w:t>
      </w:r>
      <w:r w:rsidR="002C5918" w:rsidRPr="00B85B45">
        <w:rPr>
          <w:lang w:val="en-US"/>
        </w:rPr>
        <w:t xml:space="preserve">The newest version of the program is version </w:t>
      </w:r>
      <w:r w:rsidR="0015587F" w:rsidRPr="00B85B45">
        <w:rPr>
          <w:lang w:val="en-US"/>
        </w:rPr>
        <w:t>0.</w:t>
      </w:r>
      <w:r w:rsidR="002C5918" w:rsidRPr="00B85B45">
        <w:rPr>
          <w:lang w:val="en-US"/>
        </w:rPr>
        <w:t xml:space="preserve">5 and the .txt file of this is located in the user bootstraps of the bootstrap loader. </w:t>
      </w:r>
    </w:p>
    <w:p w:rsidR="002C5918" w:rsidRPr="00B85B45" w:rsidRDefault="002C5918" w:rsidP="00722D78">
      <w:pPr>
        <w:rPr>
          <w:lang w:val="en-US"/>
        </w:rPr>
      </w:pPr>
      <w:r w:rsidRPr="00B85B45">
        <w:rPr>
          <w:lang w:val="en-US"/>
        </w:rPr>
        <w:lastRenderedPageBreak/>
        <w:t>The first step in this process is to add the shimmer3 device to the computer so that a COM port is assigned to the Bluetooth communication.</w:t>
      </w:r>
    </w:p>
    <w:p w:rsidR="002C5918" w:rsidRPr="00B85B45" w:rsidRDefault="002C5918" w:rsidP="00722D78">
      <w:pPr>
        <w:rPr>
          <w:lang w:val="en-US"/>
        </w:rPr>
      </w:pPr>
      <w:r w:rsidRPr="00B85B45">
        <w:rPr>
          <w:lang w:val="en-US"/>
        </w:rPr>
        <w:t xml:space="preserve">When this is done and the </w:t>
      </w:r>
      <w:proofErr w:type="spellStart"/>
      <w:r w:rsidRPr="00B85B45">
        <w:rPr>
          <w:lang w:val="en-US"/>
        </w:rPr>
        <w:t>BtStream</w:t>
      </w:r>
      <w:proofErr w:type="spellEnd"/>
      <w:r w:rsidRPr="00B85B45">
        <w:rPr>
          <w:lang w:val="en-US"/>
        </w:rPr>
        <w:t xml:space="preserve"> program is loaded onto the device you can connect to it using the PC application and see the data graphically.</w:t>
      </w:r>
    </w:p>
    <w:p w:rsidR="00FA4AD6" w:rsidRPr="00B85B45" w:rsidRDefault="00414D15" w:rsidP="00722D78">
      <w:pPr>
        <w:rPr>
          <w:lang w:val="en-US"/>
        </w:rPr>
      </w:pPr>
      <w:r w:rsidRPr="00B85B45">
        <w:rPr>
          <w:lang w:val="en-US"/>
        </w:rPr>
        <w:t xml:space="preserve">Unfortunately the size of version </w:t>
      </w:r>
      <w:r w:rsidR="005C7154" w:rsidRPr="00B85B45">
        <w:rPr>
          <w:lang w:val="en-US"/>
        </w:rPr>
        <w:t>0.</w:t>
      </w:r>
      <w:r w:rsidRPr="00B85B45">
        <w:rPr>
          <w:lang w:val="en-US"/>
        </w:rPr>
        <w:t>5</w:t>
      </w:r>
      <w:r w:rsidR="00C01CF7" w:rsidRPr="00B85B45">
        <w:rPr>
          <w:lang w:val="en-US"/>
        </w:rPr>
        <w:t>.0</w:t>
      </w:r>
      <w:r w:rsidRPr="00B85B45">
        <w:rPr>
          <w:lang w:val="en-US"/>
        </w:rPr>
        <w:t xml:space="preserve"> of this program exceeds the 16 KB which is the limit for the free version of Code Composer. Therefore this version cannot be compiled. </w:t>
      </w:r>
      <w:r w:rsidR="00FA4AD6" w:rsidRPr="00B85B45">
        <w:rPr>
          <w:lang w:val="en-US"/>
        </w:rPr>
        <w:t>E</w:t>
      </w:r>
      <w:r w:rsidRPr="00B85B45">
        <w:rPr>
          <w:lang w:val="en-US"/>
        </w:rPr>
        <w:t>arlier versions</w:t>
      </w:r>
      <w:r w:rsidR="00C01CF7" w:rsidRPr="00B85B45">
        <w:rPr>
          <w:lang w:val="en-US"/>
        </w:rPr>
        <w:t xml:space="preserve"> (0.1.0 – Initial)</w:t>
      </w:r>
      <w:r w:rsidRPr="00B85B45">
        <w:rPr>
          <w:lang w:val="en-US"/>
        </w:rPr>
        <w:t xml:space="preserve"> of this program can be download</w:t>
      </w:r>
      <w:r w:rsidR="00FA4AD6" w:rsidRPr="00B85B45">
        <w:rPr>
          <w:lang w:val="en-US"/>
        </w:rPr>
        <w:t>ed</w:t>
      </w:r>
      <w:r w:rsidRPr="00B85B45">
        <w:rPr>
          <w:lang w:val="en-US"/>
        </w:rPr>
        <w:t xml:space="preserve"> from the </w:t>
      </w:r>
      <w:proofErr w:type="spellStart"/>
      <w:r w:rsidRPr="00B85B45">
        <w:rPr>
          <w:lang w:val="en-US"/>
        </w:rPr>
        <w:t>Github</w:t>
      </w:r>
      <w:proofErr w:type="spellEnd"/>
      <w:r w:rsidRPr="00B85B45">
        <w:rPr>
          <w:lang w:val="en-US"/>
        </w:rPr>
        <w:t xml:space="preserve"> repo</w:t>
      </w:r>
      <w:r w:rsidR="00FA4AD6" w:rsidRPr="00B85B45">
        <w:rPr>
          <w:lang w:val="en-US"/>
        </w:rPr>
        <w:t xml:space="preserve">sitory which is below the limit </w:t>
      </w:r>
      <w:r w:rsidR="00C01CF7" w:rsidRPr="00B85B45">
        <w:rPr>
          <w:lang w:val="en-US"/>
        </w:rPr>
        <w:t>however this might lead to issues due to missing bug fix implementations</w:t>
      </w:r>
      <w:r w:rsidR="00FA4AD6" w:rsidRPr="00B85B45">
        <w:rPr>
          <w:lang w:val="en-US"/>
        </w:rPr>
        <w:t xml:space="preserve">. Therefore it would be beneficial to have a paid version of Code Composer so that the newest version of </w:t>
      </w:r>
      <w:proofErr w:type="spellStart"/>
      <w:r w:rsidR="00FA4AD6" w:rsidRPr="00B85B45">
        <w:rPr>
          <w:lang w:val="en-US"/>
        </w:rPr>
        <w:t>BtStream</w:t>
      </w:r>
      <w:proofErr w:type="spellEnd"/>
      <w:r w:rsidR="00FA4AD6" w:rsidRPr="00B85B45">
        <w:rPr>
          <w:lang w:val="en-US"/>
        </w:rPr>
        <w:t xml:space="preserve"> can be modified and compiled.</w:t>
      </w:r>
    </w:p>
    <w:p w:rsidR="0021214D" w:rsidRPr="00B85B45" w:rsidRDefault="0021214D" w:rsidP="00FD3772">
      <w:pPr>
        <w:jc w:val="left"/>
        <w:rPr>
          <w:lang w:val="en-US"/>
        </w:rPr>
      </w:pPr>
    </w:p>
    <w:p w:rsidR="00854C62" w:rsidRPr="00B85B45" w:rsidRDefault="00854C62" w:rsidP="00854C62">
      <w:pPr>
        <w:rPr>
          <w:lang w:val="en-US"/>
        </w:rPr>
      </w:pPr>
    </w:p>
    <w:sectPr w:rsidR="00854C62" w:rsidRPr="00B85B45" w:rsidSect="00263CBA">
      <w:footerReference w:type="even" r:id="rId17"/>
      <w:footerReference w:type="default" r:id="rId18"/>
      <w:pgSz w:w="11906" w:h="16838"/>
      <w:pgMar w:top="1701" w:right="1701" w:bottom="1701"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3C3A" w:rsidRDefault="00D03C3A" w:rsidP="00C77218">
      <w:pPr>
        <w:spacing w:after="0" w:line="240" w:lineRule="auto"/>
      </w:pPr>
      <w:r>
        <w:separator/>
      </w:r>
    </w:p>
  </w:endnote>
  <w:endnote w:type="continuationSeparator" w:id="0">
    <w:p w:rsidR="00D03C3A" w:rsidRDefault="00D03C3A" w:rsidP="00C77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9979556"/>
      <w:docPartObj>
        <w:docPartGallery w:val="Page Numbers (Bottom of Page)"/>
        <w:docPartUnique/>
      </w:docPartObj>
    </w:sdtPr>
    <w:sdtEndPr/>
    <w:sdtContent>
      <w:sdt>
        <w:sdtPr>
          <w:id w:val="1371422066"/>
          <w:docPartObj>
            <w:docPartGallery w:val="Page Numbers (Top of Page)"/>
            <w:docPartUnique/>
          </w:docPartObj>
        </w:sdtPr>
        <w:sdtEndPr/>
        <w:sdtContent>
          <w:p w:rsidR="003A6956" w:rsidRDefault="003A6956" w:rsidP="00401C91">
            <w:pPr>
              <w:pStyle w:val="Sidefod"/>
            </w:pPr>
            <w:r>
              <w:tab/>
            </w:r>
            <w:r>
              <w:tab/>
            </w:r>
            <w:r>
              <w:tab/>
              <w:t xml:space="preserve">             Side </w:t>
            </w:r>
            <w:r>
              <w:rPr>
                <w:b/>
                <w:sz w:val="24"/>
                <w:szCs w:val="24"/>
              </w:rPr>
              <w:fldChar w:fldCharType="begin"/>
            </w:r>
            <w:r>
              <w:rPr>
                <w:b/>
              </w:rPr>
              <w:instrText>PAGE</w:instrText>
            </w:r>
            <w:r>
              <w:rPr>
                <w:b/>
                <w:sz w:val="24"/>
                <w:szCs w:val="24"/>
              </w:rPr>
              <w:fldChar w:fldCharType="separate"/>
            </w:r>
            <w:r w:rsidR="00A31FEE">
              <w:rPr>
                <w:b/>
                <w:noProof/>
              </w:rPr>
              <w:t>i</w:t>
            </w:r>
            <w:r>
              <w:rPr>
                <w:b/>
                <w:sz w:val="24"/>
                <w:szCs w:val="24"/>
              </w:rPr>
              <w:fldChar w:fldCharType="end"/>
            </w:r>
            <w:r>
              <w:t xml:space="preserve"> af </w:t>
            </w:r>
            <w:r>
              <w:rPr>
                <w:b/>
                <w:sz w:val="24"/>
                <w:szCs w:val="24"/>
              </w:rPr>
              <w:fldChar w:fldCharType="begin"/>
            </w:r>
            <w:r>
              <w:rPr>
                <w:b/>
              </w:rPr>
              <w:instrText>SECTIONPAGES</w:instrText>
            </w:r>
            <w:r>
              <w:rPr>
                <w:b/>
                <w:sz w:val="24"/>
                <w:szCs w:val="24"/>
              </w:rPr>
              <w:fldChar w:fldCharType="separate"/>
            </w:r>
            <w:r w:rsidR="00A31FEE">
              <w:rPr>
                <w:b/>
                <w:noProof/>
              </w:rPr>
              <w:t>2</w:t>
            </w:r>
            <w:r>
              <w:rPr>
                <w:b/>
                <w:sz w:val="24"/>
                <w:szCs w:val="24"/>
              </w:rPr>
              <w:fldChar w:fldCharType="end"/>
            </w:r>
            <w:r>
              <w:tab/>
            </w:r>
            <w:r>
              <w:tab/>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5584889"/>
      <w:docPartObj>
        <w:docPartGallery w:val="Page Numbers (Bottom of Page)"/>
        <w:docPartUnique/>
      </w:docPartObj>
    </w:sdtPr>
    <w:sdtEndPr/>
    <w:sdtContent>
      <w:p w:rsidR="003A6956" w:rsidRDefault="003A6956" w:rsidP="00DA7D97">
        <w:pPr>
          <w:pStyle w:val="Sidefod"/>
          <w:jc w:val="right"/>
        </w:pPr>
      </w:p>
      <w:p w:rsidR="003A6956" w:rsidRDefault="00D03C3A" w:rsidP="00DA7D97">
        <w:pPr>
          <w:pStyle w:val="Sidefod"/>
          <w:tabs>
            <w:tab w:val="clear" w:pos="9638"/>
          </w:tabs>
          <w:jc w:val="left"/>
        </w:pPr>
      </w:p>
    </w:sdtContent>
  </w:sdt>
  <w:p w:rsidR="003A6956" w:rsidRDefault="004640AB" w:rsidP="004640AB">
    <w:pPr>
      <w:pStyle w:val="Sidefod"/>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31FEE">
      <w:rPr>
        <w:b/>
        <w:noProof/>
      </w:rPr>
      <w:t>2</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31FEE">
      <w:rPr>
        <w:b/>
        <w:noProof/>
      </w:rPr>
      <w:t>6</w:t>
    </w:r>
    <w:r w:rsidR="003A6956">
      <w:rPr>
        <w:b/>
        <w:sz w:val="24"/>
        <w:szCs w:val="2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2504974"/>
      <w:docPartObj>
        <w:docPartGallery w:val="Page Numbers (Bottom of Page)"/>
        <w:docPartUnique/>
      </w:docPartObj>
    </w:sdtPr>
    <w:sdtEndPr/>
    <w:sdtContent>
      <w:sdt>
        <w:sdtPr>
          <w:id w:val="419528918"/>
          <w:docPartObj>
            <w:docPartGallery w:val="Page Numbers (Top of Page)"/>
            <w:docPartUnique/>
          </w:docPartObj>
        </w:sdtPr>
        <w:sdtEndPr/>
        <w:sdtContent>
          <w:p w:rsidR="003A6956" w:rsidRDefault="003A6956" w:rsidP="00ED776E">
            <w:pPr>
              <w:pStyle w:val="Sidefod"/>
              <w:jc w:val="right"/>
            </w:pPr>
          </w:p>
          <w:p w:rsidR="003A6956" w:rsidRPr="00ED776E" w:rsidRDefault="004640AB" w:rsidP="004640AB">
            <w:pPr>
              <w:pStyle w:val="Sidefod"/>
              <w:tabs>
                <w:tab w:val="clear" w:pos="9638"/>
              </w:tabs>
              <w:jc w:val="center"/>
            </w:pPr>
            <w:r>
              <w:t>Page</w:t>
            </w:r>
            <w:r w:rsidR="003A6956">
              <w:t xml:space="preserve"> </w:t>
            </w:r>
            <w:r w:rsidR="003A6956">
              <w:rPr>
                <w:b/>
                <w:sz w:val="24"/>
                <w:szCs w:val="24"/>
              </w:rPr>
              <w:fldChar w:fldCharType="begin"/>
            </w:r>
            <w:r w:rsidR="003A6956">
              <w:rPr>
                <w:b/>
              </w:rPr>
              <w:instrText>PAGE</w:instrText>
            </w:r>
            <w:r w:rsidR="003A6956">
              <w:rPr>
                <w:b/>
                <w:sz w:val="24"/>
                <w:szCs w:val="24"/>
              </w:rPr>
              <w:fldChar w:fldCharType="separate"/>
            </w:r>
            <w:r w:rsidR="00A31FEE">
              <w:rPr>
                <w:b/>
                <w:noProof/>
              </w:rPr>
              <w:t>1</w:t>
            </w:r>
            <w:r w:rsidR="003A6956">
              <w:rPr>
                <w:b/>
                <w:sz w:val="24"/>
                <w:szCs w:val="24"/>
              </w:rPr>
              <w:fldChar w:fldCharType="end"/>
            </w:r>
            <w:r>
              <w:t xml:space="preserve"> of</w:t>
            </w:r>
            <w:r w:rsidR="003A6956">
              <w:t xml:space="preserve"> </w:t>
            </w:r>
            <w:r w:rsidR="003A6956">
              <w:rPr>
                <w:b/>
                <w:sz w:val="24"/>
                <w:szCs w:val="24"/>
              </w:rPr>
              <w:fldChar w:fldCharType="begin"/>
            </w:r>
            <w:r w:rsidR="003A6956">
              <w:rPr>
                <w:b/>
              </w:rPr>
              <w:instrText>SECTIONPAGES</w:instrText>
            </w:r>
            <w:r w:rsidR="003A6956">
              <w:rPr>
                <w:b/>
                <w:sz w:val="24"/>
                <w:szCs w:val="24"/>
              </w:rPr>
              <w:fldChar w:fldCharType="separate"/>
            </w:r>
            <w:r w:rsidR="00A31FEE">
              <w:rPr>
                <w:b/>
                <w:noProof/>
              </w:rPr>
              <w:t>6</w:t>
            </w:r>
            <w:r w:rsidR="003A6956">
              <w:rPr>
                <w:b/>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3C3A" w:rsidRDefault="00D03C3A" w:rsidP="00C77218">
      <w:pPr>
        <w:spacing w:after="0" w:line="240" w:lineRule="auto"/>
      </w:pPr>
      <w:r>
        <w:separator/>
      </w:r>
    </w:p>
  </w:footnote>
  <w:footnote w:type="continuationSeparator" w:id="0">
    <w:p w:rsidR="00D03C3A" w:rsidRDefault="00D03C3A" w:rsidP="00C77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6956" w:rsidRPr="00456C0D" w:rsidRDefault="003A6956" w:rsidP="004B787D">
    <w:pPr>
      <w:pStyle w:val="NormalWeb"/>
      <w:spacing w:before="0" w:beforeAutospacing="0" w:after="0"/>
      <w:rPr>
        <w:rFonts w:ascii="Arial" w:hAnsi="Arial" w:cs="Arial"/>
        <w:color w:val="0D0D0D" w:themeColor="text1" w:themeTint="F2"/>
        <w:sz w:val="18"/>
        <w:szCs w:val="16"/>
      </w:rPr>
    </w:pPr>
  </w:p>
  <w:p w:rsidR="003A6956" w:rsidRPr="00456C0D" w:rsidRDefault="003A6956" w:rsidP="00B530E7">
    <w:pPr>
      <w:pStyle w:val="Sidehoved"/>
    </w:pPr>
  </w:p>
  <w:p w:rsidR="003A6956" w:rsidRPr="00456C0D" w:rsidRDefault="003A6956" w:rsidP="00B530E7">
    <w:pPr>
      <w:pStyle w:val="Sidehove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990B93"/>
    <w:multiLevelType w:val="multilevel"/>
    <w:tmpl w:val="9470FF62"/>
    <w:lvl w:ilvl="0">
      <w:start w:val="1"/>
      <w:numFmt w:val="decimal"/>
      <w:pStyle w:val="Overskrift1"/>
      <w:suff w:val="space"/>
      <w:lvlText w:val="%1."/>
      <w:lvlJc w:val="left"/>
      <w:pPr>
        <w:ind w:left="432" w:hanging="432"/>
      </w:pPr>
      <w:rPr>
        <w:rFonts w:hint="default"/>
      </w:rPr>
    </w:lvl>
    <w:lvl w:ilvl="1">
      <w:start w:val="1"/>
      <w:numFmt w:val="decimal"/>
      <w:pStyle w:val="Overskrift2"/>
      <w:suff w:val="space"/>
      <w:lvlText w:val="%1.%2."/>
      <w:lvlJc w:val="left"/>
      <w:pPr>
        <w:ind w:left="576" w:hanging="576"/>
      </w:pPr>
      <w:rPr>
        <w:rFonts w:hint="default"/>
      </w:rPr>
    </w:lvl>
    <w:lvl w:ilvl="2">
      <w:start w:val="1"/>
      <w:numFmt w:val="decimal"/>
      <w:pStyle w:val="Overskrift3"/>
      <w:suff w:val="space"/>
      <w:lvlText w:val="%1.%2.%3."/>
      <w:lvlJc w:val="left"/>
      <w:pPr>
        <w:ind w:left="720" w:hanging="720"/>
      </w:pPr>
      <w:rPr>
        <w:rFonts w:hint="default"/>
      </w:rPr>
    </w:lvl>
    <w:lvl w:ilvl="3">
      <w:start w:val="1"/>
      <w:numFmt w:val="decimal"/>
      <w:pStyle w:val="Overskrift4"/>
      <w:suff w:val="space"/>
      <w:lvlText w:val="%1.%2.%3.%4."/>
      <w:lvlJc w:val="left"/>
      <w:pPr>
        <w:ind w:left="864" w:hanging="864"/>
      </w:pPr>
      <w:rPr>
        <w:rFonts w:hint="default"/>
      </w:rPr>
    </w:lvl>
    <w:lvl w:ilvl="4">
      <w:start w:val="1"/>
      <w:numFmt w:val="decimal"/>
      <w:pStyle w:val="Overskrift5"/>
      <w:suff w:val="space"/>
      <w:lvlText w:val="%1.%2.%3.%4.%5."/>
      <w:lvlJc w:val="left"/>
      <w:pPr>
        <w:ind w:left="1008" w:hanging="1008"/>
      </w:pPr>
      <w:rPr>
        <w:rFonts w:hint="default"/>
      </w:rPr>
    </w:lvl>
    <w:lvl w:ilvl="5">
      <w:start w:val="1"/>
      <w:numFmt w:val="decimal"/>
      <w:pStyle w:val="Overskrift6"/>
      <w:suff w:val="space"/>
      <w:lvlText w:val="%1.%2.%3.%4.%5.%6."/>
      <w:lvlJc w:val="left"/>
      <w:pPr>
        <w:ind w:left="1152" w:hanging="1152"/>
      </w:pPr>
      <w:rPr>
        <w:rFonts w:hint="default"/>
      </w:rPr>
    </w:lvl>
    <w:lvl w:ilvl="6">
      <w:start w:val="1"/>
      <w:numFmt w:val="decimal"/>
      <w:pStyle w:val="Overskrift7"/>
      <w:suff w:val="space"/>
      <w:lvlText w:val="%1.%2.%3.%4.%5.%6.%7."/>
      <w:lvlJc w:val="left"/>
      <w:pPr>
        <w:ind w:left="1296" w:hanging="1296"/>
      </w:pPr>
      <w:rPr>
        <w:rFonts w:hint="default"/>
      </w:rPr>
    </w:lvl>
    <w:lvl w:ilvl="7">
      <w:start w:val="1"/>
      <w:numFmt w:val="decimal"/>
      <w:pStyle w:val="Overskrift8"/>
      <w:suff w:val="space"/>
      <w:lvlText w:val="%1.%2.%3.%4.%5.%6.%7.%8."/>
      <w:lvlJc w:val="left"/>
      <w:pPr>
        <w:ind w:left="1440" w:hanging="1440"/>
      </w:pPr>
      <w:rPr>
        <w:rFonts w:hint="default"/>
      </w:rPr>
    </w:lvl>
    <w:lvl w:ilvl="8">
      <w:start w:val="1"/>
      <w:numFmt w:val="decimal"/>
      <w:pStyle w:val="Overskrift9"/>
      <w:suff w:val="space"/>
      <w:lvlText w:val="%1.%2.%3.%4.%5.%6.%7.%8.%9."/>
      <w:lvlJc w:val="left"/>
      <w:pPr>
        <w:ind w:left="1584" w:hanging="1584"/>
      </w:pPr>
      <w:rPr>
        <w:rFonts w:hint="default"/>
      </w:rPr>
    </w:lvl>
  </w:abstractNum>
  <w:abstractNum w:abstractNumId="1">
    <w:nsid w:val="6AA226D5"/>
    <w:multiLevelType w:val="hybridMultilevel"/>
    <w:tmpl w:val="96583E62"/>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1304"/>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628"/>
    <w:rsid w:val="00000D66"/>
    <w:rsid w:val="000010A7"/>
    <w:rsid w:val="0000273E"/>
    <w:rsid w:val="00004049"/>
    <w:rsid w:val="0000464E"/>
    <w:rsid w:val="00005583"/>
    <w:rsid w:val="00005FED"/>
    <w:rsid w:val="0000641A"/>
    <w:rsid w:val="00010EB3"/>
    <w:rsid w:val="00012AEA"/>
    <w:rsid w:val="00012FBA"/>
    <w:rsid w:val="00012FBE"/>
    <w:rsid w:val="00014076"/>
    <w:rsid w:val="00014CEA"/>
    <w:rsid w:val="0001544D"/>
    <w:rsid w:val="00017BF0"/>
    <w:rsid w:val="00017D25"/>
    <w:rsid w:val="00020DD5"/>
    <w:rsid w:val="00020E6C"/>
    <w:rsid w:val="00021859"/>
    <w:rsid w:val="00021F95"/>
    <w:rsid w:val="00022192"/>
    <w:rsid w:val="000223C5"/>
    <w:rsid w:val="000247D1"/>
    <w:rsid w:val="00024C56"/>
    <w:rsid w:val="00024D29"/>
    <w:rsid w:val="00024DCD"/>
    <w:rsid w:val="00025AE7"/>
    <w:rsid w:val="00026BA7"/>
    <w:rsid w:val="00026BF6"/>
    <w:rsid w:val="00026E6C"/>
    <w:rsid w:val="00026EC6"/>
    <w:rsid w:val="000300EB"/>
    <w:rsid w:val="00030625"/>
    <w:rsid w:val="00030C7F"/>
    <w:rsid w:val="00031811"/>
    <w:rsid w:val="00032437"/>
    <w:rsid w:val="000324B5"/>
    <w:rsid w:val="00033C8F"/>
    <w:rsid w:val="000344EE"/>
    <w:rsid w:val="000360D3"/>
    <w:rsid w:val="000361EA"/>
    <w:rsid w:val="00036A0E"/>
    <w:rsid w:val="000374AB"/>
    <w:rsid w:val="000407CD"/>
    <w:rsid w:val="00041053"/>
    <w:rsid w:val="00041161"/>
    <w:rsid w:val="00041EEB"/>
    <w:rsid w:val="000423D1"/>
    <w:rsid w:val="00044FEA"/>
    <w:rsid w:val="00045BC5"/>
    <w:rsid w:val="00046E9D"/>
    <w:rsid w:val="00047719"/>
    <w:rsid w:val="00050AFA"/>
    <w:rsid w:val="00050B25"/>
    <w:rsid w:val="00050DD5"/>
    <w:rsid w:val="00050E33"/>
    <w:rsid w:val="0005174C"/>
    <w:rsid w:val="00051D02"/>
    <w:rsid w:val="00052242"/>
    <w:rsid w:val="0005527C"/>
    <w:rsid w:val="0005600E"/>
    <w:rsid w:val="000563FB"/>
    <w:rsid w:val="000564AC"/>
    <w:rsid w:val="00056E33"/>
    <w:rsid w:val="00057A58"/>
    <w:rsid w:val="000602B7"/>
    <w:rsid w:val="00060AA2"/>
    <w:rsid w:val="000618BD"/>
    <w:rsid w:val="000622FF"/>
    <w:rsid w:val="00062310"/>
    <w:rsid w:val="0006254F"/>
    <w:rsid w:val="00062E98"/>
    <w:rsid w:val="000638E0"/>
    <w:rsid w:val="000652D5"/>
    <w:rsid w:val="00065457"/>
    <w:rsid w:val="00065A3F"/>
    <w:rsid w:val="00065A65"/>
    <w:rsid w:val="00065E24"/>
    <w:rsid w:val="000662D8"/>
    <w:rsid w:val="000676FF"/>
    <w:rsid w:val="00067B12"/>
    <w:rsid w:val="0007047E"/>
    <w:rsid w:val="0007144C"/>
    <w:rsid w:val="000714A5"/>
    <w:rsid w:val="00071B43"/>
    <w:rsid w:val="000735BE"/>
    <w:rsid w:val="0007384B"/>
    <w:rsid w:val="00073FA0"/>
    <w:rsid w:val="00074068"/>
    <w:rsid w:val="000746E8"/>
    <w:rsid w:val="00074A14"/>
    <w:rsid w:val="0007594F"/>
    <w:rsid w:val="00076033"/>
    <w:rsid w:val="000767A8"/>
    <w:rsid w:val="00077773"/>
    <w:rsid w:val="00080B82"/>
    <w:rsid w:val="00081760"/>
    <w:rsid w:val="000819C1"/>
    <w:rsid w:val="0008277A"/>
    <w:rsid w:val="00082DEF"/>
    <w:rsid w:val="00083140"/>
    <w:rsid w:val="000833AD"/>
    <w:rsid w:val="00083604"/>
    <w:rsid w:val="000848A6"/>
    <w:rsid w:val="00084D25"/>
    <w:rsid w:val="00084F59"/>
    <w:rsid w:val="00085363"/>
    <w:rsid w:val="00085D07"/>
    <w:rsid w:val="00086A53"/>
    <w:rsid w:val="000874B6"/>
    <w:rsid w:val="00087553"/>
    <w:rsid w:val="00087E16"/>
    <w:rsid w:val="000919E4"/>
    <w:rsid w:val="00092185"/>
    <w:rsid w:val="00092324"/>
    <w:rsid w:val="000926F2"/>
    <w:rsid w:val="000928EA"/>
    <w:rsid w:val="00093802"/>
    <w:rsid w:val="00093F28"/>
    <w:rsid w:val="000947A0"/>
    <w:rsid w:val="00094EAB"/>
    <w:rsid w:val="00095C8B"/>
    <w:rsid w:val="0009663D"/>
    <w:rsid w:val="000966DD"/>
    <w:rsid w:val="0009694E"/>
    <w:rsid w:val="000971C6"/>
    <w:rsid w:val="00097664"/>
    <w:rsid w:val="000A2730"/>
    <w:rsid w:val="000A52C3"/>
    <w:rsid w:val="000A54AF"/>
    <w:rsid w:val="000A64BC"/>
    <w:rsid w:val="000A7145"/>
    <w:rsid w:val="000A73AB"/>
    <w:rsid w:val="000A7678"/>
    <w:rsid w:val="000A7A1F"/>
    <w:rsid w:val="000B0F9A"/>
    <w:rsid w:val="000B30AF"/>
    <w:rsid w:val="000B355F"/>
    <w:rsid w:val="000B3E13"/>
    <w:rsid w:val="000B51BF"/>
    <w:rsid w:val="000B5373"/>
    <w:rsid w:val="000B6569"/>
    <w:rsid w:val="000B79E9"/>
    <w:rsid w:val="000B7A86"/>
    <w:rsid w:val="000B7CBD"/>
    <w:rsid w:val="000C03A8"/>
    <w:rsid w:val="000C04A6"/>
    <w:rsid w:val="000C065D"/>
    <w:rsid w:val="000C171C"/>
    <w:rsid w:val="000C1D6B"/>
    <w:rsid w:val="000C1F0F"/>
    <w:rsid w:val="000C1FAE"/>
    <w:rsid w:val="000C2A34"/>
    <w:rsid w:val="000C396D"/>
    <w:rsid w:val="000C39E3"/>
    <w:rsid w:val="000C3E24"/>
    <w:rsid w:val="000C4B2D"/>
    <w:rsid w:val="000C4E7F"/>
    <w:rsid w:val="000C52F7"/>
    <w:rsid w:val="000C5B61"/>
    <w:rsid w:val="000C5BCE"/>
    <w:rsid w:val="000C652B"/>
    <w:rsid w:val="000D05F8"/>
    <w:rsid w:val="000D1B8D"/>
    <w:rsid w:val="000D2491"/>
    <w:rsid w:val="000D28C6"/>
    <w:rsid w:val="000D3B33"/>
    <w:rsid w:val="000D3FC3"/>
    <w:rsid w:val="000D4BB2"/>
    <w:rsid w:val="000D562A"/>
    <w:rsid w:val="000D5826"/>
    <w:rsid w:val="000D58AE"/>
    <w:rsid w:val="000D6ECC"/>
    <w:rsid w:val="000D714E"/>
    <w:rsid w:val="000E04EC"/>
    <w:rsid w:val="000E0B1E"/>
    <w:rsid w:val="000E0F3D"/>
    <w:rsid w:val="000E1046"/>
    <w:rsid w:val="000E12D8"/>
    <w:rsid w:val="000E14EF"/>
    <w:rsid w:val="000E1917"/>
    <w:rsid w:val="000E1A7E"/>
    <w:rsid w:val="000E2390"/>
    <w:rsid w:val="000E52C0"/>
    <w:rsid w:val="000E603E"/>
    <w:rsid w:val="000E69A1"/>
    <w:rsid w:val="000E6C78"/>
    <w:rsid w:val="000E6DA2"/>
    <w:rsid w:val="000E743E"/>
    <w:rsid w:val="000F0515"/>
    <w:rsid w:val="000F1C35"/>
    <w:rsid w:val="000F1CDC"/>
    <w:rsid w:val="000F2283"/>
    <w:rsid w:val="000F2711"/>
    <w:rsid w:val="000F32F0"/>
    <w:rsid w:val="000F41ED"/>
    <w:rsid w:val="000F50B0"/>
    <w:rsid w:val="000F5EC4"/>
    <w:rsid w:val="000F60AC"/>
    <w:rsid w:val="000F73CE"/>
    <w:rsid w:val="000F79F7"/>
    <w:rsid w:val="000F7B1B"/>
    <w:rsid w:val="00100752"/>
    <w:rsid w:val="00100EF9"/>
    <w:rsid w:val="00101CA0"/>
    <w:rsid w:val="00102B2E"/>
    <w:rsid w:val="00102E96"/>
    <w:rsid w:val="00102EB6"/>
    <w:rsid w:val="001033CB"/>
    <w:rsid w:val="00103D19"/>
    <w:rsid w:val="00104710"/>
    <w:rsid w:val="00107E80"/>
    <w:rsid w:val="0011058F"/>
    <w:rsid w:val="0011060C"/>
    <w:rsid w:val="00111DB0"/>
    <w:rsid w:val="001130FF"/>
    <w:rsid w:val="001145F5"/>
    <w:rsid w:val="0011607E"/>
    <w:rsid w:val="00116C97"/>
    <w:rsid w:val="001175E7"/>
    <w:rsid w:val="00117858"/>
    <w:rsid w:val="00121108"/>
    <w:rsid w:val="00122591"/>
    <w:rsid w:val="00122D32"/>
    <w:rsid w:val="0012326B"/>
    <w:rsid w:val="0012374D"/>
    <w:rsid w:val="0012408B"/>
    <w:rsid w:val="00124219"/>
    <w:rsid w:val="00124337"/>
    <w:rsid w:val="00124771"/>
    <w:rsid w:val="00124E8C"/>
    <w:rsid w:val="001252D4"/>
    <w:rsid w:val="00125659"/>
    <w:rsid w:val="00126474"/>
    <w:rsid w:val="001310BB"/>
    <w:rsid w:val="00131D10"/>
    <w:rsid w:val="00132DF3"/>
    <w:rsid w:val="00137FD6"/>
    <w:rsid w:val="00140449"/>
    <w:rsid w:val="00140D78"/>
    <w:rsid w:val="001416D1"/>
    <w:rsid w:val="001416E4"/>
    <w:rsid w:val="00142921"/>
    <w:rsid w:val="001434F0"/>
    <w:rsid w:val="0014394E"/>
    <w:rsid w:val="00144430"/>
    <w:rsid w:val="00144CFD"/>
    <w:rsid w:val="00144EAF"/>
    <w:rsid w:val="0014533B"/>
    <w:rsid w:val="00145CB8"/>
    <w:rsid w:val="00146FFE"/>
    <w:rsid w:val="001471F3"/>
    <w:rsid w:val="0014766E"/>
    <w:rsid w:val="00150233"/>
    <w:rsid w:val="0015046E"/>
    <w:rsid w:val="0015081B"/>
    <w:rsid w:val="00150EB9"/>
    <w:rsid w:val="001518D8"/>
    <w:rsid w:val="0015284E"/>
    <w:rsid w:val="00152D7F"/>
    <w:rsid w:val="00153881"/>
    <w:rsid w:val="00154650"/>
    <w:rsid w:val="00154EC7"/>
    <w:rsid w:val="0015587F"/>
    <w:rsid w:val="00155F6A"/>
    <w:rsid w:val="00156609"/>
    <w:rsid w:val="00156F84"/>
    <w:rsid w:val="00157A9F"/>
    <w:rsid w:val="001600E0"/>
    <w:rsid w:val="0016016A"/>
    <w:rsid w:val="0016069B"/>
    <w:rsid w:val="00161E23"/>
    <w:rsid w:val="001622CD"/>
    <w:rsid w:val="00162B61"/>
    <w:rsid w:val="00162D53"/>
    <w:rsid w:val="0016305F"/>
    <w:rsid w:val="00164EEA"/>
    <w:rsid w:val="0016529D"/>
    <w:rsid w:val="00166FBC"/>
    <w:rsid w:val="00167581"/>
    <w:rsid w:val="001677AA"/>
    <w:rsid w:val="00167B89"/>
    <w:rsid w:val="00170F41"/>
    <w:rsid w:val="00171F00"/>
    <w:rsid w:val="001726A0"/>
    <w:rsid w:val="001727B9"/>
    <w:rsid w:val="00172C67"/>
    <w:rsid w:val="00173113"/>
    <w:rsid w:val="001731A2"/>
    <w:rsid w:val="001742E6"/>
    <w:rsid w:val="0017477B"/>
    <w:rsid w:val="00174D6C"/>
    <w:rsid w:val="00175F28"/>
    <w:rsid w:val="00176EAF"/>
    <w:rsid w:val="001779E2"/>
    <w:rsid w:val="0018048E"/>
    <w:rsid w:val="0018115E"/>
    <w:rsid w:val="00182557"/>
    <w:rsid w:val="001825B4"/>
    <w:rsid w:val="001828B2"/>
    <w:rsid w:val="00184CEC"/>
    <w:rsid w:val="00184DAD"/>
    <w:rsid w:val="001855B7"/>
    <w:rsid w:val="00185DB0"/>
    <w:rsid w:val="00186231"/>
    <w:rsid w:val="00186A4E"/>
    <w:rsid w:val="001876F4"/>
    <w:rsid w:val="00187C28"/>
    <w:rsid w:val="00187CE3"/>
    <w:rsid w:val="00187E5D"/>
    <w:rsid w:val="00187E61"/>
    <w:rsid w:val="00190E99"/>
    <w:rsid w:val="00190EB3"/>
    <w:rsid w:val="00192A0B"/>
    <w:rsid w:val="00192E31"/>
    <w:rsid w:val="0019356F"/>
    <w:rsid w:val="00193BF1"/>
    <w:rsid w:val="00193E59"/>
    <w:rsid w:val="00194258"/>
    <w:rsid w:val="00195290"/>
    <w:rsid w:val="00195ADC"/>
    <w:rsid w:val="001964FE"/>
    <w:rsid w:val="00197E84"/>
    <w:rsid w:val="001A032D"/>
    <w:rsid w:val="001A08B7"/>
    <w:rsid w:val="001A0E2E"/>
    <w:rsid w:val="001A1731"/>
    <w:rsid w:val="001A1865"/>
    <w:rsid w:val="001A1F5C"/>
    <w:rsid w:val="001A2429"/>
    <w:rsid w:val="001A28D6"/>
    <w:rsid w:val="001A3E0E"/>
    <w:rsid w:val="001A4703"/>
    <w:rsid w:val="001A47ED"/>
    <w:rsid w:val="001A55A6"/>
    <w:rsid w:val="001A6CEE"/>
    <w:rsid w:val="001B037F"/>
    <w:rsid w:val="001B0E3A"/>
    <w:rsid w:val="001B1762"/>
    <w:rsid w:val="001B2BD9"/>
    <w:rsid w:val="001B2FA8"/>
    <w:rsid w:val="001B4390"/>
    <w:rsid w:val="001B50B7"/>
    <w:rsid w:val="001B51D3"/>
    <w:rsid w:val="001B5682"/>
    <w:rsid w:val="001B59F7"/>
    <w:rsid w:val="001B5FE0"/>
    <w:rsid w:val="001B6628"/>
    <w:rsid w:val="001B7065"/>
    <w:rsid w:val="001B7ACA"/>
    <w:rsid w:val="001C05F3"/>
    <w:rsid w:val="001C12D3"/>
    <w:rsid w:val="001C1A3A"/>
    <w:rsid w:val="001C1C0B"/>
    <w:rsid w:val="001C2923"/>
    <w:rsid w:val="001C2F91"/>
    <w:rsid w:val="001C2F92"/>
    <w:rsid w:val="001C3467"/>
    <w:rsid w:val="001C4224"/>
    <w:rsid w:val="001C4493"/>
    <w:rsid w:val="001C45DD"/>
    <w:rsid w:val="001C4A30"/>
    <w:rsid w:val="001C5082"/>
    <w:rsid w:val="001C5241"/>
    <w:rsid w:val="001C5283"/>
    <w:rsid w:val="001C5676"/>
    <w:rsid w:val="001C5ADE"/>
    <w:rsid w:val="001C6016"/>
    <w:rsid w:val="001C605A"/>
    <w:rsid w:val="001C65B6"/>
    <w:rsid w:val="001C75B2"/>
    <w:rsid w:val="001C7644"/>
    <w:rsid w:val="001C7ADF"/>
    <w:rsid w:val="001C7B0F"/>
    <w:rsid w:val="001D0AD2"/>
    <w:rsid w:val="001D1421"/>
    <w:rsid w:val="001D1A72"/>
    <w:rsid w:val="001D1B06"/>
    <w:rsid w:val="001D22B4"/>
    <w:rsid w:val="001D4798"/>
    <w:rsid w:val="001D530D"/>
    <w:rsid w:val="001D6028"/>
    <w:rsid w:val="001D6215"/>
    <w:rsid w:val="001D63A4"/>
    <w:rsid w:val="001D73DD"/>
    <w:rsid w:val="001D7D58"/>
    <w:rsid w:val="001E1E09"/>
    <w:rsid w:val="001E1EB8"/>
    <w:rsid w:val="001E21F1"/>
    <w:rsid w:val="001E3C5B"/>
    <w:rsid w:val="001F1CC2"/>
    <w:rsid w:val="001F21EC"/>
    <w:rsid w:val="001F4DDC"/>
    <w:rsid w:val="001F5447"/>
    <w:rsid w:val="001F5B85"/>
    <w:rsid w:val="001F5EE7"/>
    <w:rsid w:val="001F681D"/>
    <w:rsid w:val="001F740C"/>
    <w:rsid w:val="001F758E"/>
    <w:rsid w:val="001F7A44"/>
    <w:rsid w:val="00200390"/>
    <w:rsid w:val="00200BEB"/>
    <w:rsid w:val="00200E75"/>
    <w:rsid w:val="002013FC"/>
    <w:rsid w:val="00202308"/>
    <w:rsid w:val="002024A2"/>
    <w:rsid w:val="00202E5D"/>
    <w:rsid w:val="00203542"/>
    <w:rsid w:val="00203B24"/>
    <w:rsid w:val="00203BE1"/>
    <w:rsid w:val="00203F4E"/>
    <w:rsid w:val="0020456E"/>
    <w:rsid w:val="0020595D"/>
    <w:rsid w:val="00205F4E"/>
    <w:rsid w:val="00206AE4"/>
    <w:rsid w:val="00211CEA"/>
    <w:rsid w:val="00211E4D"/>
    <w:rsid w:val="0021214D"/>
    <w:rsid w:val="0021255F"/>
    <w:rsid w:val="002125C2"/>
    <w:rsid w:val="00212859"/>
    <w:rsid w:val="00213203"/>
    <w:rsid w:val="0021328F"/>
    <w:rsid w:val="00214ACE"/>
    <w:rsid w:val="002150C1"/>
    <w:rsid w:val="00216176"/>
    <w:rsid w:val="0021663B"/>
    <w:rsid w:val="002166A7"/>
    <w:rsid w:val="00216760"/>
    <w:rsid w:val="00216F53"/>
    <w:rsid w:val="00217625"/>
    <w:rsid w:val="002200C3"/>
    <w:rsid w:val="00220671"/>
    <w:rsid w:val="00220711"/>
    <w:rsid w:val="00221475"/>
    <w:rsid w:val="002225E3"/>
    <w:rsid w:val="00223D27"/>
    <w:rsid w:val="00224012"/>
    <w:rsid w:val="002240AA"/>
    <w:rsid w:val="002242AC"/>
    <w:rsid w:val="00225965"/>
    <w:rsid w:val="00225B6E"/>
    <w:rsid w:val="00225D90"/>
    <w:rsid w:val="00225F8B"/>
    <w:rsid w:val="002272CF"/>
    <w:rsid w:val="00227FE2"/>
    <w:rsid w:val="00231570"/>
    <w:rsid w:val="00232431"/>
    <w:rsid w:val="00232F9B"/>
    <w:rsid w:val="00233C0E"/>
    <w:rsid w:val="00234993"/>
    <w:rsid w:val="00237232"/>
    <w:rsid w:val="002372B6"/>
    <w:rsid w:val="002376FD"/>
    <w:rsid w:val="00237F95"/>
    <w:rsid w:val="002410FE"/>
    <w:rsid w:val="00241A63"/>
    <w:rsid w:val="002425F9"/>
    <w:rsid w:val="00242F3D"/>
    <w:rsid w:val="002445D3"/>
    <w:rsid w:val="002453B3"/>
    <w:rsid w:val="00245FD6"/>
    <w:rsid w:val="00247108"/>
    <w:rsid w:val="002501D4"/>
    <w:rsid w:val="0025065C"/>
    <w:rsid w:val="002508BA"/>
    <w:rsid w:val="00250FA0"/>
    <w:rsid w:val="0025123F"/>
    <w:rsid w:val="00252AEB"/>
    <w:rsid w:val="00252E69"/>
    <w:rsid w:val="00252FDC"/>
    <w:rsid w:val="00253307"/>
    <w:rsid w:val="0025429E"/>
    <w:rsid w:val="00256034"/>
    <w:rsid w:val="00257469"/>
    <w:rsid w:val="00260F2B"/>
    <w:rsid w:val="00260F38"/>
    <w:rsid w:val="00260FCD"/>
    <w:rsid w:val="002610A3"/>
    <w:rsid w:val="0026158B"/>
    <w:rsid w:val="00262A31"/>
    <w:rsid w:val="00263AA0"/>
    <w:rsid w:val="00263CBA"/>
    <w:rsid w:val="0026471C"/>
    <w:rsid w:val="002651FA"/>
    <w:rsid w:val="00265264"/>
    <w:rsid w:val="002663FD"/>
    <w:rsid w:val="00266DDC"/>
    <w:rsid w:val="00267B22"/>
    <w:rsid w:val="00267DA9"/>
    <w:rsid w:val="002709DA"/>
    <w:rsid w:val="00270C46"/>
    <w:rsid w:val="00271594"/>
    <w:rsid w:val="00273417"/>
    <w:rsid w:val="002740B8"/>
    <w:rsid w:val="00274A6E"/>
    <w:rsid w:val="002760ED"/>
    <w:rsid w:val="002762FD"/>
    <w:rsid w:val="00276403"/>
    <w:rsid w:val="002770EB"/>
    <w:rsid w:val="002811ED"/>
    <w:rsid w:val="0028178A"/>
    <w:rsid w:val="00281FA7"/>
    <w:rsid w:val="00282621"/>
    <w:rsid w:val="00282CAF"/>
    <w:rsid w:val="002857E8"/>
    <w:rsid w:val="00285D78"/>
    <w:rsid w:val="002864FA"/>
    <w:rsid w:val="00286533"/>
    <w:rsid w:val="00287044"/>
    <w:rsid w:val="00287943"/>
    <w:rsid w:val="00287D69"/>
    <w:rsid w:val="002910E0"/>
    <w:rsid w:val="002916CB"/>
    <w:rsid w:val="00291A26"/>
    <w:rsid w:val="00291BC8"/>
    <w:rsid w:val="00291C26"/>
    <w:rsid w:val="0029217F"/>
    <w:rsid w:val="002921E8"/>
    <w:rsid w:val="00292555"/>
    <w:rsid w:val="00292913"/>
    <w:rsid w:val="00293A22"/>
    <w:rsid w:val="00294B2A"/>
    <w:rsid w:val="00295275"/>
    <w:rsid w:val="0029536A"/>
    <w:rsid w:val="00295675"/>
    <w:rsid w:val="00295FB9"/>
    <w:rsid w:val="00297FDE"/>
    <w:rsid w:val="002A04CA"/>
    <w:rsid w:val="002A04D4"/>
    <w:rsid w:val="002A0884"/>
    <w:rsid w:val="002A0C3C"/>
    <w:rsid w:val="002A0FDD"/>
    <w:rsid w:val="002A1031"/>
    <w:rsid w:val="002A13CD"/>
    <w:rsid w:val="002A1B6B"/>
    <w:rsid w:val="002A1D40"/>
    <w:rsid w:val="002A22A5"/>
    <w:rsid w:val="002A2B74"/>
    <w:rsid w:val="002A3179"/>
    <w:rsid w:val="002A3C7A"/>
    <w:rsid w:val="002A3FCE"/>
    <w:rsid w:val="002A4592"/>
    <w:rsid w:val="002A4838"/>
    <w:rsid w:val="002A4F23"/>
    <w:rsid w:val="002A551B"/>
    <w:rsid w:val="002A57A9"/>
    <w:rsid w:val="002A6086"/>
    <w:rsid w:val="002A6192"/>
    <w:rsid w:val="002A6678"/>
    <w:rsid w:val="002A6E51"/>
    <w:rsid w:val="002A76D8"/>
    <w:rsid w:val="002A7792"/>
    <w:rsid w:val="002A77C2"/>
    <w:rsid w:val="002A7B35"/>
    <w:rsid w:val="002A7D6B"/>
    <w:rsid w:val="002A7D70"/>
    <w:rsid w:val="002A7FD1"/>
    <w:rsid w:val="002B0713"/>
    <w:rsid w:val="002B074F"/>
    <w:rsid w:val="002B0839"/>
    <w:rsid w:val="002B09C7"/>
    <w:rsid w:val="002B1572"/>
    <w:rsid w:val="002B214F"/>
    <w:rsid w:val="002B4B12"/>
    <w:rsid w:val="002B6536"/>
    <w:rsid w:val="002B6B98"/>
    <w:rsid w:val="002B7257"/>
    <w:rsid w:val="002C089A"/>
    <w:rsid w:val="002C0CC2"/>
    <w:rsid w:val="002C1A7B"/>
    <w:rsid w:val="002C3012"/>
    <w:rsid w:val="002C358D"/>
    <w:rsid w:val="002C36E5"/>
    <w:rsid w:val="002C45BF"/>
    <w:rsid w:val="002C4B7C"/>
    <w:rsid w:val="002C53B4"/>
    <w:rsid w:val="002C5672"/>
    <w:rsid w:val="002C5918"/>
    <w:rsid w:val="002C5B53"/>
    <w:rsid w:val="002C62BE"/>
    <w:rsid w:val="002C6AF6"/>
    <w:rsid w:val="002C6D88"/>
    <w:rsid w:val="002C7359"/>
    <w:rsid w:val="002D0010"/>
    <w:rsid w:val="002D08F4"/>
    <w:rsid w:val="002D0A79"/>
    <w:rsid w:val="002D0D18"/>
    <w:rsid w:val="002D24A0"/>
    <w:rsid w:val="002D28BF"/>
    <w:rsid w:val="002D2BE6"/>
    <w:rsid w:val="002D3769"/>
    <w:rsid w:val="002D4D0D"/>
    <w:rsid w:val="002D55FA"/>
    <w:rsid w:val="002D638A"/>
    <w:rsid w:val="002D6941"/>
    <w:rsid w:val="002D6F0D"/>
    <w:rsid w:val="002D6F41"/>
    <w:rsid w:val="002D7CD2"/>
    <w:rsid w:val="002E01CE"/>
    <w:rsid w:val="002E0996"/>
    <w:rsid w:val="002E0CA5"/>
    <w:rsid w:val="002E13CB"/>
    <w:rsid w:val="002E186B"/>
    <w:rsid w:val="002E3261"/>
    <w:rsid w:val="002E3BD2"/>
    <w:rsid w:val="002E402D"/>
    <w:rsid w:val="002E4C31"/>
    <w:rsid w:val="002E5304"/>
    <w:rsid w:val="002E641D"/>
    <w:rsid w:val="002E7333"/>
    <w:rsid w:val="002E7483"/>
    <w:rsid w:val="002E76A5"/>
    <w:rsid w:val="002F0097"/>
    <w:rsid w:val="002F04FA"/>
    <w:rsid w:val="002F27FF"/>
    <w:rsid w:val="002F2A5C"/>
    <w:rsid w:val="002F2BE1"/>
    <w:rsid w:val="002F4A43"/>
    <w:rsid w:val="002F50A0"/>
    <w:rsid w:val="002F5450"/>
    <w:rsid w:val="002F64A4"/>
    <w:rsid w:val="002F7B4D"/>
    <w:rsid w:val="00300D70"/>
    <w:rsid w:val="00300F3F"/>
    <w:rsid w:val="003013B3"/>
    <w:rsid w:val="0030142B"/>
    <w:rsid w:val="00301FB6"/>
    <w:rsid w:val="003022D3"/>
    <w:rsid w:val="0030248C"/>
    <w:rsid w:val="00302769"/>
    <w:rsid w:val="00302F61"/>
    <w:rsid w:val="00305528"/>
    <w:rsid w:val="003057B2"/>
    <w:rsid w:val="0030644B"/>
    <w:rsid w:val="0030683F"/>
    <w:rsid w:val="003069C4"/>
    <w:rsid w:val="00307520"/>
    <w:rsid w:val="00307C87"/>
    <w:rsid w:val="0031025F"/>
    <w:rsid w:val="00310886"/>
    <w:rsid w:val="00310F55"/>
    <w:rsid w:val="003120A7"/>
    <w:rsid w:val="003121B7"/>
    <w:rsid w:val="00313658"/>
    <w:rsid w:val="00313724"/>
    <w:rsid w:val="00313B55"/>
    <w:rsid w:val="0031496D"/>
    <w:rsid w:val="00315506"/>
    <w:rsid w:val="003166A8"/>
    <w:rsid w:val="003167D8"/>
    <w:rsid w:val="003167E2"/>
    <w:rsid w:val="00317BB8"/>
    <w:rsid w:val="003203E8"/>
    <w:rsid w:val="003216D8"/>
    <w:rsid w:val="00321F2C"/>
    <w:rsid w:val="003236CC"/>
    <w:rsid w:val="00324BEF"/>
    <w:rsid w:val="003259D7"/>
    <w:rsid w:val="00326C37"/>
    <w:rsid w:val="00326D10"/>
    <w:rsid w:val="0032753C"/>
    <w:rsid w:val="00327CE4"/>
    <w:rsid w:val="00330627"/>
    <w:rsid w:val="00332376"/>
    <w:rsid w:val="00332545"/>
    <w:rsid w:val="0033321F"/>
    <w:rsid w:val="0033349D"/>
    <w:rsid w:val="00333514"/>
    <w:rsid w:val="00334C14"/>
    <w:rsid w:val="00334CEF"/>
    <w:rsid w:val="00335A86"/>
    <w:rsid w:val="003360D9"/>
    <w:rsid w:val="00336BFC"/>
    <w:rsid w:val="0033759F"/>
    <w:rsid w:val="00342A50"/>
    <w:rsid w:val="00342B5A"/>
    <w:rsid w:val="003443ED"/>
    <w:rsid w:val="00344F26"/>
    <w:rsid w:val="00344FF6"/>
    <w:rsid w:val="00345A8C"/>
    <w:rsid w:val="00345B94"/>
    <w:rsid w:val="0034621D"/>
    <w:rsid w:val="003465CE"/>
    <w:rsid w:val="00346BE1"/>
    <w:rsid w:val="003475FD"/>
    <w:rsid w:val="00352193"/>
    <w:rsid w:val="0035280D"/>
    <w:rsid w:val="00352B51"/>
    <w:rsid w:val="00355A83"/>
    <w:rsid w:val="0035696C"/>
    <w:rsid w:val="003570E7"/>
    <w:rsid w:val="00357874"/>
    <w:rsid w:val="00357A20"/>
    <w:rsid w:val="0036013B"/>
    <w:rsid w:val="00360D64"/>
    <w:rsid w:val="00362D0C"/>
    <w:rsid w:val="00363580"/>
    <w:rsid w:val="00363B9A"/>
    <w:rsid w:val="003647DB"/>
    <w:rsid w:val="00364D86"/>
    <w:rsid w:val="00364F23"/>
    <w:rsid w:val="00365253"/>
    <w:rsid w:val="00365E29"/>
    <w:rsid w:val="00366626"/>
    <w:rsid w:val="00367954"/>
    <w:rsid w:val="00370CFC"/>
    <w:rsid w:val="00370D05"/>
    <w:rsid w:val="00371976"/>
    <w:rsid w:val="00371C07"/>
    <w:rsid w:val="00371F3C"/>
    <w:rsid w:val="00372FD8"/>
    <w:rsid w:val="00373B06"/>
    <w:rsid w:val="00373F78"/>
    <w:rsid w:val="003740D5"/>
    <w:rsid w:val="003749CE"/>
    <w:rsid w:val="00374E3B"/>
    <w:rsid w:val="003754C1"/>
    <w:rsid w:val="0037679D"/>
    <w:rsid w:val="00376A5B"/>
    <w:rsid w:val="00376EFF"/>
    <w:rsid w:val="00377233"/>
    <w:rsid w:val="003774CE"/>
    <w:rsid w:val="003778E7"/>
    <w:rsid w:val="00377A16"/>
    <w:rsid w:val="003801A4"/>
    <w:rsid w:val="003806F6"/>
    <w:rsid w:val="00381081"/>
    <w:rsid w:val="003814B4"/>
    <w:rsid w:val="00381B9B"/>
    <w:rsid w:val="00381C81"/>
    <w:rsid w:val="00382A3B"/>
    <w:rsid w:val="0038467C"/>
    <w:rsid w:val="00384D4F"/>
    <w:rsid w:val="00385435"/>
    <w:rsid w:val="0038669C"/>
    <w:rsid w:val="00386A04"/>
    <w:rsid w:val="003906DD"/>
    <w:rsid w:val="00390787"/>
    <w:rsid w:val="00390CCD"/>
    <w:rsid w:val="00391539"/>
    <w:rsid w:val="003919D2"/>
    <w:rsid w:val="00391FD6"/>
    <w:rsid w:val="0039327C"/>
    <w:rsid w:val="00393604"/>
    <w:rsid w:val="00393934"/>
    <w:rsid w:val="0039502F"/>
    <w:rsid w:val="003955F0"/>
    <w:rsid w:val="003956D3"/>
    <w:rsid w:val="00395D02"/>
    <w:rsid w:val="003960E4"/>
    <w:rsid w:val="003967B0"/>
    <w:rsid w:val="00396EB9"/>
    <w:rsid w:val="00397917"/>
    <w:rsid w:val="003A034D"/>
    <w:rsid w:val="003A0F56"/>
    <w:rsid w:val="003A32A8"/>
    <w:rsid w:val="003A3926"/>
    <w:rsid w:val="003A403C"/>
    <w:rsid w:val="003A4BEA"/>
    <w:rsid w:val="003A5299"/>
    <w:rsid w:val="003A61E3"/>
    <w:rsid w:val="003A6956"/>
    <w:rsid w:val="003A6CBF"/>
    <w:rsid w:val="003A6E06"/>
    <w:rsid w:val="003A6FF1"/>
    <w:rsid w:val="003A738F"/>
    <w:rsid w:val="003B0CDE"/>
    <w:rsid w:val="003B329B"/>
    <w:rsid w:val="003B4307"/>
    <w:rsid w:val="003B5AE8"/>
    <w:rsid w:val="003B63E9"/>
    <w:rsid w:val="003B6D46"/>
    <w:rsid w:val="003B6D68"/>
    <w:rsid w:val="003B7ED9"/>
    <w:rsid w:val="003C0D0B"/>
    <w:rsid w:val="003C0E87"/>
    <w:rsid w:val="003C1A43"/>
    <w:rsid w:val="003C3408"/>
    <w:rsid w:val="003C3DAD"/>
    <w:rsid w:val="003C3FF6"/>
    <w:rsid w:val="003C52A4"/>
    <w:rsid w:val="003C5668"/>
    <w:rsid w:val="003C63C6"/>
    <w:rsid w:val="003C6599"/>
    <w:rsid w:val="003C65BE"/>
    <w:rsid w:val="003C706A"/>
    <w:rsid w:val="003C734C"/>
    <w:rsid w:val="003C75D0"/>
    <w:rsid w:val="003D0D60"/>
    <w:rsid w:val="003D1959"/>
    <w:rsid w:val="003D1A0F"/>
    <w:rsid w:val="003D2B25"/>
    <w:rsid w:val="003D2BBC"/>
    <w:rsid w:val="003D3026"/>
    <w:rsid w:val="003D34A9"/>
    <w:rsid w:val="003D3C7C"/>
    <w:rsid w:val="003D3F96"/>
    <w:rsid w:val="003D46E9"/>
    <w:rsid w:val="003D4829"/>
    <w:rsid w:val="003D48D1"/>
    <w:rsid w:val="003D4CF6"/>
    <w:rsid w:val="003D5348"/>
    <w:rsid w:val="003D5761"/>
    <w:rsid w:val="003D6654"/>
    <w:rsid w:val="003D7D0D"/>
    <w:rsid w:val="003E0665"/>
    <w:rsid w:val="003E0D0A"/>
    <w:rsid w:val="003E100F"/>
    <w:rsid w:val="003E1FAE"/>
    <w:rsid w:val="003E21CF"/>
    <w:rsid w:val="003E2EB2"/>
    <w:rsid w:val="003E3A81"/>
    <w:rsid w:val="003E3D8F"/>
    <w:rsid w:val="003E518D"/>
    <w:rsid w:val="003E6295"/>
    <w:rsid w:val="003E6589"/>
    <w:rsid w:val="003E713B"/>
    <w:rsid w:val="003E7599"/>
    <w:rsid w:val="003F038D"/>
    <w:rsid w:val="003F0BE6"/>
    <w:rsid w:val="003F1218"/>
    <w:rsid w:val="003F14F5"/>
    <w:rsid w:val="003F1D65"/>
    <w:rsid w:val="003F292B"/>
    <w:rsid w:val="003F3F56"/>
    <w:rsid w:val="003F3FA7"/>
    <w:rsid w:val="003F6185"/>
    <w:rsid w:val="003F66DD"/>
    <w:rsid w:val="003F76FE"/>
    <w:rsid w:val="003F7A95"/>
    <w:rsid w:val="00400025"/>
    <w:rsid w:val="004005B5"/>
    <w:rsid w:val="004013B4"/>
    <w:rsid w:val="0040181B"/>
    <w:rsid w:val="00401B55"/>
    <w:rsid w:val="00401C91"/>
    <w:rsid w:val="00402946"/>
    <w:rsid w:val="00402EE8"/>
    <w:rsid w:val="004031F2"/>
    <w:rsid w:val="00403B2A"/>
    <w:rsid w:val="00403B91"/>
    <w:rsid w:val="00403FE6"/>
    <w:rsid w:val="004043BE"/>
    <w:rsid w:val="004049B4"/>
    <w:rsid w:val="00404B23"/>
    <w:rsid w:val="00404D2D"/>
    <w:rsid w:val="00404E16"/>
    <w:rsid w:val="004059B8"/>
    <w:rsid w:val="00406140"/>
    <w:rsid w:val="0040690C"/>
    <w:rsid w:val="00406BBC"/>
    <w:rsid w:val="0040717F"/>
    <w:rsid w:val="00407A3F"/>
    <w:rsid w:val="00407CCC"/>
    <w:rsid w:val="00410173"/>
    <w:rsid w:val="0041114D"/>
    <w:rsid w:val="004111FA"/>
    <w:rsid w:val="00412404"/>
    <w:rsid w:val="00412927"/>
    <w:rsid w:val="004134E0"/>
    <w:rsid w:val="0041356A"/>
    <w:rsid w:val="00413686"/>
    <w:rsid w:val="004137FC"/>
    <w:rsid w:val="00413B68"/>
    <w:rsid w:val="00414608"/>
    <w:rsid w:val="00414A4A"/>
    <w:rsid w:val="00414B0B"/>
    <w:rsid w:val="00414D15"/>
    <w:rsid w:val="00415D8B"/>
    <w:rsid w:val="00415DB4"/>
    <w:rsid w:val="004162B8"/>
    <w:rsid w:val="0041685E"/>
    <w:rsid w:val="0042077A"/>
    <w:rsid w:val="00421358"/>
    <w:rsid w:val="00421EE6"/>
    <w:rsid w:val="00422F81"/>
    <w:rsid w:val="00423CCD"/>
    <w:rsid w:val="00423CCF"/>
    <w:rsid w:val="00425AB7"/>
    <w:rsid w:val="0042622F"/>
    <w:rsid w:val="00426F9D"/>
    <w:rsid w:val="004277DC"/>
    <w:rsid w:val="00427943"/>
    <w:rsid w:val="00430C0A"/>
    <w:rsid w:val="00430E62"/>
    <w:rsid w:val="00431676"/>
    <w:rsid w:val="0043204C"/>
    <w:rsid w:val="0043365A"/>
    <w:rsid w:val="00433C18"/>
    <w:rsid w:val="00434858"/>
    <w:rsid w:val="00434DDF"/>
    <w:rsid w:val="004352EB"/>
    <w:rsid w:val="0043541B"/>
    <w:rsid w:val="00435D51"/>
    <w:rsid w:val="00437065"/>
    <w:rsid w:val="00440B52"/>
    <w:rsid w:val="0044115C"/>
    <w:rsid w:val="004413BE"/>
    <w:rsid w:val="0044237E"/>
    <w:rsid w:val="00442484"/>
    <w:rsid w:val="00443335"/>
    <w:rsid w:val="0044342C"/>
    <w:rsid w:val="00443783"/>
    <w:rsid w:val="00443D04"/>
    <w:rsid w:val="00445F13"/>
    <w:rsid w:val="0044611A"/>
    <w:rsid w:val="00446758"/>
    <w:rsid w:val="00446F5B"/>
    <w:rsid w:val="004473E4"/>
    <w:rsid w:val="00450537"/>
    <w:rsid w:val="004505C4"/>
    <w:rsid w:val="00450669"/>
    <w:rsid w:val="0045091F"/>
    <w:rsid w:val="00450B83"/>
    <w:rsid w:val="00452ACB"/>
    <w:rsid w:val="0045435F"/>
    <w:rsid w:val="00454F4E"/>
    <w:rsid w:val="00455365"/>
    <w:rsid w:val="00456015"/>
    <w:rsid w:val="0045604D"/>
    <w:rsid w:val="00456054"/>
    <w:rsid w:val="00456B95"/>
    <w:rsid w:val="00456C0D"/>
    <w:rsid w:val="00456FC8"/>
    <w:rsid w:val="0046079A"/>
    <w:rsid w:val="004619EC"/>
    <w:rsid w:val="004622D6"/>
    <w:rsid w:val="00462ACD"/>
    <w:rsid w:val="00462B67"/>
    <w:rsid w:val="00462E76"/>
    <w:rsid w:val="004640AB"/>
    <w:rsid w:val="00465767"/>
    <w:rsid w:val="00465E52"/>
    <w:rsid w:val="00466219"/>
    <w:rsid w:val="00466720"/>
    <w:rsid w:val="0046683A"/>
    <w:rsid w:val="00466BD3"/>
    <w:rsid w:val="00466E88"/>
    <w:rsid w:val="00467E6D"/>
    <w:rsid w:val="004700B3"/>
    <w:rsid w:val="00470147"/>
    <w:rsid w:val="004702F4"/>
    <w:rsid w:val="004704CF"/>
    <w:rsid w:val="00470B61"/>
    <w:rsid w:val="00471996"/>
    <w:rsid w:val="00471E4D"/>
    <w:rsid w:val="0047348E"/>
    <w:rsid w:val="00473D54"/>
    <w:rsid w:val="00474195"/>
    <w:rsid w:val="00474DA4"/>
    <w:rsid w:val="00475536"/>
    <w:rsid w:val="00475AD4"/>
    <w:rsid w:val="00476581"/>
    <w:rsid w:val="00476FB0"/>
    <w:rsid w:val="00477461"/>
    <w:rsid w:val="00480944"/>
    <w:rsid w:val="00480AE4"/>
    <w:rsid w:val="00480F3F"/>
    <w:rsid w:val="00482408"/>
    <w:rsid w:val="00482CF0"/>
    <w:rsid w:val="0048325C"/>
    <w:rsid w:val="004837BB"/>
    <w:rsid w:val="004837E8"/>
    <w:rsid w:val="004843B3"/>
    <w:rsid w:val="00485D85"/>
    <w:rsid w:val="00486675"/>
    <w:rsid w:val="00486AAF"/>
    <w:rsid w:val="00486F32"/>
    <w:rsid w:val="004872BF"/>
    <w:rsid w:val="004875E9"/>
    <w:rsid w:val="00487C14"/>
    <w:rsid w:val="00490C2C"/>
    <w:rsid w:val="00493C08"/>
    <w:rsid w:val="004942FE"/>
    <w:rsid w:val="0049554F"/>
    <w:rsid w:val="00496620"/>
    <w:rsid w:val="00496D91"/>
    <w:rsid w:val="00496DD7"/>
    <w:rsid w:val="004A11D9"/>
    <w:rsid w:val="004A24A0"/>
    <w:rsid w:val="004A29B7"/>
    <w:rsid w:val="004A2B8A"/>
    <w:rsid w:val="004A2DC3"/>
    <w:rsid w:val="004A319B"/>
    <w:rsid w:val="004A3250"/>
    <w:rsid w:val="004A3612"/>
    <w:rsid w:val="004A4316"/>
    <w:rsid w:val="004A44DC"/>
    <w:rsid w:val="004A55EE"/>
    <w:rsid w:val="004A6BAC"/>
    <w:rsid w:val="004A7BEC"/>
    <w:rsid w:val="004B00D1"/>
    <w:rsid w:val="004B125F"/>
    <w:rsid w:val="004B1769"/>
    <w:rsid w:val="004B22A8"/>
    <w:rsid w:val="004B23D1"/>
    <w:rsid w:val="004B3A76"/>
    <w:rsid w:val="004B41B6"/>
    <w:rsid w:val="004B4B71"/>
    <w:rsid w:val="004B5C51"/>
    <w:rsid w:val="004B6B2D"/>
    <w:rsid w:val="004B787D"/>
    <w:rsid w:val="004C019C"/>
    <w:rsid w:val="004C03E0"/>
    <w:rsid w:val="004C2B04"/>
    <w:rsid w:val="004C3945"/>
    <w:rsid w:val="004C3A78"/>
    <w:rsid w:val="004C43DE"/>
    <w:rsid w:val="004C4DCA"/>
    <w:rsid w:val="004C6408"/>
    <w:rsid w:val="004C6750"/>
    <w:rsid w:val="004C6F51"/>
    <w:rsid w:val="004C7A31"/>
    <w:rsid w:val="004D00EC"/>
    <w:rsid w:val="004D091A"/>
    <w:rsid w:val="004D0C48"/>
    <w:rsid w:val="004D0F92"/>
    <w:rsid w:val="004D140E"/>
    <w:rsid w:val="004D18F0"/>
    <w:rsid w:val="004D1B7B"/>
    <w:rsid w:val="004D2325"/>
    <w:rsid w:val="004D2813"/>
    <w:rsid w:val="004D3C40"/>
    <w:rsid w:val="004D3CD9"/>
    <w:rsid w:val="004D4198"/>
    <w:rsid w:val="004D519E"/>
    <w:rsid w:val="004D56C4"/>
    <w:rsid w:val="004D5C45"/>
    <w:rsid w:val="004D6190"/>
    <w:rsid w:val="004D78DB"/>
    <w:rsid w:val="004D791B"/>
    <w:rsid w:val="004E073F"/>
    <w:rsid w:val="004E0783"/>
    <w:rsid w:val="004E0B3B"/>
    <w:rsid w:val="004E0F2E"/>
    <w:rsid w:val="004E0F6A"/>
    <w:rsid w:val="004E1494"/>
    <w:rsid w:val="004E16DB"/>
    <w:rsid w:val="004E1DF2"/>
    <w:rsid w:val="004E30E6"/>
    <w:rsid w:val="004E34F2"/>
    <w:rsid w:val="004E4842"/>
    <w:rsid w:val="004E4A5A"/>
    <w:rsid w:val="004E6EF4"/>
    <w:rsid w:val="004E7DB4"/>
    <w:rsid w:val="004F0D3F"/>
    <w:rsid w:val="004F2729"/>
    <w:rsid w:val="004F2D38"/>
    <w:rsid w:val="004F303F"/>
    <w:rsid w:val="004F3848"/>
    <w:rsid w:val="004F4ADD"/>
    <w:rsid w:val="004F53A3"/>
    <w:rsid w:val="004F56E7"/>
    <w:rsid w:val="004F5CEA"/>
    <w:rsid w:val="004F673B"/>
    <w:rsid w:val="004F6A3B"/>
    <w:rsid w:val="004F7214"/>
    <w:rsid w:val="004F79A7"/>
    <w:rsid w:val="004F79CA"/>
    <w:rsid w:val="004F7A05"/>
    <w:rsid w:val="004F7E61"/>
    <w:rsid w:val="00500555"/>
    <w:rsid w:val="0050056C"/>
    <w:rsid w:val="00500660"/>
    <w:rsid w:val="00500953"/>
    <w:rsid w:val="00500BFD"/>
    <w:rsid w:val="00500D75"/>
    <w:rsid w:val="00501CDA"/>
    <w:rsid w:val="005024FA"/>
    <w:rsid w:val="00502676"/>
    <w:rsid w:val="00503322"/>
    <w:rsid w:val="005035EB"/>
    <w:rsid w:val="005055F7"/>
    <w:rsid w:val="00505CB3"/>
    <w:rsid w:val="00506D87"/>
    <w:rsid w:val="00507B19"/>
    <w:rsid w:val="005104C8"/>
    <w:rsid w:val="00510A7F"/>
    <w:rsid w:val="00510AE3"/>
    <w:rsid w:val="00512769"/>
    <w:rsid w:val="005132B7"/>
    <w:rsid w:val="005138BB"/>
    <w:rsid w:val="00514AF7"/>
    <w:rsid w:val="00515598"/>
    <w:rsid w:val="005155DB"/>
    <w:rsid w:val="00515A5B"/>
    <w:rsid w:val="00516565"/>
    <w:rsid w:val="00516ED0"/>
    <w:rsid w:val="0051704F"/>
    <w:rsid w:val="00517238"/>
    <w:rsid w:val="00517CA1"/>
    <w:rsid w:val="00520581"/>
    <w:rsid w:val="00520FFD"/>
    <w:rsid w:val="00521E16"/>
    <w:rsid w:val="0052266A"/>
    <w:rsid w:val="0052299A"/>
    <w:rsid w:val="00522A8C"/>
    <w:rsid w:val="00522BB1"/>
    <w:rsid w:val="005230E6"/>
    <w:rsid w:val="0052376A"/>
    <w:rsid w:val="00524665"/>
    <w:rsid w:val="0052478D"/>
    <w:rsid w:val="0052562B"/>
    <w:rsid w:val="00526AF8"/>
    <w:rsid w:val="00527E84"/>
    <w:rsid w:val="0053159E"/>
    <w:rsid w:val="00533BA2"/>
    <w:rsid w:val="00533DBA"/>
    <w:rsid w:val="005349B1"/>
    <w:rsid w:val="005353A0"/>
    <w:rsid w:val="005356EC"/>
    <w:rsid w:val="00535950"/>
    <w:rsid w:val="005362AE"/>
    <w:rsid w:val="005362B2"/>
    <w:rsid w:val="00536599"/>
    <w:rsid w:val="00536A47"/>
    <w:rsid w:val="005371FF"/>
    <w:rsid w:val="00537BE2"/>
    <w:rsid w:val="0054009F"/>
    <w:rsid w:val="0054037A"/>
    <w:rsid w:val="005403A9"/>
    <w:rsid w:val="00540714"/>
    <w:rsid w:val="00540C58"/>
    <w:rsid w:val="00540DB5"/>
    <w:rsid w:val="00541465"/>
    <w:rsid w:val="005419F8"/>
    <w:rsid w:val="00541A62"/>
    <w:rsid w:val="00541F9B"/>
    <w:rsid w:val="00542AA1"/>
    <w:rsid w:val="00544046"/>
    <w:rsid w:val="005452BE"/>
    <w:rsid w:val="0054607C"/>
    <w:rsid w:val="005466FA"/>
    <w:rsid w:val="005503FC"/>
    <w:rsid w:val="005511E5"/>
    <w:rsid w:val="00551812"/>
    <w:rsid w:val="00552F44"/>
    <w:rsid w:val="00553041"/>
    <w:rsid w:val="00553350"/>
    <w:rsid w:val="005541EC"/>
    <w:rsid w:val="00555447"/>
    <w:rsid w:val="00557034"/>
    <w:rsid w:val="00557170"/>
    <w:rsid w:val="005573E8"/>
    <w:rsid w:val="00557831"/>
    <w:rsid w:val="005578B2"/>
    <w:rsid w:val="00557B3F"/>
    <w:rsid w:val="00560758"/>
    <w:rsid w:val="0056130F"/>
    <w:rsid w:val="00561C87"/>
    <w:rsid w:val="005638DE"/>
    <w:rsid w:val="0056444D"/>
    <w:rsid w:val="0056573A"/>
    <w:rsid w:val="00567861"/>
    <w:rsid w:val="00570162"/>
    <w:rsid w:val="00570202"/>
    <w:rsid w:val="00570B3B"/>
    <w:rsid w:val="00572A78"/>
    <w:rsid w:val="005737F5"/>
    <w:rsid w:val="00574AB8"/>
    <w:rsid w:val="005756FF"/>
    <w:rsid w:val="00575F70"/>
    <w:rsid w:val="005764F3"/>
    <w:rsid w:val="005765F1"/>
    <w:rsid w:val="005771B7"/>
    <w:rsid w:val="00577953"/>
    <w:rsid w:val="00580DFB"/>
    <w:rsid w:val="0058124D"/>
    <w:rsid w:val="005819A7"/>
    <w:rsid w:val="0058250C"/>
    <w:rsid w:val="00582E21"/>
    <w:rsid w:val="00583124"/>
    <w:rsid w:val="005833CF"/>
    <w:rsid w:val="00583B4A"/>
    <w:rsid w:val="00585AFE"/>
    <w:rsid w:val="0058653C"/>
    <w:rsid w:val="005869C7"/>
    <w:rsid w:val="00591083"/>
    <w:rsid w:val="00591435"/>
    <w:rsid w:val="005916EA"/>
    <w:rsid w:val="00592B60"/>
    <w:rsid w:val="00592B9E"/>
    <w:rsid w:val="00592CEF"/>
    <w:rsid w:val="00593352"/>
    <w:rsid w:val="005939CE"/>
    <w:rsid w:val="00596D32"/>
    <w:rsid w:val="00596EF6"/>
    <w:rsid w:val="005970A9"/>
    <w:rsid w:val="0059763F"/>
    <w:rsid w:val="005A0586"/>
    <w:rsid w:val="005A1060"/>
    <w:rsid w:val="005A1C4D"/>
    <w:rsid w:val="005A2265"/>
    <w:rsid w:val="005A281D"/>
    <w:rsid w:val="005A3061"/>
    <w:rsid w:val="005A4160"/>
    <w:rsid w:val="005A4618"/>
    <w:rsid w:val="005A5368"/>
    <w:rsid w:val="005A53B3"/>
    <w:rsid w:val="005A6778"/>
    <w:rsid w:val="005A6796"/>
    <w:rsid w:val="005A785E"/>
    <w:rsid w:val="005B1602"/>
    <w:rsid w:val="005B1AE5"/>
    <w:rsid w:val="005B1BD4"/>
    <w:rsid w:val="005B234B"/>
    <w:rsid w:val="005B2EB5"/>
    <w:rsid w:val="005B3DDB"/>
    <w:rsid w:val="005B4382"/>
    <w:rsid w:val="005B4437"/>
    <w:rsid w:val="005B66CF"/>
    <w:rsid w:val="005B66FC"/>
    <w:rsid w:val="005B6933"/>
    <w:rsid w:val="005B6ED1"/>
    <w:rsid w:val="005B7059"/>
    <w:rsid w:val="005B7FBA"/>
    <w:rsid w:val="005C0D17"/>
    <w:rsid w:val="005C106B"/>
    <w:rsid w:val="005C1465"/>
    <w:rsid w:val="005C2901"/>
    <w:rsid w:val="005C2B02"/>
    <w:rsid w:val="005C2D80"/>
    <w:rsid w:val="005C30C6"/>
    <w:rsid w:val="005C34AB"/>
    <w:rsid w:val="005C457C"/>
    <w:rsid w:val="005C4E21"/>
    <w:rsid w:val="005C4EFF"/>
    <w:rsid w:val="005C5719"/>
    <w:rsid w:val="005C6C92"/>
    <w:rsid w:val="005C6F82"/>
    <w:rsid w:val="005C6FCF"/>
    <w:rsid w:val="005C7154"/>
    <w:rsid w:val="005C74F7"/>
    <w:rsid w:val="005D0600"/>
    <w:rsid w:val="005D2312"/>
    <w:rsid w:val="005D272A"/>
    <w:rsid w:val="005D4385"/>
    <w:rsid w:val="005D4A10"/>
    <w:rsid w:val="005D4AA5"/>
    <w:rsid w:val="005D55E0"/>
    <w:rsid w:val="005D5DEE"/>
    <w:rsid w:val="005D657C"/>
    <w:rsid w:val="005D71DF"/>
    <w:rsid w:val="005D720E"/>
    <w:rsid w:val="005D74B7"/>
    <w:rsid w:val="005D7538"/>
    <w:rsid w:val="005D7987"/>
    <w:rsid w:val="005E04D0"/>
    <w:rsid w:val="005E065E"/>
    <w:rsid w:val="005E0D7C"/>
    <w:rsid w:val="005E1711"/>
    <w:rsid w:val="005E18A3"/>
    <w:rsid w:val="005E269F"/>
    <w:rsid w:val="005E27AF"/>
    <w:rsid w:val="005E2A06"/>
    <w:rsid w:val="005E3A49"/>
    <w:rsid w:val="005E4D5D"/>
    <w:rsid w:val="005E5F3D"/>
    <w:rsid w:val="005F082E"/>
    <w:rsid w:val="005F1192"/>
    <w:rsid w:val="005F21CF"/>
    <w:rsid w:val="005F280B"/>
    <w:rsid w:val="005F2F6E"/>
    <w:rsid w:val="005F34CA"/>
    <w:rsid w:val="005F3506"/>
    <w:rsid w:val="005F46E3"/>
    <w:rsid w:val="005F4C11"/>
    <w:rsid w:val="005F4DAC"/>
    <w:rsid w:val="005F5272"/>
    <w:rsid w:val="005F5AC5"/>
    <w:rsid w:val="005F62B1"/>
    <w:rsid w:val="005F63A6"/>
    <w:rsid w:val="005F7936"/>
    <w:rsid w:val="005F7AA7"/>
    <w:rsid w:val="00600791"/>
    <w:rsid w:val="00600BDA"/>
    <w:rsid w:val="0060129E"/>
    <w:rsid w:val="00602FEF"/>
    <w:rsid w:val="00605238"/>
    <w:rsid w:val="00606334"/>
    <w:rsid w:val="0060684D"/>
    <w:rsid w:val="0060692B"/>
    <w:rsid w:val="00610DAD"/>
    <w:rsid w:val="00611A7D"/>
    <w:rsid w:val="00611DAC"/>
    <w:rsid w:val="00612CD0"/>
    <w:rsid w:val="00613EA5"/>
    <w:rsid w:val="00614035"/>
    <w:rsid w:val="0061440E"/>
    <w:rsid w:val="00614591"/>
    <w:rsid w:val="0061478D"/>
    <w:rsid w:val="00614835"/>
    <w:rsid w:val="006148EA"/>
    <w:rsid w:val="00614AEC"/>
    <w:rsid w:val="00615AB8"/>
    <w:rsid w:val="00615BAA"/>
    <w:rsid w:val="00615D61"/>
    <w:rsid w:val="00616773"/>
    <w:rsid w:val="00616AEF"/>
    <w:rsid w:val="00616B50"/>
    <w:rsid w:val="00617ABE"/>
    <w:rsid w:val="00617AE1"/>
    <w:rsid w:val="00617DF7"/>
    <w:rsid w:val="00620AAA"/>
    <w:rsid w:val="006210E6"/>
    <w:rsid w:val="0062166E"/>
    <w:rsid w:val="0062174A"/>
    <w:rsid w:val="00621947"/>
    <w:rsid w:val="00621D65"/>
    <w:rsid w:val="006220BD"/>
    <w:rsid w:val="00622146"/>
    <w:rsid w:val="00622177"/>
    <w:rsid w:val="006237AF"/>
    <w:rsid w:val="00623C16"/>
    <w:rsid w:val="00623E97"/>
    <w:rsid w:val="00624704"/>
    <w:rsid w:val="00624C97"/>
    <w:rsid w:val="00625090"/>
    <w:rsid w:val="0062625B"/>
    <w:rsid w:val="006264BD"/>
    <w:rsid w:val="0062710C"/>
    <w:rsid w:val="00627333"/>
    <w:rsid w:val="0062778A"/>
    <w:rsid w:val="00627CED"/>
    <w:rsid w:val="00627F02"/>
    <w:rsid w:val="0063030A"/>
    <w:rsid w:val="00630505"/>
    <w:rsid w:val="00630CB7"/>
    <w:rsid w:val="00630D0A"/>
    <w:rsid w:val="00631437"/>
    <w:rsid w:val="006315BB"/>
    <w:rsid w:val="006324E7"/>
    <w:rsid w:val="00632783"/>
    <w:rsid w:val="00632D11"/>
    <w:rsid w:val="00633A44"/>
    <w:rsid w:val="00634CF0"/>
    <w:rsid w:val="006356CD"/>
    <w:rsid w:val="00635948"/>
    <w:rsid w:val="00635D10"/>
    <w:rsid w:val="00635DBF"/>
    <w:rsid w:val="00635DE2"/>
    <w:rsid w:val="0063627E"/>
    <w:rsid w:val="006367B2"/>
    <w:rsid w:val="00636A83"/>
    <w:rsid w:val="00636AB1"/>
    <w:rsid w:val="006370B5"/>
    <w:rsid w:val="00637425"/>
    <w:rsid w:val="00637D5D"/>
    <w:rsid w:val="00637FD2"/>
    <w:rsid w:val="0064034D"/>
    <w:rsid w:val="006407F8"/>
    <w:rsid w:val="00640A0B"/>
    <w:rsid w:val="00640C5F"/>
    <w:rsid w:val="00641044"/>
    <w:rsid w:val="00641855"/>
    <w:rsid w:val="006424E6"/>
    <w:rsid w:val="006429A2"/>
    <w:rsid w:val="006439ED"/>
    <w:rsid w:val="0064585D"/>
    <w:rsid w:val="00645FBB"/>
    <w:rsid w:val="00646F04"/>
    <w:rsid w:val="006471D9"/>
    <w:rsid w:val="00647F4C"/>
    <w:rsid w:val="00647FEE"/>
    <w:rsid w:val="006507C5"/>
    <w:rsid w:val="00651AA5"/>
    <w:rsid w:val="00651AE1"/>
    <w:rsid w:val="00652AA9"/>
    <w:rsid w:val="00652C0B"/>
    <w:rsid w:val="00652F26"/>
    <w:rsid w:val="00653AB1"/>
    <w:rsid w:val="006540E0"/>
    <w:rsid w:val="00654BDF"/>
    <w:rsid w:val="006560ED"/>
    <w:rsid w:val="00656CE6"/>
    <w:rsid w:val="0066031A"/>
    <w:rsid w:val="006612B3"/>
    <w:rsid w:val="00661884"/>
    <w:rsid w:val="006622FA"/>
    <w:rsid w:val="00662540"/>
    <w:rsid w:val="00662935"/>
    <w:rsid w:val="00662C9E"/>
    <w:rsid w:val="00663EF4"/>
    <w:rsid w:val="00663FA0"/>
    <w:rsid w:val="00664218"/>
    <w:rsid w:val="006642A4"/>
    <w:rsid w:val="006648FC"/>
    <w:rsid w:val="00664C83"/>
    <w:rsid w:val="00666373"/>
    <w:rsid w:val="00666909"/>
    <w:rsid w:val="00666C55"/>
    <w:rsid w:val="00667A1B"/>
    <w:rsid w:val="00670117"/>
    <w:rsid w:val="006703BD"/>
    <w:rsid w:val="00670466"/>
    <w:rsid w:val="006707FD"/>
    <w:rsid w:val="006709CD"/>
    <w:rsid w:val="00670E09"/>
    <w:rsid w:val="00670F61"/>
    <w:rsid w:val="0067190F"/>
    <w:rsid w:val="00671A92"/>
    <w:rsid w:val="006722FA"/>
    <w:rsid w:val="006723F5"/>
    <w:rsid w:val="0067260E"/>
    <w:rsid w:val="00673370"/>
    <w:rsid w:val="00674C54"/>
    <w:rsid w:val="006762DE"/>
    <w:rsid w:val="0067678F"/>
    <w:rsid w:val="00677120"/>
    <w:rsid w:val="006809BC"/>
    <w:rsid w:val="00681A77"/>
    <w:rsid w:val="006838B8"/>
    <w:rsid w:val="00683ABD"/>
    <w:rsid w:val="00685705"/>
    <w:rsid w:val="006865BE"/>
    <w:rsid w:val="00687049"/>
    <w:rsid w:val="006874C6"/>
    <w:rsid w:val="00687A2C"/>
    <w:rsid w:val="0069061B"/>
    <w:rsid w:val="00691B7E"/>
    <w:rsid w:val="0069207F"/>
    <w:rsid w:val="00693529"/>
    <w:rsid w:val="00695AFF"/>
    <w:rsid w:val="00695C6B"/>
    <w:rsid w:val="00695F6F"/>
    <w:rsid w:val="006965A8"/>
    <w:rsid w:val="0069688B"/>
    <w:rsid w:val="00696A52"/>
    <w:rsid w:val="006A1843"/>
    <w:rsid w:val="006A1915"/>
    <w:rsid w:val="006A291E"/>
    <w:rsid w:val="006A2CE7"/>
    <w:rsid w:val="006A2E92"/>
    <w:rsid w:val="006A2FEF"/>
    <w:rsid w:val="006A37E0"/>
    <w:rsid w:val="006A518B"/>
    <w:rsid w:val="006A5EBC"/>
    <w:rsid w:val="006A614C"/>
    <w:rsid w:val="006A6C79"/>
    <w:rsid w:val="006A6C8A"/>
    <w:rsid w:val="006A7701"/>
    <w:rsid w:val="006A7C4A"/>
    <w:rsid w:val="006B04FA"/>
    <w:rsid w:val="006B0551"/>
    <w:rsid w:val="006B2EBD"/>
    <w:rsid w:val="006B3AA9"/>
    <w:rsid w:val="006B49E1"/>
    <w:rsid w:val="006B57DF"/>
    <w:rsid w:val="006B5A37"/>
    <w:rsid w:val="006B5B97"/>
    <w:rsid w:val="006B5D24"/>
    <w:rsid w:val="006B60E0"/>
    <w:rsid w:val="006B7230"/>
    <w:rsid w:val="006B75EC"/>
    <w:rsid w:val="006C1D2E"/>
    <w:rsid w:val="006C25CF"/>
    <w:rsid w:val="006C2701"/>
    <w:rsid w:val="006C3831"/>
    <w:rsid w:val="006C5074"/>
    <w:rsid w:val="006C56B5"/>
    <w:rsid w:val="006C6BE7"/>
    <w:rsid w:val="006C6DC9"/>
    <w:rsid w:val="006C6DF2"/>
    <w:rsid w:val="006C79CE"/>
    <w:rsid w:val="006D0A96"/>
    <w:rsid w:val="006D100F"/>
    <w:rsid w:val="006D11C6"/>
    <w:rsid w:val="006D21E9"/>
    <w:rsid w:val="006D3091"/>
    <w:rsid w:val="006D30B0"/>
    <w:rsid w:val="006D3B83"/>
    <w:rsid w:val="006D4B81"/>
    <w:rsid w:val="006D5637"/>
    <w:rsid w:val="006D59A9"/>
    <w:rsid w:val="006D5B22"/>
    <w:rsid w:val="006D643E"/>
    <w:rsid w:val="006D6CB0"/>
    <w:rsid w:val="006D7AA5"/>
    <w:rsid w:val="006E0372"/>
    <w:rsid w:val="006E07BE"/>
    <w:rsid w:val="006E151A"/>
    <w:rsid w:val="006E1BB5"/>
    <w:rsid w:val="006E1FA1"/>
    <w:rsid w:val="006E23CE"/>
    <w:rsid w:val="006E3BF1"/>
    <w:rsid w:val="006E5054"/>
    <w:rsid w:val="006E58D2"/>
    <w:rsid w:val="006F0008"/>
    <w:rsid w:val="006F0686"/>
    <w:rsid w:val="006F07F5"/>
    <w:rsid w:val="006F09A3"/>
    <w:rsid w:val="006F0EF1"/>
    <w:rsid w:val="006F124D"/>
    <w:rsid w:val="006F1E13"/>
    <w:rsid w:val="006F2230"/>
    <w:rsid w:val="006F3508"/>
    <w:rsid w:val="006F3BA2"/>
    <w:rsid w:val="006F4AF0"/>
    <w:rsid w:val="006F4ED4"/>
    <w:rsid w:val="006F5021"/>
    <w:rsid w:val="006F5776"/>
    <w:rsid w:val="006F5D5C"/>
    <w:rsid w:val="006F622F"/>
    <w:rsid w:val="006F625F"/>
    <w:rsid w:val="006F629B"/>
    <w:rsid w:val="006F6439"/>
    <w:rsid w:val="006F6C28"/>
    <w:rsid w:val="007003C0"/>
    <w:rsid w:val="00700A70"/>
    <w:rsid w:val="00701262"/>
    <w:rsid w:val="007013BA"/>
    <w:rsid w:val="007014F3"/>
    <w:rsid w:val="007019DC"/>
    <w:rsid w:val="00702EFB"/>
    <w:rsid w:val="00703022"/>
    <w:rsid w:val="0070303D"/>
    <w:rsid w:val="007031CA"/>
    <w:rsid w:val="007032D9"/>
    <w:rsid w:val="00703378"/>
    <w:rsid w:val="007052EE"/>
    <w:rsid w:val="00705352"/>
    <w:rsid w:val="00706FDA"/>
    <w:rsid w:val="007070E1"/>
    <w:rsid w:val="00707454"/>
    <w:rsid w:val="00707CC0"/>
    <w:rsid w:val="007111D4"/>
    <w:rsid w:val="0071184C"/>
    <w:rsid w:val="00712E1B"/>
    <w:rsid w:val="0071331C"/>
    <w:rsid w:val="0071345A"/>
    <w:rsid w:val="00713FF6"/>
    <w:rsid w:val="007150F0"/>
    <w:rsid w:val="0071578C"/>
    <w:rsid w:val="007162B3"/>
    <w:rsid w:val="0071683E"/>
    <w:rsid w:val="00716CA3"/>
    <w:rsid w:val="007173B7"/>
    <w:rsid w:val="00720399"/>
    <w:rsid w:val="00720A78"/>
    <w:rsid w:val="00720B0B"/>
    <w:rsid w:val="00720C79"/>
    <w:rsid w:val="00720D1B"/>
    <w:rsid w:val="0072208F"/>
    <w:rsid w:val="0072259F"/>
    <w:rsid w:val="00722858"/>
    <w:rsid w:val="00722BBE"/>
    <w:rsid w:val="00722D78"/>
    <w:rsid w:val="00724133"/>
    <w:rsid w:val="007242EC"/>
    <w:rsid w:val="0072533B"/>
    <w:rsid w:val="007256E9"/>
    <w:rsid w:val="007274DC"/>
    <w:rsid w:val="007279BF"/>
    <w:rsid w:val="00727F0A"/>
    <w:rsid w:val="00731977"/>
    <w:rsid w:val="00732654"/>
    <w:rsid w:val="00732AC5"/>
    <w:rsid w:val="00733D75"/>
    <w:rsid w:val="00734575"/>
    <w:rsid w:val="007348BA"/>
    <w:rsid w:val="00734CC9"/>
    <w:rsid w:val="00735C4D"/>
    <w:rsid w:val="007365FD"/>
    <w:rsid w:val="00736F40"/>
    <w:rsid w:val="00737380"/>
    <w:rsid w:val="007373C8"/>
    <w:rsid w:val="00737875"/>
    <w:rsid w:val="007378D6"/>
    <w:rsid w:val="00740011"/>
    <w:rsid w:val="007402A2"/>
    <w:rsid w:val="00740689"/>
    <w:rsid w:val="007407CE"/>
    <w:rsid w:val="007422F6"/>
    <w:rsid w:val="00742537"/>
    <w:rsid w:val="0074258A"/>
    <w:rsid w:val="007428D9"/>
    <w:rsid w:val="00742D20"/>
    <w:rsid w:val="00743235"/>
    <w:rsid w:val="00745F60"/>
    <w:rsid w:val="00746875"/>
    <w:rsid w:val="00746981"/>
    <w:rsid w:val="00746A4A"/>
    <w:rsid w:val="00747864"/>
    <w:rsid w:val="00751D27"/>
    <w:rsid w:val="007536D4"/>
    <w:rsid w:val="00754F7A"/>
    <w:rsid w:val="007557E5"/>
    <w:rsid w:val="00756FC2"/>
    <w:rsid w:val="00757127"/>
    <w:rsid w:val="007577B2"/>
    <w:rsid w:val="00757FEA"/>
    <w:rsid w:val="00760013"/>
    <w:rsid w:val="007605AD"/>
    <w:rsid w:val="00761329"/>
    <w:rsid w:val="00761560"/>
    <w:rsid w:val="0076166F"/>
    <w:rsid w:val="00761EDC"/>
    <w:rsid w:val="007622EF"/>
    <w:rsid w:val="00762EDD"/>
    <w:rsid w:val="00763304"/>
    <w:rsid w:val="00763501"/>
    <w:rsid w:val="0076369A"/>
    <w:rsid w:val="007645C3"/>
    <w:rsid w:val="00765EFB"/>
    <w:rsid w:val="00767E8C"/>
    <w:rsid w:val="00770392"/>
    <w:rsid w:val="00770443"/>
    <w:rsid w:val="00771775"/>
    <w:rsid w:val="0077187E"/>
    <w:rsid w:val="0077276D"/>
    <w:rsid w:val="00773BDD"/>
    <w:rsid w:val="0077452B"/>
    <w:rsid w:val="007748D4"/>
    <w:rsid w:val="00774E6E"/>
    <w:rsid w:val="007756D9"/>
    <w:rsid w:val="007758EF"/>
    <w:rsid w:val="007766A0"/>
    <w:rsid w:val="007772A3"/>
    <w:rsid w:val="00777A75"/>
    <w:rsid w:val="0078026F"/>
    <w:rsid w:val="007802FC"/>
    <w:rsid w:val="00781253"/>
    <w:rsid w:val="00781820"/>
    <w:rsid w:val="00781B9F"/>
    <w:rsid w:val="00781CF1"/>
    <w:rsid w:val="00782451"/>
    <w:rsid w:val="00782C95"/>
    <w:rsid w:val="00783E78"/>
    <w:rsid w:val="00784335"/>
    <w:rsid w:val="0078587C"/>
    <w:rsid w:val="00785C93"/>
    <w:rsid w:val="007877D1"/>
    <w:rsid w:val="00787CCA"/>
    <w:rsid w:val="00790168"/>
    <w:rsid w:val="007901FA"/>
    <w:rsid w:val="00790BEA"/>
    <w:rsid w:val="00791304"/>
    <w:rsid w:val="007915AB"/>
    <w:rsid w:val="0079178A"/>
    <w:rsid w:val="00792391"/>
    <w:rsid w:val="00793EC6"/>
    <w:rsid w:val="0079424D"/>
    <w:rsid w:val="00794DBC"/>
    <w:rsid w:val="00794F79"/>
    <w:rsid w:val="00795B15"/>
    <w:rsid w:val="00795BC8"/>
    <w:rsid w:val="00795BD5"/>
    <w:rsid w:val="00795E7C"/>
    <w:rsid w:val="00795ECC"/>
    <w:rsid w:val="00796735"/>
    <w:rsid w:val="007975F0"/>
    <w:rsid w:val="00797D3F"/>
    <w:rsid w:val="00797F3F"/>
    <w:rsid w:val="007A0B81"/>
    <w:rsid w:val="007A0C99"/>
    <w:rsid w:val="007A1007"/>
    <w:rsid w:val="007A1320"/>
    <w:rsid w:val="007A234F"/>
    <w:rsid w:val="007A26C9"/>
    <w:rsid w:val="007A2E9D"/>
    <w:rsid w:val="007A2EBE"/>
    <w:rsid w:val="007A3AF9"/>
    <w:rsid w:val="007A3FB0"/>
    <w:rsid w:val="007A5721"/>
    <w:rsid w:val="007A6559"/>
    <w:rsid w:val="007A6A8B"/>
    <w:rsid w:val="007A6ADC"/>
    <w:rsid w:val="007B116A"/>
    <w:rsid w:val="007B3C5C"/>
    <w:rsid w:val="007B4019"/>
    <w:rsid w:val="007B5397"/>
    <w:rsid w:val="007B6849"/>
    <w:rsid w:val="007B6FD8"/>
    <w:rsid w:val="007B708D"/>
    <w:rsid w:val="007B719B"/>
    <w:rsid w:val="007B77AE"/>
    <w:rsid w:val="007C0F01"/>
    <w:rsid w:val="007C1236"/>
    <w:rsid w:val="007C1DC1"/>
    <w:rsid w:val="007C2EF5"/>
    <w:rsid w:val="007C39C1"/>
    <w:rsid w:val="007C4585"/>
    <w:rsid w:val="007C4A19"/>
    <w:rsid w:val="007C5208"/>
    <w:rsid w:val="007C56EA"/>
    <w:rsid w:val="007C57B5"/>
    <w:rsid w:val="007C6204"/>
    <w:rsid w:val="007C687A"/>
    <w:rsid w:val="007C6A78"/>
    <w:rsid w:val="007C6B35"/>
    <w:rsid w:val="007C7249"/>
    <w:rsid w:val="007C7253"/>
    <w:rsid w:val="007C7BD6"/>
    <w:rsid w:val="007D0706"/>
    <w:rsid w:val="007D0728"/>
    <w:rsid w:val="007D10D7"/>
    <w:rsid w:val="007D1584"/>
    <w:rsid w:val="007D1A0A"/>
    <w:rsid w:val="007D232D"/>
    <w:rsid w:val="007D238C"/>
    <w:rsid w:val="007D26F3"/>
    <w:rsid w:val="007D33BA"/>
    <w:rsid w:val="007D47E2"/>
    <w:rsid w:val="007D4C4C"/>
    <w:rsid w:val="007D4F28"/>
    <w:rsid w:val="007D6A2A"/>
    <w:rsid w:val="007D6F44"/>
    <w:rsid w:val="007D7A5E"/>
    <w:rsid w:val="007E1058"/>
    <w:rsid w:val="007E291C"/>
    <w:rsid w:val="007E2974"/>
    <w:rsid w:val="007E2B6F"/>
    <w:rsid w:val="007E2C87"/>
    <w:rsid w:val="007E55D5"/>
    <w:rsid w:val="007E5FCB"/>
    <w:rsid w:val="007E6CB1"/>
    <w:rsid w:val="007E7E6F"/>
    <w:rsid w:val="007F025A"/>
    <w:rsid w:val="007F1EBE"/>
    <w:rsid w:val="007F1F29"/>
    <w:rsid w:val="007F25DE"/>
    <w:rsid w:val="007F50AE"/>
    <w:rsid w:val="007F543E"/>
    <w:rsid w:val="007F6146"/>
    <w:rsid w:val="007F6250"/>
    <w:rsid w:val="007F6299"/>
    <w:rsid w:val="007F67C0"/>
    <w:rsid w:val="007F71D5"/>
    <w:rsid w:val="007F7299"/>
    <w:rsid w:val="00801369"/>
    <w:rsid w:val="0080141C"/>
    <w:rsid w:val="00801EB4"/>
    <w:rsid w:val="008026E0"/>
    <w:rsid w:val="00802954"/>
    <w:rsid w:val="00802C95"/>
    <w:rsid w:val="00803355"/>
    <w:rsid w:val="00804843"/>
    <w:rsid w:val="0080576D"/>
    <w:rsid w:val="00807596"/>
    <w:rsid w:val="00807A15"/>
    <w:rsid w:val="008108AE"/>
    <w:rsid w:val="008117F4"/>
    <w:rsid w:val="00812C0E"/>
    <w:rsid w:val="00812E65"/>
    <w:rsid w:val="008137B0"/>
    <w:rsid w:val="0081416D"/>
    <w:rsid w:val="008142CC"/>
    <w:rsid w:val="008151F2"/>
    <w:rsid w:val="00815BED"/>
    <w:rsid w:val="008162A4"/>
    <w:rsid w:val="008164F6"/>
    <w:rsid w:val="008165C6"/>
    <w:rsid w:val="008165F5"/>
    <w:rsid w:val="008165FB"/>
    <w:rsid w:val="008166C3"/>
    <w:rsid w:val="00816932"/>
    <w:rsid w:val="00816B82"/>
    <w:rsid w:val="00816FC8"/>
    <w:rsid w:val="00817067"/>
    <w:rsid w:val="008204FB"/>
    <w:rsid w:val="00822471"/>
    <w:rsid w:val="0082303A"/>
    <w:rsid w:val="00823344"/>
    <w:rsid w:val="00823961"/>
    <w:rsid w:val="00823FF5"/>
    <w:rsid w:val="0082427F"/>
    <w:rsid w:val="0082448A"/>
    <w:rsid w:val="0082578C"/>
    <w:rsid w:val="008259C9"/>
    <w:rsid w:val="00826013"/>
    <w:rsid w:val="00827C8F"/>
    <w:rsid w:val="0083000E"/>
    <w:rsid w:val="008315B2"/>
    <w:rsid w:val="00831AE4"/>
    <w:rsid w:val="008329A9"/>
    <w:rsid w:val="00832A1F"/>
    <w:rsid w:val="00834564"/>
    <w:rsid w:val="00835A87"/>
    <w:rsid w:val="00835AD0"/>
    <w:rsid w:val="00836745"/>
    <w:rsid w:val="00836DCE"/>
    <w:rsid w:val="008372F0"/>
    <w:rsid w:val="00841C71"/>
    <w:rsid w:val="0084238D"/>
    <w:rsid w:val="0084331A"/>
    <w:rsid w:val="008437E5"/>
    <w:rsid w:val="00843DD5"/>
    <w:rsid w:val="008447B3"/>
    <w:rsid w:val="0084562F"/>
    <w:rsid w:val="00846699"/>
    <w:rsid w:val="0084676E"/>
    <w:rsid w:val="00846FA0"/>
    <w:rsid w:val="008479B4"/>
    <w:rsid w:val="00847B0A"/>
    <w:rsid w:val="00850975"/>
    <w:rsid w:val="00851050"/>
    <w:rsid w:val="00851547"/>
    <w:rsid w:val="00851798"/>
    <w:rsid w:val="00851B4F"/>
    <w:rsid w:val="00852768"/>
    <w:rsid w:val="00853156"/>
    <w:rsid w:val="0085318F"/>
    <w:rsid w:val="00853D58"/>
    <w:rsid w:val="00854C62"/>
    <w:rsid w:val="0085506E"/>
    <w:rsid w:val="008555BB"/>
    <w:rsid w:val="0085597A"/>
    <w:rsid w:val="00855EDD"/>
    <w:rsid w:val="008562C2"/>
    <w:rsid w:val="008562FE"/>
    <w:rsid w:val="00856B6D"/>
    <w:rsid w:val="008574F2"/>
    <w:rsid w:val="00857524"/>
    <w:rsid w:val="00857AEA"/>
    <w:rsid w:val="00860141"/>
    <w:rsid w:val="0086308E"/>
    <w:rsid w:val="008632B2"/>
    <w:rsid w:val="00863319"/>
    <w:rsid w:val="0086342F"/>
    <w:rsid w:val="00863C50"/>
    <w:rsid w:val="00863E31"/>
    <w:rsid w:val="00863E6B"/>
    <w:rsid w:val="008648C4"/>
    <w:rsid w:val="00864B73"/>
    <w:rsid w:val="00864D48"/>
    <w:rsid w:val="00864F6D"/>
    <w:rsid w:val="00865600"/>
    <w:rsid w:val="00865C3A"/>
    <w:rsid w:val="00866428"/>
    <w:rsid w:val="00866EBC"/>
    <w:rsid w:val="008673CC"/>
    <w:rsid w:val="0086746C"/>
    <w:rsid w:val="00867DF1"/>
    <w:rsid w:val="00867F61"/>
    <w:rsid w:val="0087020D"/>
    <w:rsid w:val="00870873"/>
    <w:rsid w:val="00870EF6"/>
    <w:rsid w:val="0087104C"/>
    <w:rsid w:val="008719A6"/>
    <w:rsid w:val="00871FFF"/>
    <w:rsid w:val="0087289C"/>
    <w:rsid w:val="00872A76"/>
    <w:rsid w:val="00872AFC"/>
    <w:rsid w:val="00873907"/>
    <w:rsid w:val="00873B00"/>
    <w:rsid w:val="008744BC"/>
    <w:rsid w:val="00874AD3"/>
    <w:rsid w:val="0087523E"/>
    <w:rsid w:val="00875653"/>
    <w:rsid w:val="00875AC0"/>
    <w:rsid w:val="00876AFB"/>
    <w:rsid w:val="00880371"/>
    <w:rsid w:val="00881376"/>
    <w:rsid w:val="008815B5"/>
    <w:rsid w:val="00881616"/>
    <w:rsid w:val="0088161B"/>
    <w:rsid w:val="008816BF"/>
    <w:rsid w:val="00881AC1"/>
    <w:rsid w:val="00881BFF"/>
    <w:rsid w:val="008827CB"/>
    <w:rsid w:val="0088292C"/>
    <w:rsid w:val="00883498"/>
    <w:rsid w:val="008848D0"/>
    <w:rsid w:val="0088508D"/>
    <w:rsid w:val="008852D9"/>
    <w:rsid w:val="008857F0"/>
    <w:rsid w:val="00885D2D"/>
    <w:rsid w:val="00886FC7"/>
    <w:rsid w:val="0088706D"/>
    <w:rsid w:val="00887D6C"/>
    <w:rsid w:val="008908D9"/>
    <w:rsid w:val="00890E6A"/>
    <w:rsid w:val="008910A2"/>
    <w:rsid w:val="00892E13"/>
    <w:rsid w:val="00893548"/>
    <w:rsid w:val="00893BCC"/>
    <w:rsid w:val="00894733"/>
    <w:rsid w:val="0089502B"/>
    <w:rsid w:val="00895090"/>
    <w:rsid w:val="00895AB7"/>
    <w:rsid w:val="00895F00"/>
    <w:rsid w:val="008961AD"/>
    <w:rsid w:val="0089721F"/>
    <w:rsid w:val="00897907"/>
    <w:rsid w:val="0089797A"/>
    <w:rsid w:val="00897B3A"/>
    <w:rsid w:val="00897EA5"/>
    <w:rsid w:val="008A0036"/>
    <w:rsid w:val="008A0FFE"/>
    <w:rsid w:val="008A11A9"/>
    <w:rsid w:val="008A159E"/>
    <w:rsid w:val="008A1D20"/>
    <w:rsid w:val="008A1FA3"/>
    <w:rsid w:val="008A2B88"/>
    <w:rsid w:val="008A4624"/>
    <w:rsid w:val="008A4A16"/>
    <w:rsid w:val="008A4B8A"/>
    <w:rsid w:val="008A58D2"/>
    <w:rsid w:val="008A628C"/>
    <w:rsid w:val="008A72C2"/>
    <w:rsid w:val="008B0337"/>
    <w:rsid w:val="008B0F5E"/>
    <w:rsid w:val="008B120B"/>
    <w:rsid w:val="008B133B"/>
    <w:rsid w:val="008B1753"/>
    <w:rsid w:val="008B2EE2"/>
    <w:rsid w:val="008B3C6D"/>
    <w:rsid w:val="008B4599"/>
    <w:rsid w:val="008B4608"/>
    <w:rsid w:val="008B504F"/>
    <w:rsid w:val="008B5D07"/>
    <w:rsid w:val="008B6CC3"/>
    <w:rsid w:val="008B76D7"/>
    <w:rsid w:val="008B78CC"/>
    <w:rsid w:val="008C070C"/>
    <w:rsid w:val="008C149A"/>
    <w:rsid w:val="008C236F"/>
    <w:rsid w:val="008C26D0"/>
    <w:rsid w:val="008C2E51"/>
    <w:rsid w:val="008C3F26"/>
    <w:rsid w:val="008C4358"/>
    <w:rsid w:val="008C4B8F"/>
    <w:rsid w:val="008C4F64"/>
    <w:rsid w:val="008C4FAE"/>
    <w:rsid w:val="008C5404"/>
    <w:rsid w:val="008C5444"/>
    <w:rsid w:val="008C5F29"/>
    <w:rsid w:val="008C62AF"/>
    <w:rsid w:val="008C6716"/>
    <w:rsid w:val="008D0735"/>
    <w:rsid w:val="008D136E"/>
    <w:rsid w:val="008D13C8"/>
    <w:rsid w:val="008D1B9A"/>
    <w:rsid w:val="008D1FD1"/>
    <w:rsid w:val="008D211E"/>
    <w:rsid w:val="008D248A"/>
    <w:rsid w:val="008D31E9"/>
    <w:rsid w:val="008D3D5C"/>
    <w:rsid w:val="008D412E"/>
    <w:rsid w:val="008D4A0F"/>
    <w:rsid w:val="008D4A63"/>
    <w:rsid w:val="008D5D99"/>
    <w:rsid w:val="008D630A"/>
    <w:rsid w:val="008D6B81"/>
    <w:rsid w:val="008D7281"/>
    <w:rsid w:val="008E01ED"/>
    <w:rsid w:val="008E0628"/>
    <w:rsid w:val="008E129D"/>
    <w:rsid w:val="008E1580"/>
    <w:rsid w:val="008E1B0C"/>
    <w:rsid w:val="008E23B2"/>
    <w:rsid w:val="008E34DE"/>
    <w:rsid w:val="008E3546"/>
    <w:rsid w:val="008E35C6"/>
    <w:rsid w:val="008E660B"/>
    <w:rsid w:val="008E7714"/>
    <w:rsid w:val="008E7C95"/>
    <w:rsid w:val="008F014E"/>
    <w:rsid w:val="008F03DE"/>
    <w:rsid w:val="008F0670"/>
    <w:rsid w:val="008F1A70"/>
    <w:rsid w:val="008F1E36"/>
    <w:rsid w:val="008F367B"/>
    <w:rsid w:val="008F59BF"/>
    <w:rsid w:val="008F5D4E"/>
    <w:rsid w:val="008F7D46"/>
    <w:rsid w:val="0090029E"/>
    <w:rsid w:val="0090186C"/>
    <w:rsid w:val="00901BD2"/>
    <w:rsid w:val="00902C04"/>
    <w:rsid w:val="0090360E"/>
    <w:rsid w:val="00903D07"/>
    <w:rsid w:val="00905184"/>
    <w:rsid w:val="0090527A"/>
    <w:rsid w:val="00905822"/>
    <w:rsid w:val="00905852"/>
    <w:rsid w:val="00906D31"/>
    <w:rsid w:val="009071BD"/>
    <w:rsid w:val="00907239"/>
    <w:rsid w:val="00907269"/>
    <w:rsid w:val="00907291"/>
    <w:rsid w:val="009075A3"/>
    <w:rsid w:val="0091014C"/>
    <w:rsid w:val="009101F7"/>
    <w:rsid w:val="009112F8"/>
    <w:rsid w:val="0091152C"/>
    <w:rsid w:val="00911EFF"/>
    <w:rsid w:val="00912EB8"/>
    <w:rsid w:val="00913D8C"/>
    <w:rsid w:val="0091401C"/>
    <w:rsid w:val="00914CC1"/>
    <w:rsid w:val="009164E0"/>
    <w:rsid w:val="009165BC"/>
    <w:rsid w:val="00916E5E"/>
    <w:rsid w:val="00916F27"/>
    <w:rsid w:val="0091741A"/>
    <w:rsid w:val="00920A10"/>
    <w:rsid w:val="00921656"/>
    <w:rsid w:val="0092169E"/>
    <w:rsid w:val="0092231A"/>
    <w:rsid w:val="00922871"/>
    <w:rsid w:val="00922BC8"/>
    <w:rsid w:val="00922FF9"/>
    <w:rsid w:val="00923499"/>
    <w:rsid w:val="009245EB"/>
    <w:rsid w:val="009252B0"/>
    <w:rsid w:val="00926B01"/>
    <w:rsid w:val="0092761C"/>
    <w:rsid w:val="0093084E"/>
    <w:rsid w:val="00930AF3"/>
    <w:rsid w:val="00930FB9"/>
    <w:rsid w:val="009310D8"/>
    <w:rsid w:val="00931A3F"/>
    <w:rsid w:val="00931B83"/>
    <w:rsid w:val="00931DE2"/>
    <w:rsid w:val="009326D5"/>
    <w:rsid w:val="00933205"/>
    <w:rsid w:val="00933514"/>
    <w:rsid w:val="00933C58"/>
    <w:rsid w:val="00934896"/>
    <w:rsid w:val="00934A8A"/>
    <w:rsid w:val="00934AF1"/>
    <w:rsid w:val="00934CE3"/>
    <w:rsid w:val="00935006"/>
    <w:rsid w:val="0093576F"/>
    <w:rsid w:val="00935FCF"/>
    <w:rsid w:val="00936809"/>
    <w:rsid w:val="00936ADF"/>
    <w:rsid w:val="00937A89"/>
    <w:rsid w:val="00937E1D"/>
    <w:rsid w:val="009423C3"/>
    <w:rsid w:val="009423F8"/>
    <w:rsid w:val="0094284B"/>
    <w:rsid w:val="0094285D"/>
    <w:rsid w:val="00942C9D"/>
    <w:rsid w:val="00943214"/>
    <w:rsid w:val="00943262"/>
    <w:rsid w:val="00943918"/>
    <w:rsid w:val="00944860"/>
    <w:rsid w:val="009464FB"/>
    <w:rsid w:val="00947A79"/>
    <w:rsid w:val="009505DE"/>
    <w:rsid w:val="0095117A"/>
    <w:rsid w:val="0095282D"/>
    <w:rsid w:val="00952A7E"/>
    <w:rsid w:val="00952F39"/>
    <w:rsid w:val="0095323C"/>
    <w:rsid w:val="0095334C"/>
    <w:rsid w:val="009547CC"/>
    <w:rsid w:val="00954BFC"/>
    <w:rsid w:val="0095580F"/>
    <w:rsid w:val="00955A63"/>
    <w:rsid w:val="0095617A"/>
    <w:rsid w:val="009561B9"/>
    <w:rsid w:val="00956699"/>
    <w:rsid w:val="00957373"/>
    <w:rsid w:val="0095782E"/>
    <w:rsid w:val="00957A68"/>
    <w:rsid w:val="00957B36"/>
    <w:rsid w:val="00957E63"/>
    <w:rsid w:val="00960748"/>
    <w:rsid w:val="009618B6"/>
    <w:rsid w:val="00961F98"/>
    <w:rsid w:val="00962B4E"/>
    <w:rsid w:val="00962F5B"/>
    <w:rsid w:val="0096358B"/>
    <w:rsid w:val="009638ED"/>
    <w:rsid w:val="009642B3"/>
    <w:rsid w:val="0096436C"/>
    <w:rsid w:val="00965141"/>
    <w:rsid w:val="0096564B"/>
    <w:rsid w:val="009659A3"/>
    <w:rsid w:val="00965ABD"/>
    <w:rsid w:val="00965D7D"/>
    <w:rsid w:val="009668C4"/>
    <w:rsid w:val="00966DD6"/>
    <w:rsid w:val="00966FD5"/>
    <w:rsid w:val="00970035"/>
    <w:rsid w:val="0097162C"/>
    <w:rsid w:val="00972C75"/>
    <w:rsid w:val="009738F2"/>
    <w:rsid w:val="009748A9"/>
    <w:rsid w:val="00974B54"/>
    <w:rsid w:val="00974D33"/>
    <w:rsid w:val="00975A01"/>
    <w:rsid w:val="00976264"/>
    <w:rsid w:val="0097626C"/>
    <w:rsid w:val="00976581"/>
    <w:rsid w:val="0097677B"/>
    <w:rsid w:val="00976B10"/>
    <w:rsid w:val="00977408"/>
    <w:rsid w:val="00977915"/>
    <w:rsid w:val="0098079A"/>
    <w:rsid w:val="00980C46"/>
    <w:rsid w:val="00981CC2"/>
    <w:rsid w:val="00982CA8"/>
    <w:rsid w:val="009831F9"/>
    <w:rsid w:val="00983AC7"/>
    <w:rsid w:val="0098567C"/>
    <w:rsid w:val="00985C3A"/>
    <w:rsid w:val="00986C70"/>
    <w:rsid w:val="00986CD2"/>
    <w:rsid w:val="009904FA"/>
    <w:rsid w:val="00990B86"/>
    <w:rsid w:val="0099110C"/>
    <w:rsid w:val="009918D3"/>
    <w:rsid w:val="00992270"/>
    <w:rsid w:val="00993196"/>
    <w:rsid w:val="009939F8"/>
    <w:rsid w:val="00994127"/>
    <w:rsid w:val="00995BDF"/>
    <w:rsid w:val="00996107"/>
    <w:rsid w:val="00996C5F"/>
    <w:rsid w:val="0099794C"/>
    <w:rsid w:val="009979DE"/>
    <w:rsid w:val="00997AC2"/>
    <w:rsid w:val="009A00BC"/>
    <w:rsid w:val="009A251D"/>
    <w:rsid w:val="009A2C1A"/>
    <w:rsid w:val="009A35DF"/>
    <w:rsid w:val="009A3658"/>
    <w:rsid w:val="009A4655"/>
    <w:rsid w:val="009A511A"/>
    <w:rsid w:val="009A57E5"/>
    <w:rsid w:val="009A5ADE"/>
    <w:rsid w:val="009A5CCB"/>
    <w:rsid w:val="009A646F"/>
    <w:rsid w:val="009A6754"/>
    <w:rsid w:val="009A6786"/>
    <w:rsid w:val="009A6FCE"/>
    <w:rsid w:val="009A7338"/>
    <w:rsid w:val="009A7FB4"/>
    <w:rsid w:val="009B0B5C"/>
    <w:rsid w:val="009B1470"/>
    <w:rsid w:val="009B1958"/>
    <w:rsid w:val="009B1C39"/>
    <w:rsid w:val="009B1C64"/>
    <w:rsid w:val="009B2506"/>
    <w:rsid w:val="009B2899"/>
    <w:rsid w:val="009B35E0"/>
    <w:rsid w:val="009B3682"/>
    <w:rsid w:val="009B3A54"/>
    <w:rsid w:val="009B400B"/>
    <w:rsid w:val="009B5209"/>
    <w:rsid w:val="009B5221"/>
    <w:rsid w:val="009B5B4E"/>
    <w:rsid w:val="009B5C27"/>
    <w:rsid w:val="009B6540"/>
    <w:rsid w:val="009B7426"/>
    <w:rsid w:val="009B7887"/>
    <w:rsid w:val="009B7D8B"/>
    <w:rsid w:val="009B7E0F"/>
    <w:rsid w:val="009C171E"/>
    <w:rsid w:val="009C1EC2"/>
    <w:rsid w:val="009C2BCC"/>
    <w:rsid w:val="009C2CB0"/>
    <w:rsid w:val="009C3276"/>
    <w:rsid w:val="009C4DF2"/>
    <w:rsid w:val="009C6668"/>
    <w:rsid w:val="009C6A75"/>
    <w:rsid w:val="009C7068"/>
    <w:rsid w:val="009C75F2"/>
    <w:rsid w:val="009D2C2A"/>
    <w:rsid w:val="009D2D27"/>
    <w:rsid w:val="009D2D36"/>
    <w:rsid w:val="009D3A25"/>
    <w:rsid w:val="009D3AF4"/>
    <w:rsid w:val="009D48C5"/>
    <w:rsid w:val="009D4D24"/>
    <w:rsid w:val="009D52D7"/>
    <w:rsid w:val="009D547F"/>
    <w:rsid w:val="009D5647"/>
    <w:rsid w:val="009D5D34"/>
    <w:rsid w:val="009D7C03"/>
    <w:rsid w:val="009E0946"/>
    <w:rsid w:val="009E0D0F"/>
    <w:rsid w:val="009E21EF"/>
    <w:rsid w:val="009E2232"/>
    <w:rsid w:val="009E2495"/>
    <w:rsid w:val="009E29EF"/>
    <w:rsid w:val="009E2F36"/>
    <w:rsid w:val="009E305D"/>
    <w:rsid w:val="009E4024"/>
    <w:rsid w:val="009E5142"/>
    <w:rsid w:val="009E6097"/>
    <w:rsid w:val="009E77BA"/>
    <w:rsid w:val="009E7977"/>
    <w:rsid w:val="009E7A4F"/>
    <w:rsid w:val="009E7A96"/>
    <w:rsid w:val="009E7C67"/>
    <w:rsid w:val="009F184B"/>
    <w:rsid w:val="009F1FE3"/>
    <w:rsid w:val="009F22A8"/>
    <w:rsid w:val="009F2B4E"/>
    <w:rsid w:val="009F3BC2"/>
    <w:rsid w:val="009F3D8E"/>
    <w:rsid w:val="009F5E8B"/>
    <w:rsid w:val="009F616B"/>
    <w:rsid w:val="009F6263"/>
    <w:rsid w:val="009F6822"/>
    <w:rsid w:val="009F774F"/>
    <w:rsid w:val="009F7846"/>
    <w:rsid w:val="00A003BD"/>
    <w:rsid w:val="00A00F09"/>
    <w:rsid w:val="00A00FA1"/>
    <w:rsid w:val="00A01A8A"/>
    <w:rsid w:val="00A01C1D"/>
    <w:rsid w:val="00A02332"/>
    <w:rsid w:val="00A0243A"/>
    <w:rsid w:val="00A03997"/>
    <w:rsid w:val="00A03B7C"/>
    <w:rsid w:val="00A0595A"/>
    <w:rsid w:val="00A05D4E"/>
    <w:rsid w:val="00A06F0B"/>
    <w:rsid w:val="00A10758"/>
    <w:rsid w:val="00A11B9A"/>
    <w:rsid w:val="00A126F2"/>
    <w:rsid w:val="00A12844"/>
    <w:rsid w:val="00A12D3C"/>
    <w:rsid w:val="00A1339F"/>
    <w:rsid w:val="00A14567"/>
    <w:rsid w:val="00A14AA9"/>
    <w:rsid w:val="00A14FE6"/>
    <w:rsid w:val="00A151B2"/>
    <w:rsid w:val="00A153A6"/>
    <w:rsid w:val="00A1583A"/>
    <w:rsid w:val="00A160F4"/>
    <w:rsid w:val="00A176EF"/>
    <w:rsid w:val="00A210D2"/>
    <w:rsid w:val="00A21C84"/>
    <w:rsid w:val="00A226E2"/>
    <w:rsid w:val="00A22847"/>
    <w:rsid w:val="00A22B47"/>
    <w:rsid w:val="00A23471"/>
    <w:rsid w:val="00A23500"/>
    <w:rsid w:val="00A25256"/>
    <w:rsid w:val="00A25C5B"/>
    <w:rsid w:val="00A25CFE"/>
    <w:rsid w:val="00A26838"/>
    <w:rsid w:val="00A269B6"/>
    <w:rsid w:val="00A30085"/>
    <w:rsid w:val="00A309E1"/>
    <w:rsid w:val="00A31DD7"/>
    <w:rsid w:val="00A31FEE"/>
    <w:rsid w:val="00A3204B"/>
    <w:rsid w:val="00A3277B"/>
    <w:rsid w:val="00A327BB"/>
    <w:rsid w:val="00A32A1B"/>
    <w:rsid w:val="00A32F59"/>
    <w:rsid w:val="00A33417"/>
    <w:rsid w:val="00A3350F"/>
    <w:rsid w:val="00A33777"/>
    <w:rsid w:val="00A345DB"/>
    <w:rsid w:val="00A348C5"/>
    <w:rsid w:val="00A34CB3"/>
    <w:rsid w:val="00A3552B"/>
    <w:rsid w:val="00A35F10"/>
    <w:rsid w:val="00A3696D"/>
    <w:rsid w:val="00A36C72"/>
    <w:rsid w:val="00A3715C"/>
    <w:rsid w:val="00A371A7"/>
    <w:rsid w:val="00A37500"/>
    <w:rsid w:val="00A40199"/>
    <w:rsid w:val="00A4027D"/>
    <w:rsid w:val="00A4033B"/>
    <w:rsid w:val="00A40B61"/>
    <w:rsid w:val="00A40FFE"/>
    <w:rsid w:val="00A41389"/>
    <w:rsid w:val="00A4163F"/>
    <w:rsid w:val="00A41676"/>
    <w:rsid w:val="00A416D1"/>
    <w:rsid w:val="00A420F3"/>
    <w:rsid w:val="00A421FB"/>
    <w:rsid w:val="00A422F5"/>
    <w:rsid w:val="00A423BD"/>
    <w:rsid w:val="00A423CD"/>
    <w:rsid w:val="00A42D4F"/>
    <w:rsid w:val="00A42DB4"/>
    <w:rsid w:val="00A439D3"/>
    <w:rsid w:val="00A4454E"/>
    <w:rsid w:val="00A449C1"/>
    <w:rsid w:val="00A4512B"/>
    <w:rsid w:val="00A45F2E"/>
    <w:rsid w:val="00A4702B"/>
    <w:rsid w:val="00A47888"/>
    <w:rsid w:val="00A47C39"/>
    <w:rsid w:val="00A47D24"/>
    <w:rsid w:val="00A503D8"/>
    <w:rsid w:val="00A509B8"/>
    <w:rsid w:val="00A50C6D"/>
    <w:rsid w:val="00A51B69"/>
    <w:rsid w:val="00A51CA3"/>
    <w:rsid w:val="00A51D4E"/>
    <w:rsid w:val="00A531B8"/>
    <w:rsid w:val="00A54E1F"/>
    <w:rsid w:val="00A55036"/>
    <w:rsid w:val="00A5521D"/>
    <w:rsid w:val="00A552DF"/>
    <w:rsid w:val="00A556F7"/>
    <w:rsid w:val="00A557B2"/>
    <w:rsid w:val="00A5618F"/>
    <w:rsid w:val="00A56798"/>
    <w:rsid w:val="00A57A06"/>
    <w:rsid w:val="00A6000A"/>
    <w:rsid w:val="00A60095"/>
    <w:rsid w:val="00A600BB"/>
    <w:rsid w:val="00A60120"/>
    <w:rsid w:val="00A60F23"/>
    <w:rsid w:val="00A6170A"/>
    <w:rsid w:val="00A61BFE"/>
    <w:rsid w:val="00A62347"/>
    <w:rsid w:val="00A6245F"/>
    <w:rsid w:val="00A6302B"/>
    <w:rsid w:val="00A63AFE"/>
    <w:rsid w:val="00A64247"/>
    <w:rsid w:val="00A64BBF"/>
    <w:rsid w:val="00A6524B"/>
    <w:rsid w:val="00A6599D"/>
    <w:rsid w:val="00A65C7A"/>
    <w:rsid w:val="00A6698A"/>
    <w:rsid w:val="00A67980"/>
    <w:rsid w:val="00A70126"/>
    <w:rsid w:val="00A706A7"/>
    <w:rsid w:val="00A70B51"/>
    <w:rsid w:val="00A723F5"/>
    <w:rsid w:val="00A725FC"/>
    <w:rsid w:val="00A7339F"/>
    <w:rsid w:val="00A73D37"/>
    <w:rsid w:val="00A754B0"/>
    <w:rsid w:val="00A75B50"/>
    <w:rsid w:val="00A761A0"/>
    <w:rsid w:val="00A7713E"/>
    <w:rsid w:val="00A7730D"/>
    <w:rsid w:val="00A774DD"/>
    <w:rsid w:val="00A801C6"/>
    <w:rsid w:val="00A80A1D"/>
    <w:rsid w:val="00A81307"/>
    <w:rsid w:val="00A84449"/>
    <w:rsid w:val="00A8444D"/>
    <w:rsid w:val="00A869CC"/>
    <w:rsid w:val="00A86A50"/>
    <w:rsid w:val="00A87C58"/>
    <w:rsid w:val="00A87E50"/>
    <w:rsid w:val="00A90E42"/>
    <w:rsid w:val="00A91F65"/>
    <w:rsid w:val="00A921C5"/>
    <w:rsid w:val="00A92772"/>
    <w:rsid w:val="00A92C46"/>
    <w:rsid w:val="00A9342F"/>
    <w:rsid w:val="00A934C0"/>
    <w:rsid w:val="00A93845"/>
    <w:rsid w:val="00A95089"/>
    <w:rsid w:val="00A955D5"/>
    <w:rsid w:val="00A95BFB"/>
    <w:rsid w:val="00A966BC"/>
    <w:rsid w:val="00A9677B"/>
    <w:rsid w:val="00A97220"/>
    <w:rsid w:val="00A9792D"/>
    <w:rsid w:val="00AA045C"/>
    <w:rsid w:val="00AA28D9"/>
    <w:rsid w:val="00AA323E"/>
    <w:rsid w:val="00AA3A0E"/>
    <w:rsid w:val="00AA3DFB"/>
    <w:rsid w:val="00AA4539"/>
    <w:rsid w:val="00AA4D31"/>
    <w:rsid w:val="00AA5D66"/>
    <w:rsid w:val="00AA6662"/>
    <w:rsid w:val="00AA6747"/>
    <w:rsid w:val="00AA73DF"/>
    <w:rsid w:val="00AA7435"/>
    <w:rsid w:val="00AA7D29"/>
    <w:rsid w:val="00AA7F03"/>
    <w:rsid w:val="00AB103A"/>
    <w:rsid w:val="00AB1B51"/>
    <w:rsid w:val="00AB1FFC"/>
    <w:rsid w:val="00AB2149"/>
    <w:rsid w:val="00AB3290"/>
    <w:rsid w:val="00AB37AA"/>
    <w:rsid w:val="00AB3D5A"/>
    <w:rsid w:val="00AB43C0"/>
    <w:rsid w:val="00AB447E"/>
    <w:rsid w:val="00AB49E8"/>
    <w:rsid w:val="00AB4C43"/>
    <w:rsid w:val="00AB55BE"/>
    <w:rsid w:val="00AB63D9"/>
    <w:rsid w:val="00AB681F"/>
    <w:rsid w:val="00AB68DF"/>
    <w:rsid w:val="00AB6993"/>
    <w:rsid w:val="00AB75F0"/>
    <w:rsid w:val="00AB7C50"/>
    <w:rsid w:val="00AC099A"/>
    <w:rsid w:val="00AC0E59"/>
    <w:rsid w:val="00AC12AF"/>
    <w:rsid w:val="00AC2284"/>
    <w:rsid w:val="00AC340F"/>
    <w:rsid w:val="00AC42F1"/>
    <w:rsid w:val="00AC44A8"/>
    <w:rsid w:val="00AC44B4"/>
    <w:rsid w:val="00AC5C82"/>
    <w:rsid w:val="00AC6069"/>
    <w:rsid w:val="00AC6B3A"/>
    <w:rsid w:val="00AC6B87"/>
    <w:rsid w:val="00AC75F9"/>
    <w:rsid w:val="00AC7C4C"/>
    <w:rsid w:val="00AD024D"/>
    <w:rsid w:val="00AD131D"/>
    <w:rsid w:val="00AD1C2C"/>
    <w:rsid w:val="00AD1DB9"/>
    <w:rsid w:val="00AD2182"/>
    <w:rsid w:val="00AD3BE0"/>
    <w:rsid w:val="00AD4816"/>
    <w:rsid w:val="00AD5457"/>
    <w:rsid w:val="00AD56F2"/>
    <w:rsid w:val="00AD58B9"/>
    <w:rsid w:val="00AD6036"/>
    <w:rsid w:val="00AD6187"/>
    <w:rsid w:val="00AD62B3"/>
    <w:rsid w:val="00AD65E1"/>
    <w:rsid w:val="00AD6DF0"/>
    <w:rsid w:val="00AE064B"/>
    <w:rsid w:val="00AE11AB"/>
    <w:rsid w:val="00AE1AEA"/>
    <w:rsid w:val="00AE2166"/>
    <w:rsid w:val="00AE28D2"/>
    <w:rsid w:val="00AE2CBF"/>
    <w:rsid w:val="00AE3815"/>
    <w:rsid w:val="00AE3E2E"/>
    <w:rsid w:val="00AE535F"/>
    <w:rsid w:val="00AE5653"/>
    <w:rsid w:val="00AE594F"/>
    <w:rsid w:val="00AE5A11"/>
    <w:rsid w:val="00AE5AB8"/>
    <w:rsid w:val="00AE6676"/>
    <w:rsid w:val="00AE7595"/>
    <w:rsid w:val="00AE7A85"/>
    <w:rsid w:val="00AE7B7A"/>
    <w:rsid w:val="00AF0546"/>
    <w:rsid w:val="00AF1513"/>
    <w:rsid w:val="00AF20CC"/>
    <w:rsid w:val="00AF273D"/>
    <w:rsid w:val="00AF3236"/>
    <w:rsid w:val="00AF35C7"/>
    <w:rsid w:val="00AF405C"/>
    <w:rsid w:val="00AF520C"/>
    <w:rsid w:val="00AF778F"/>
    <w:rsid w:val="00AF77B7"/>
    <w:rsid w:val="00AF7A40"/>
    <w:rsid w:val="00B000CD"/>
    <w:rsid w:val="00B00186"/>
    <w:rsid w:val="00B001A1"/>
    <w:rsid w:val="00B003AF"/>
    <w:rsid w:val="00B006D4"/>
    <w:rsid w:val="00B012C7"/>
    <w:rsid w:val="00B01BC0"/>
    <w:rsid w:val="00B027C5"/>
    <w:rsid w:val="00B031A4"/>
    <w:rsid w:val="00B0363C"/>
    <w:rsid w:val="00B03B43"/>
    <w:rsid w:val="00B041F0"/>
    <w:rsid w:val="00B045F1"/>
    <w:rsid w:val="00B04661"/>
    <w:rsid w:val="00B04E1B"/>
    <w:rsid w:val="00B050E8"/>
    <w:rsid w:val="00B057BE"/>
    <w:rsid w:val="00B07D61"/>
    <w:rsid w:val="00B10279"/>
    <w:rsid w:val="00B10DD8"/>
    <w:rsid w:val="00B114C6"/>
    <w:rsid w:val="00B129FC"/>
    <w:rsid w:val="00B12FE0"/>
    <w:rsid w:val="00B1446A"/>
    <w:rsid w:val="00B14ED9"/>
    <w:rsid w:val="00B151DC"/>
    <w:rsid w:val="00B153B9"/>
    <w:rsid w:val="00B1564F"/>
    <w:rsid w:val="00B15DB9"/>
    <w:rsid w:val="00B1698F"/>
    <w:rsid w:val="00B20992"/>
    <w:rsid w:val="00B20EB7"/>
    <w:rsid w:val="00B20ECF"/>
    <w:rsid w:val="00B2301C"/>
    <w:rsid w:val="00B238BA"/>
    <w:rsid w:val="00B23EED"/>
    <w:rsid w:val="00B246CE"/>
    <w:rsid w:val="00B24761"/>
    <w:rsid w:val="00B24ECE"/>
    <w:rsid w:val="00B25107"/>
    <w:rsid w:val="00B25214"/>
    <w:rsid w:val="00B25E5D"/>
    <w:rsid w:val="00B2742B"/>
    <w:rsid w:val="00B27506"/>
    <w:rsid w:val="00B2771C"/>
    <w:rsid w:val="00B27DD5"/>
    <w:rsid w:val="00B31361"/>
    <w:rsid w:val="00B31593"/>
    <w:rsid w:val="00B31CAF"/>
    <w:rsid w:val="00B324D0"/>
    <w:rsid w:val="00B32835"/>
    <w:rsid w:val="00B341F0"/>
    <w:rsid w:val="00B3499A"/>
    <w:rsid w:val="00B3501A"/>
    <w:rsid w:val="00B35060"/>
    <w:rsid w:val="00B3560C"/>
    <w:rsid w:val="00B36A55"/>
    <w:rsid w:val="00B36D23"/>
    <w:rsid w:val="00B36E1D"/>
    <w:rsid w:val="00B37D00"/>
    <w:rsid w:val="00B401D1"/>
    <w:rsid w:val="00B42B72"/>
    <w:rsid w:val="00B44338"/>
    <w:rsid w:val="00B46589"/>
    <w:rsid w:val="00B46D3D"/>
    <w:rsid w:val="00B47EA4"/>
    <w:rsid w:val="00B5020F"/>
    <w:rsid w:val="00B507BA"/>
    <w:rsid w:val="00B50F4A"/>
    <w:rsid w:val="00B5106D"/>
    <w:rsid w:val="00B51D2A"/>
    <w:rsid w:val="00B530E7"/>
    <w:rsid w:val="00B53236"/>
    <w:rsid w:val="00B5446A"/>
    <w:rsid w:val="00B557DB"/>
    <w:rsid w:val="00B5630B"/>
    <w:rsid w:val="00B56597"/>
    <w:rsid w:val="00B56CAA"/>
    <w:rsid w:val="00B56E0E"/>
    <w:rsid w:val="00B576C4"/>
    <w:rsid w:val="00B57E2E"/>
    <w:rsid w:val="00B6043B"/>
    <w:rsid w:val="00B60C0D"/>
    <w:rsid w:val="00B60E3A"/>
    <w:rsid w:val="00B61464"/>
    <w:rsid w:val="00B614B5"/>
    <w:rsid w:val="00B619CC"/>
    <w:rsid w:val="00B61A0A"/>
    <w:rsid w:val="00B61ABA"/>
    <w:rsid w:val="00B62FAC"/>
    <w:rsid w:val="00B63ABB"/>
    <w:rsid w:val="00B63C15"/>
    <w:rsid w:val="00B647E3"/>
    <w:rsid w:val="00B65C6C"/>
    <w:rsid w:val="00B66206"/>
    <w:rsid w:val="00B6681B"/>
    <w:rsid w:val="00B67C66"/>
    <w:rsid w:val="00B70F14"/>
    <w:rsid w:val="00B711EE"/>
    <w:rsid w:val="00B72116"/>
    <w:rsid w:val="00B7367A"/>
    <w:rsid w:val="00B742E2"/>
    <w:rsid w:val="00B7455E"/>
    <w:rsid w:val="00B746AF"/>
    <w:rsid w:val="00B749C1"/>
    <w:rsid w:val="00B74EF4"/>
    <w:rsid w:val="00B75449"/>
    <w:rsid w:val="00B768D8"/>
    <w:rsid w:val="00B76A6D"/>
    <w:rsid w:val="00B7711D"/>
    <w:rsid w:val="00B77EB6"/>
    <w:rsid w:val="00B807BD"/>
    <w:rsid w:val="00B81E08"/>
    <w:rsid w:val="00B8202A"/>
    <w:rsid w:val="00B82F38"/>
    <w:rsid w:val="00B838C5"/>
    <w:rsid w:val="00B83A45"/>
    <w:rsid w:val="00B84741"/>
    <w:rsid w:val="00B85B45"/>
    <w:rsid w:val="00B85FD4"/>
    <w:rsid w:val="00B8718F"/>
    <w:rsid w:val="00B872C9"/>
    <w:rsid w:val="00B875ED"/>
    <w:rsid w:val="00B8785F"/>
    <w:rsid w:val="00B87FCC"/>
    <w:rsid w:val="00B900C9"/>
    <w:rsid w:val="00B9072F"/>
    <w:rsid w:val="00B90BF3"/>
    <w:rsid w:val="00B91205"/>
    <w:rsid w:val="00B912C2"/>
    <w:rsid w:val="00B916B7"/>
    <w:rsid w:val="00B92384"/>
    <w:rsid w:val="00B945C1"/>
    <w:rsid w:val="00B94E7B"/>
    <w:rsid w:val="00B951BA"/>
    <w:rsid w:val="00B95CF1"/>
    <w:rsid w:val="00BA0177"/>
    <w:rsid w:val="00BA02B3"/>
    <w:rsid w:val="00BA04B7"/>
    <w:rsid w:val="00BA1A68"/>
    <w:rsid w:val="00BA1F07"/>
    <w:rsid w:val="00BA3113"/>
    <w:rsid w:val="00BA33F0"/>
    <w:rsid w:val="00BA40DD"/>
    <w:rsid w:val="00BA4155"/>
    <w:rsid w:val="00BA43CB"/>
    <w:rsid w:val="00BA4550"/>
    <w:rsid w:val="00BA522A"/>
    <w:rsid w:val="00BA53B0"/>
    <w:rsid w:val="00BA63F6"/>
    <w:rsid w:val="00BA6A76"/>
    <w:rsid w:val="00BA7154"/>
    <w:rsid w:val="00BA7214"/>
    <w:rsid w:val="00BA72CE"/>
    <w:rsid w:val="00BA7EA8"/>
    <w:rsid w:val="00BA7F7E"/>
    <w:rsid w:val="00BB0470"/>
    <w:rsid w:val="00BB04C9"/>
    <w:rsid w:val="00BB10C8"/>
    <w:rsid w:val="00BB1259"/>
    <w:rsid w:val="00BB12E2"/>
    <w:rsid w:val="00BB23D5"/>
    <w:rsid w:val="00BB3804"/>
    <w:rsid w:val="00BB3B86"/>
    <w:rsid w:val="00BB5592"/>
    <w:rsid w:val="00BB5D25"/>
    <w:rsid w:val="00BB5DF3"/>
    <w:rsid w:val="00BB7A10"/>
    <w:rsid w:val="00BC01A0"/>
    <w:rsid w:val="00BC0D45"/>
    <w:rsid w:val="00BC12BB"/>
    <w:rsid w:val="00BC15DA"/>
    <w:rsid w:val="00BC17D1"/>
    <w:rsid w:val="00BC1A27"/>
    <w:rsid w:val="00BC1EA9"/>
    <w:rsid w:val="00BC203C"/>
    <w:rsid w:val="00BC2A98"/>
    <w:rsid w:val="00BC2F50"/>
    <w:rsid w:val="00BC503B"/>
    <w:rsid w:val="00BC6653"/>
    <w:rsid w:val="00BC6E34"/>
    <w:rsid w:val="00BC7004"/>
    <w:rsid w:val="00BD021C"/>
    <w:rsid w:val="00BD02E1"/>
    <w:rsid w:val="00BD04DB"/>
    <w:rsid w:val="00BD09F5"/>
    <w:rsid w:val="00BD0B3F"/>
    <w:rsid w:val="00BD17AA"/>
    <w:rsid w:val="00BD1FB2"/>
    <w:rsid w:val="00BD2D23"/>
    <w:rsid w:val="00BD583C"/>
    <w:rsid w:val="00BD5CC8"/>
    <w:rsid w:val="00BD5FA2"/>
    <w:rsid w:val="00BD5FEE"/>
    <w:rsid w:val="00BD6B08"/>
    <w:rsid w:val="00BD72BB"/>
    <w:rsid w:val="00BE070B"/>
    <w:rsid w:val="00BE15C5"/>
    <w:rsid w:val="00BE34AC"/>
    <w:rsid w:val="00BE4240"/>
    <w:rsid w:val="00BE4ED4"/>
    <w:rsid w:val="00BE58D0"/>
    <w:rsid w:val="00BE5ACB"/>
    <w:rsid w:val="00BE6088"/>
    <w:rsid w:val="00BE6949"/>
    <w:rsid w:val="00BE7033"/>
    <w:rsid w:val="00BE7E22"/>
    <w:rsid w:val="00BF01B0"/>
    <w:rsid w:val="00BF04C9"/>
    <w:rsid w:val="00BF0D39"/>
    <w:rsid w:val="00BF1019"/>
    <w:rsid w:val="00BF10D6"/>
    <w:rsid w:val="00BF1CF3"/>
    <w:rsid w:val="00BF1E57"/>
    <w:rsid w:val="00BF1FFF"/>
    <w:rsid w:val="00BF34E5"/>
    <w:rsid w:val="00BF35B3"/>
    <w:rsid w:val="00BF3621"/>
    <w:rsid w:val="00BF390F"/>
    <w:rsid w:val="00BF39C7"/>
    <w:rsid w:val="00BF3AF0"/>
    <w:rsid w:val="00BF50B2"/>
    <w:rsid w:val="00BF5899"/>
    <w:rsid w:val="00BF696C"/>
    <w:rsid w:val="00BF78FB"/>
    <w:rsid w:val="00BF7C55"/>
    <w:rsid w:val="00C00078"/>
    <w:rsid w:val="00C01429"/>
    <w:rsid w:val="00C01CF7"/>
    <w:rsid w:val="00C01D02"/>
    <w:rsid w:val="00C02B30"/>
    <w:rsid w:val="00C02E25"/>
    <w:rsid w:val="00C0309B"/>
    <w:rsid w:val="00C035B8"/>
    <w:rsid w:val="00C036F7"/>
    <w:rsid w:val="00C0398E"/>
    <w:rsid w:val="00C040D0"/>
    <w:rsid w:val="00C04425"/>
    <w:rsid w:val="00C04EB3"/>
    <w:rsid w:val="00C05333"/>
    <w:rsid w:val="00C063C5"/>
    <w:rsid w:val="00C07B51"/>
    <w:rsid w:val="00C10B7C"/>
    <w:rsid w:val="00C1164C"/>
    <w:rsid w:val="00C11686"/>
    <w:rsid w:val="00C1195F"/>
    <w:rsid w:val="00C122B8"/>
    <w:rsid w:val="00C12570"/>
    <w:rsid w:val="00C142BE"/>
    <w:rsid w:val="00C1438A"/>
    <w:rsid w:val="00C146F3"/>
    <w:rsid w:val="00C14FF2"/>
    <w:rsid w:val="00C165DB"/>
    <w:rsid w:val="00C16863"/>
    <w:rsid w:val="00C16A6D"/>
    <w:rsid w:val="00C17110"/>
    <w:rsid w:val="00C174F0"/>
    <w:rsid w:val="00C17A88"/>
    <w:rsid w:val="00C17E75"/>
    <w:rsid w:val="00C206BF"/>
    <w:rsid w:val="00C20BA7"/>
    <w:rsid w:val="00C2107A"/>
    <w:rsid w:val="00C21420"/>
    <w:rsid w:val="00C21AAD"/>
    <w:rsid w:val="00C2357D"/>
    <w:rsid w:val="00C23B6F"/>
    <w:rsid w:val="00C23C6D"/>
    <w:rsid w:val="00C243CE"/>
    <w:rsid w:val="00C248D7"/>
    <w:rsid w:val="00C2505B"/>
    <w:rsid w:val="00C2506D"/>
    <w:rsid w:val="00C253D7"/>
    <w:rsid w:val="00C258D9"/>
    <w:rsid w:val="00C26415"/>
    <w:rsid w:val="00C26E3E"/>
    <w:rsid w:val="00C270F0"/>
    <w:rsid w:val="00C273A2"/>
    <w:rsid w:val="00C27D67"/>
    <w:rsid w:val="00C30347"/>
    <w:rsid w:val="00C3101F"/>
    <w:rsid w:val="00C311AC"/>
    <w:rsid w:val="00C3273B"/>
    <w:rsid w:val="00C3281A"/>
    <w:rsid w:val="00C32A7A"/>
    <w:rsid w:val="00C33C23"/>
    <w:rsid w:val="00C348E4"/>
    <w:rsid w:val="00C3494A"/>
    <w:rsid w:val="00C3500E"/>
    <w:rsid w:val="00C358FA"/>
    <w:rsid w:val="00C35EEB"/>
    <w:rsid w:val="00C36E7B"/>
    <w:rsid w:val="00C37178"/>
    <w:rsid w:val="00C37BC6"/>
    <w:rsid w:val="00C408F9"/>
    <w:rsid w:val="00C418DC"/>
    <w:rsid w:val="00C41AFC"/>
    <w:rsid w:val="00C41B1F"/>
    <w:rsid w:val="00C42F3D"/>
    <w:rsid w:val="00C42FBF"/>
    <w:rsid w:val="00C4314B"/>
    <w:rsid w:val="00C43223"/>
    <w:rsid w:val="00C44A87"/>
    <w:rsid w:val="00C44B24"/>
    <w:rsid w:val="00C44FF7"/>
    <w:rsid w:val="00C45602"/>
    <w:rsid w:val="00C45A3B"/>
    <w:rsid w:val="00C46222"/>
    <w:rsid w:val="00C465FF"/>
    <w:rsid w:val="00C46774"/>
    <w:rsid w:val="00C46B51"/>
    <w:rsid w:val="00C47D71"/>
    <w:rsid w:val="00C504FA"/>
    <w:rsid w:val="00C5164C"/>
    <w:rsid w:val="00C51677"/>
    <w:rsid w:val="00C51E4B"/>
    <w:rsid w:val="00C522DF"/>
    <w:rsid w:val="00C52DDD"/>
    <w:rsid w:val="00C5364F"/>
    <w:rsid w:val="00C5384A"/>
    <w:rsid w:val="00C53C28"/>
    <w:rsid w:val="00C549AD"/>
    <w:rsid w:val="00C55B37"/>
    <w:rsid w:val="00C56C7C"/>
    <w:rsid w:val="00C57B4F"/>
    <w:rsid w:val="00C60007"/>
    <w:rsid w:val="00C603E5"/>
    <w:rsid w:val="00C60A4A"/>
    <w:rsid w:val="00C60CBC"/>
    <w:rsid w:val="00C6159A"/>
    <w:rsid w:val="00C61D01"/>
    <w:rsid w:val="00C62ADA"/>
    <w:rsid w:val="00C63091"/>
    <w:rsid w:val="00C644B1"/>
    <w:rsid w:val="00C64AB0"/>
    <w:rsid w:val="00C67444"/>
    <w:rsid w:val="00C67B42"/>
    <w:rsid w:val="00C70A1B"/>
    <w:rsid w:val="00C71A8C"/>
    <w:rsid w:val="00C7217E"/>
    <w:rsid w:val="00C749DA"/>
    <w:rsid w:val="00C759C7"/>
    <w:rsid w:val="00C75BE6"/>
    <w:rsid w:val="00C77218"/>
    <w:rsid w:val="00C773B4"/>
    <w:rsid w:val="00C774FC"/>
    <w:rsid w:val="00C77E4E"/>
    <w:rsid w:val="00C80A2C"/>
    <w:rsid w:val="00C838E2"/>
    <w:rsid w:val="00C83F6E"/>
    <w:rsid w:val="00C84BB7"/>
    <w:rsid w:val="00C85550"/>
    <w:rsid w:val="00C8568E"/>
    <w:rsid w:val="00C869B2"/>
    <w:rsid w:val="00C90062"/>
    <w:rsid w:val="00C90127"/>
    <w:rsid w:val="00C90398"/>
    <w:rsid w:val="00C90A4D"/>
    <w:rsid w:val="00C91546"/>
    <w:rsid w:val="00C91CA1"/>
    <w:rsid w:val="00C9259A"/>
    <w:rsid w:val="00C92D57"/>
    <w:rsid w:val="00C93C68"/>
    <w:rsid w:val="00C94746"/>
    <w:rsid w:val="00C94C6C"/>
    <w:rsid w:val="00C94D30"/>
    <w:rsid w:val="00C95CA0"/>
    <w:rsid w:val="00C96AC6"/>
    <w:rsid w:val="00C97E13"/>
    <w:rsid w:val="00C97F60"/>
    <w:rsid w:val="00CA0423"/>
    <w:rsid w:val="00CA16BC"/>
    <w:rsid w:val="00CA325D"/>
    <w:rsid w:val="00CA398B"/>
    <w:rsid w:val="00CA422A"/>
    <w:rsid w:val="00CA4662"/>
    <w:rsid w:val="00CA47B9"/>
    <w:rsid w:val="00CA4A92"/>
    <w:rsid w:val="00CA4E6B"/>
    <w:rsid w:val="00CA4EDB"/>
    <w:rsid w:val="00CA51EF"/>
    <w:rsid w:val="00CA5514"/>
    <w:rsid w:val="00CA5F5C"/>
    <w:rsid w:val="00CA7874"/>
    <w:rsid w:val="00CA7B73"/>
    <w:rsid w:val="00CB0695"/>
    <w:rsid w:val="00CB10DB"/>
    <w:rsid w:val="00CB16B6"/>
    <w:rsid w:val="00CB1D92"/>
    <w:rsid w:val="00CB3377"/>
    <w:rsid w:val="00CB4554"/>
    <w:rsid w:val="00CB4CC7"/>
    <w:rsid w:val="00CB516D"/>
    <w:rsid w:val="00CB5448"/>
    <w:rsid w:val="00CB5748"/>
    <w:rsid w:val="00CB5881"/>
    <w:rsid w:val="00CB59EF"/>
    <w:rsid w:val="00CB5A91"/>
    <w:rsid w:val="00CB5EC8"/>
    <w:rsid w:val="00CB6761"/>
    <w:rsid w:val="00CB6E72"/>
    <w:rsid w:val="00CB6EE4"/>
    <w:rsid w:val="00CB7679"/>
    <w:rsid w:val="00CC1EAF"/>
    <w:rsid w:val="00CC2FB6"/>
    <w:rsid w:val="00CC4440"/>
    <w:rsid w:val="00CC4FAE"/>
    <w:rsid w:val="00CC61A6"/>
    <w:rsid w:val="00CC733A"/>
    <w:rsid w:val="00CC77DB"/>
    <w:rsid w:val="00CC7D4B"/>
    <w:rsid w:val="00CD0254"/>
    <w:rsid w:val="00CD0E5B"/>
    <w:rsid w:val="00CD1EE6"/>
    <w:rsid w:val="00CD206F"/>
    <w:rsid w:val="00CD2B95"/>
    <w:rsid w:val="00CD2C93"/>
    <w:rsid w:val="00CD32DA"/>
    <w:rsid w:val="00CD3F76"/>
    <w:rsid w:val="00CD5131"/>
    <w:rsid w:val="00CD55AE"/>
    <w:rsid w:val="00CD5D65"/>
    <w:rsid w:val="00CD5D81"/>
    <w:rsid w:val="00CD5E3B"/>
    <w:rsid w:val="00CD6643"/>
    <w:rsid w:val="00CD6B8D"/>
    <w:rsid w:val="00CD6CC0"/>
    <w:rsid w:val="00CD6EEE"/>
    <w:rsid w:val="00CD7DC4"/>
    <w:rsid w:val="00CE04CA"/>
    <w:rsid w:val="00CE0BC1"/>
    <w:rsid w:val="00CE100E"/>
    <w:rsid w:val="00CE2297"/>
    <w:rsid w:val="00CE2CA8"/>
    <w:rsid w:val="00CE3172"/>
    <w:rsid w:val="00CE352F"/>
    <w:rsid w:val="00CE4086"/>
    <w:rsid w:val="00CE4B89"/>
    <w:rsid w:val="00CE5B39"/>
    <w:rsid w:val="00CE630C"/>
    <w:rsid w:val="00CE643B"/>
    <w:rsid w:val="00CE7099"/>
    <w:rsid w:val="00CE7C52"/>
    <w:rsid w:val="00CE7CBA"/>
    <w:rsid w:val="00CF00F4"/>
    <w:rsid w:val="00CF061D"/>
    <w:rsid w:val="00CF07F9"/>
    <w:rsid w:val="00CF0845"/>
    <w:rsid w:val="00CF1081"/>
    <w:rsid w:val="00CF1D26"/>
    <w:rsid w:val="00CF33A5"/>
    <w:rsid w:val="00CF35A0"/>
    <w:rsid w:val="00CF380B"/>
    <w:rsid w:val="00CF38B7"/>
    <w:rsid w:val="00CF3BF0"/>
    <w:rsid w:val="00CF4375"/>
    <w:rsid w:val="00CF47A5"/>
    <w:rsid w:val="00CF69F7"/>
    <w:rsid w:val="00CF6FB7"/>
    <w:rsid w:val="00CF782D"/>
    <w:rsid w:val="00CF7F0D"/>
    <w:rsid w:val="00D00294"/>
    <w:rsid w:val="00D00B3B"/>
    <w:rsid w:val="00D00E37"/>
    <w:rsid w:val="00D01424"/>
    <w:rsid w:val="00D019AA"/>
    <w:rsid w:val="00D01AF0"/>
    <w:rsid w:val="00D024DC"/>
    <w:rsid w:val="00D02AE2"/>
    <w:rsid w:val="00D031FA"/>
    <w:rsid w:val="00D03BDA"/>
    <w:rsid w:val="00D03C3A"/>
    <w:rsid w:val="00D03D3C"/>
    <w:rsid w:val="00D04426"/>
    <w:rsid w:val="00D04564"/>
    <w:rsid w:val="00D055A8"/>
    <w:rsid w:val="00D059DA"/>
    <w:rsid w:val="00D060EC"/>
    <w:rsid w:val="00D0692B"/>
    <w:rsid w:val="00D06987"/>
    <w:rsid w:val="00D06BC7"/>
    <w:rsid w:val="00D0793D"/>
    <w:rsid w:val="00D07BBF"/>
    <w:rsid w:val="00D103A9"/>
    <w:rsid w:val="00D11CA5"/>
    <w:rsid w:val="00D12127"/>
    <w:rsid w:val="00D12F99"/>
    <w:rsid w:val="00D139E5"/>
    <w:rsid w:val="00D142EB"/>
    <w:rsid w:val="00D144D4"/>
    <w:rsid w:val="00D14C26"/>
    <w:rsid w:val="00D14CED"/>
    <w:rsid w:val="00D16A20"/>
    <w:rsid w:val="00D16FE7"/>
    <w:rsid w:val="00D17508"/>
    <w:rsid w:val="00D17AF3"/>
    <w:rsid w:val="00D17EAD"/>
    <w:rsid w:val="00D203A9"/>
    <w:rsid w:val="00D20BAD"/>
    <w:rsid w:val="00D2155A"/>
    <w:rsid w:val="00D2161B"/>
    <w:rsid w:val="00D217E1"/>
    <w:rsid w:val="00D218E2"/>
    <w:rsid w:val="00D21BC5"/>
    <w:rsid w:val="00D22821"/>
    <w:rsid w:val="00D22B16"/>
    <w:rsid w:val="00D22D73"/>
    <w:rsid w:val="00D22DDE"/>
    <w:rsid w:val="00D23126"/>
    <w:rsid w:val="00D231FC"/>
    <w:rsid w:val="00D239C2"/>
    <w:rsid w:val="00D24067"/>
    <w:rsid w:val="00D2425B"/>
    <w:rsid w:val="00D24C3A"/>
    <w:rsid w:val="00D24E1E"/>
    <w:rsid w:val="00D2530F"/>
    <w:rsid w:val="00D25E71"/>
    <w:rsid w:val="00D26946"/>
    <w:rsid w:val="00D26D43"/>
    <w:rsid w:val="00D272F9"/>
    <w:rsid w:val="00D27519"/>
    <w:rsid w:val="00D27743"/>
    <w:rsid w:val="00D27907"/>
    <w:rsid w:val="00D279A6"/>
    <w:rsid w:val="00D27A3A"/>
    <w:rsid w:val="00D30F2D"/>
    <w:rsid w:val="00D3167B"/>
    <w:rsid w:val="00D31844"/>
    <w:rsid w:val="00D318ED"/>
    <w:rsid w:val="00D321FD"/>
    <w:rsid w:val="00D32436"/>
    <w:rsid w:val="00D342AF"/>
    <w:rsid w:val="00D34847"/>
    <w:rsid w:val="00D34BDC"/>
    <w:rsid w:val="00D34CC0"/>
    <w:rsid w:val="00D357DA"/>
    <w:rsid w:val="00D35F2D"/>
    <w:rsid w:val="00D35FDC"/>
    <w:rsid w:val="00D364F0"/>
    <w:rsid w:val="00D36756"/>
    <w:rsid w:val="00D371E8"/>
    <w:rsid w:val="00D3769B"/>
    <w:rsid w:val="00D376F2"/>
    <w:rsid w:val="00D404D8"/>
    <w:rsid w:val="00D415B5"/>
    <w:rsid w:val="00D4169E"/>
    <w:rsid w:val="00D41BB0"/>
    <w:rsid w:val="00D41C84"/>
    <w:rsid w:val="00D420B8"/>
    <w:rsid w:val="00D42DE2"/>
    <w:rsid w:val="00D44085"/>
    <w:rsid w:val="00D44570"/>
    <w:rsid w:val="00D45A40"/>
    <w:rsid w:val="00D45D11"/>
    <w:rsid w:val="00D46495"/>
    <w:rsid w:val="00D46F59"/>
    <w:rsid w:val="00D46F96"/>
    <w:rsid w:val="00D47392"/>
    <w:rsid w:val="00D501B3"/>
    <w:rsid w:val="00D50A25"/>
    <w:rsid w:val="00D51239"/>
    <w:rsid w:val="00D5260D"/>
    <w:rsid w:val="00D527FA"/>
    <w:rsid w:val="00D53516"/>
    <w:rsid w:val="00D53710"/>
    <w:rsid w:val="00D537F7"/>
    <w:rsid w:val="00D547A8"/>
    <w:rsid w:val="00D552A2"/>
    <w:rsid w:val="00D55A43"/>
    <w:rsid w:val="00D55BBD"/>
    <w:rsid w:val="00D55BCD"/>
    <w:rsid w:val="00D571E4"/>
    <w:rsid w:val="00D57F14"/>
    <w:rsid w:val="00D601EC"/>
    <w:rsid w:val="00D614E2"/>
    <w:rsid w:val="00D61C64"/>
    <w:rsid w:val="00D61D36"/>
    <w:rsid w:val="00D61F64"/>
    <w:rsid w:val="00D624C8"/>
    <w:rsid w:val="00D62719"/>
    <w:rsid w:val="00D631A0"/>
    <w:rsid w:val="00D6483D"/>
    <w:rsid w:val="00D64C05"/>
    <w:rsid w:val="00D66C46"/>
    <w:rsid w:val="00D679D2"/>
    <w:rsid w:val="00D67EF6"/>
    <w:rsid w:val="00D70368"/>
    <w:rsid w:val="00D7052E"/>
    <w:rsid w:val="00D7069E"/>
    <w:rsid w:val="00D70715"/>
    <w:rsid w:val="00D70FAA"/>
    <w:rsid w:val="00D71001"/>
    <w:rsid w:val="00D71BEC"/>
    <w:rsid w:val="00D71D3D"/>
    <w:rsid w:val="00D71D3F"/>
    <w:rsid w:val="00D71F59"/>
    <w:rsid w:val="00D72817"/>
    <w:rsid w:val="00D7370D"/>
    <w:rsid w:val="00D7433B"/>
    <w:rsid w:val="00D7495C"/>
    <w:rsid w:val="00D74EA8"/>
    <w:rsid w:val="00D75209"/>
    <w:rsid w:val="00D755D2"/>
    <w:rsid w:val="00D76089"/>
    <w:rsid w:val="00D76444"/>
    <w:rsid w:val="00D7645C"/>
    <w:rsid w:val="00D7686A"/>
    <w:rsid w:val="00D769D3"/>
    <w:rsid w:val="00D7758A"/>
    <w:rsid w:val="00D802FB"/>
    <w:rsid w:val="00D80D0B"/>
    <w:rsid w:val="00D81487"/>
    <w:rsid w:val="00D81CCD"/>
    <w:rsid w:val="00D81EE3"/>
    <w:rsid w:val="00D82044"/>
    <w:rsid w:val="00D82391"/>
    <w:rsid w:val="00D82E3A"/>
    <w:rsid w:val="00D84CBE"/>
    <w:rsid w:val="00D85087"/>
    <w:rsid w:val="00D8533A"/>
    <w:rsid w:val="00D8679E"/>
    <w:rsid w:val="00D86980"/>
    <w:rsid w:val="00D875D4"/>
    <w:rsid w:val="00D9096E"/>
    <w:rsid w:val="00D9143F"/>
    <w:rsid w:val="00D9175D"/>
    <w:rsid w:val="00D92015"/>
    <w:rsid w:val="00D9334C"/>
    <w:rsid w:val="00D9361B"/>
    <w:rsid w:val="00D96ADE"/>
    <w:rsid w:val="00D96DFB"/>
    <w:rsid w:val="00D9796E"/>
    <w:rsid w:val="00D979DD"/>
    <w:rsid w:val="00DA024C"/>
    <w:rsid w:val="00DA2D1C"/>
    <w:rsid w:val="00DA2FEC"/>
    <w:rsid w:val="00DA32AB"/>
    <w:rsid w:val="00DA3B89"/>
    <w:rsid w:val="00DA3CF2"/>
    <w:rsid w:val="00DA4CF5"/>
    <w:rsid w:val="00DA50DA"/>
    <w:rsid w:val="00DA525A"/>
    <w:rsid w:val="00DA5470"/>
    <w:rsid w:val="00DA580B"/>
    <w:rsid w:val="00DA5FE2"/>
    <w:rsid w:val="00DA607D"/>
    <w:rsid w:val="00DA609C"/>
    <w:rsid w:val="00DA683F"/>
    <w:rsid w:val="00DA7BD0"/>
    <w:rsid w:val="00DA7C99"/>
    <w:rsid w:val="00DA7D97"/>
    <w:rsid w:val="00DA7EF5"/>
    <w:rsid w:val="00DB0082"/>
    <w:rsid w:val="00DB0791"/>
    <w:rsid w:val="00DB2588"/>
    <w:rsid w:val="00DB2CF7"/>
    <w:rsid w:val="00DB3CB2"/>
    <w:rsid w:val="00DB593A"/>
    <w:rsid w:val="00DB6564"/>
    <w:rsid w:val="00DC0EB7"/>
    <w:rsid w:val="00DC1C2F"/>
    <w:rsid w:val="00DC24BF"/>
    <w:rsid w:val="00DC300B"/>
    <w:rsid w:val="00DC4128"/>
    <w:rsid w:val="00DC4150"/>
    <w:rsid w:val="00DC43E5"/>
    <w:rsid w:val="00DC47FF"/>
    <w:rsid w:val="00DC4C0E"/>
    <w:rsid w:val="00DC4F9D"/>
    <w:rsid w:val="00DC5299"/>
    <w:rsid w:val="00DC535C"/>
    <w:rsid w:val="00DC6242"/>
    <w:rsid w:val="00DC6D7A"/>
    <w:rsid w:val="00DD185C"/>
    <w:rsid w:val="00DD18A4"/>
    <w:rsid w:val="00DD190A"/>
    <w:rsid w:val="00DD19A7"/>
    <w:rsid w:val="00DD2232"/>
    <w:rsid w:val="00DD2466"/>
    <w:rsid w:val="00DD2D72"/>
    <w:rsid w:val="00DD2F1F"/>
    <w:rsid w:val="00DD327D"/>
    <w:rsid w:val="00DD41ED"/>
    <w:rsid w:val="00DD43BE"/>
    <w:rsid w:val="00DD496A"/>
    <w:rsid w:val="00DD4A3B"/>
    <w:rsid w:val="00DD4DD8"/>
    <w:rsid w:val="00DD506C"/>
    <w:rsid w:val="00DD76B6"/>
    <w:rsid w:val="00DD771D"/>
    <w:rsid w:val="00DD7892"/>
    <w:rsid w:val="00DE0858"/>
    <w:rsid w:val="00DE0987"/>
    <w:rsid w:val="00DE10B3"/>
    <w:rsid w:val="00DE15DC"/>
    <w:rsid w:val="00DE21F7"/>
    <w:rsid w:val="00DE2CCE"/>
    <w:rsid w:val="00DE3148"/>
    <w:rsid w:val="00DE3F2B"/>
    <w:rsid w:val="00DE3F7E"/>
    <w:rsid w:val="00DE4A0B"/>
    <w:rsid w:val="00DE4FBA"/>
    <w:rsid w:val="00DE722F"/>
    <w:rsid w:val="00DE77F1"/>
    <w:rsid w:val="00DE7CBB"/>
    <w:rsid w:val="00DF04FC"/>
    <w:rsid w:val="00DF1895"/>
    <w:rsid w:val="00DF3307"/>
    <w:rsid w:val="00DF3C1F"/>
    <w:rsid w:val="00DF438B"/>
    <w:rsid w:val="00DF4D29"/>
    <w:rsid w:val="00DF4E5A"/>
    <w:rsid w:val="00DF5BE9"/>
    <w:rsid w:val="00DF5C99"/>
    <w:rsid w:val="00DF6426"/>
    <w:rsid w:val="00DF737B"/>
    <w:rsid w:val="00DF7EA8"/>
    <w:rsid w:val="00DF7F0F"/>
    <w:rsid w:val="00E0042A"/>
    <w:rsid w:val="00E00ACA"/>
    <w:rsid w:val="00E01C82"/>
    <w:rsid w:val="00E028FC"/>
    <w:rsid w:val="00E02B81"/>
    <w:rsid w:val="00E02BDA"/>
    <w:rsid w:val="00E031CF"/>
    <w:rsid w:val="00E033E2"/>
    <w:rsid w:val="00E046E6"/>
    <w:rsid w:val="00E04F14"/>
    <w:rsid w:val="00E0507F"/>
    <w:rsid w:val="00E052F0"/>
    <w:rsid w:val="00E05550"/>
    <w:rsid w:val="00E05579"/>
    <w:rsid w:val="00E05F0A"/>
    <w:rsid w:val="00E06744"/>
    <w:rsid w:val="00E068AC"/>
    <w:rsid w:val="00E069A3"/>
    <w:rsid w:val="00E07939"/>
    <w:rsid w:val="00E079CF"/>
    <w:rsid w:val="00E106D4"/>
    <w:rsid w:val="00E1071C"/>
    <w:rsid w:val="00E10755"/>
    <w:rsid w:val="00E10846"/>
    <w:rsid w:val="00E108AD"/>
    <w:rsid w:val="00E11345"/>
    <w:rsid w:val="00E1220A"/>
    <w:rsid w:val="00E12E90"/>
    <w:rsid w:val="00E13BF1"/>
    <w:rsid w:val="00E14006"/>
    <w:rsid w:val="00E1543B"/>
    <w:rsid w:val="00E15E30"/>
    <w:rsid w:val="00E15E36"/>
    <w:rsid w:val="00E1697E"/>
    <w:rsid w:val="00E16D40"/>
    <w:rsid w:val="00E16E16"/>
    <w:rsid w:val="00E171C0"/>
    <w:rsid w:val="00E17B4B"/>
    <w:rsid w:val="00E213C1"/>
    <w:rsid w:val="00E217B8"/>
    <w:rsid w:val="00E22258"/>
    <w:rsid w:val="00E2229C"/>
    <w:rsid w:val="00E222A3"/>
    <w:rsid w:val="00E23DF4"/>
    <w:rsid w:val="00E23E05"/>
    <w:rsid w:val="00E24828"/>
    <w:rsid w:val="00E249FA"/>
    <w:rsid w:val="00E24A75"/>
    <w:rsid w:val="00E2580A"/>
    <w:rsid w:val="00E264E5"/>
    <w:rsid w:val="00E27183"/>
    <w:rsid w:val="00E27291"/>
    <w:rsid w:val="00E278B0"/>
    <w:rsid w:val="00E27A43"/>
    <w:rsid w:val="00E27B9D"/>
    <w:rsid w:val="00E27C3C"/>
    <w:rsid w:val="00E27ECB"/>
    <w:rsid w:val="00E30FF7"/>
    <w:rsid w:val="00E3101C"/>
    <w:rsid w:val="00E3124D"/>
    <w:rsid w:val="00E315DD"/>
    <w:rsid w:val="00E32048"/>
    <w:rsid w:val="00E328D4"/>
    <w:rsid w:val="00E33075"/>
    <w:rsid w:val="00E331B9"/>
    <w:rsid w:val="00E34638"/>
    <w:rsid w:val="00E3526E"/>
    <w:rsid w:val="00E35684"/>
    <w:rsid w:val="00E36228"/>
    <w:rsid w:val="00E36235"/>
    <w:rsid w:val="00E364E8"/>
    <w:rsid w:val="00E36552"/>
    <w:rsid w:val="00E36BEC"/>
    <w:rsid w:val="00E37103"/>
    <w:rsid w:val="00E37150"/>
    <w:rsid w:val="00E3785B"/>
    <w:rsid w:val="00E40568"/>
    <w:rsid w:val="00E408B4"/>
    <w:rsid w:val="00E415E2"/>
    <w:rsid w:val="00E4196D"/>
    <w:rsid w:val="00E4211E"/>
    <w:rsid w:val="00E42232"/>
    <w:rsid w:val="00E42DA0"/>
    <w:rsid w:val="00E43BE1"/>
    <w:rsid w:val="00E447F0"/>
    <w:rsid w:val="00E44968"/>
    <w:rsid w:val="00E45190"/>
    <w:rsid w:val="00E452F4"/>
    <w:rsid w:val="00E46F4A"/>
    <w:rsid w:val="00E47B4F"/>
    <w:rsid w:val="00E501BF"/>
    <w:rsid w:val="00E510A9"/>
    <w:rsid w:val="00E51B42"/>
    <w:rsid w:val="00E51BD5"/>
    <w:rsid w:val="00E52162"/>
    <w:rsid w:val="00E52C57"/>
    <w:rsid w:val="00E53CDC"/>
    <w:rsid w:val="00E54BCE"/>
    <w:rsid w:val="00E54F50"/>
    <w:rsid w:val="00E5560F"/>
    <w:rsid w:val="00E56086"/>
    <w:rsid w:val="00E56D78"/>
    <w:rsid w:val="00E57364"/>
    <w:rsid w:val="00E60B50"/>
    <w:rsid w:val="00E614E0"/>
    <w:rsid w:val="00E62679"/>
    <w:rsid w:val="00E63B4E"/>
    <w:rsid w:val="00E658B2"/>
    <w:rsid w:val="00E6692B"/>
    <w:rsid w:val="00E705A0"/>
    <w:rsid w:val="00E70FD4"/>
    <w:rsid w:val="00E71608"/>
    <w:rsid w:val="00E71B0F"/>
    <w:rsid w:val="00E720D8"/>
    <w:rsid w:val="00E72C78"/>
    <w:rsid w:val="00E73BD8"/>
    <w:rsid w:val="00E74425"/>
    <w:rsid w:val="00E745BE"/>
    <w:rsid w:val="00E749C6"/>
    <w:rsid w:val="00E74DB8"/>
    <w:rsid w:val="00E75166"/>
    <w:rsid w:val="00E7614A"/>
    <w:rsid w:val="00E76537"/>
    <w:rsid w:val="00E76657"/>
    <w:rsid w:val="00E76C9B"/>
    <w:rsid w:val="00E8152B"/>
    <w:rsid w:val="00E81609"/>
    <w:rsid w:val="00E818AA"/>
    <w:rsid w:val="00E818B7"/>
    <w:rsid w:val="00E8194A"/>
    <w:rsid w:val="00E825AE"/>
    <w:rsid w:val="00E834FC"/>
    <w:rsid w:val="00E83A8C"/>
    <w:rsid w:val="00E83F51"/>
    <w:rsid w:val="00E8476A"/>
    <w:rsid w:val="00E85110"/>
    <w:rsid w:val="00E8519B"/>
    <w:rsid w:val="00E8523D"/>
    <w:rsid w:val="00E864E4"/>
    <w:rsid w:val="00E86585"/>
    <w:rsid w:val="00E8669D"/>
    <w:rsid w:val="00E86843"/>
    <w:rsid w:val="00E90293"/>
    <w:rsid w:val="00E9049C"/>
    <w:rsid w:val="00E90591"/>
    <w:rsid w:val="00E908C1"/>
    <w:rsid w:val="00E9149D"/>
    <w:rsid w:val="00E91527"/>
    <w:rsid w:val="00E91AD1"/>
    <w:rsid w:val="00E926A5"/>
    <w:rsid w:val="00E936AE"/>
    <w:rsid w:val="00E94909"/>
    <w:rsid w:val="00E94ACA"/>
    <w:rsid w:val="00E94E8C"/>
    <w:rsid w:val="00E94F9A"/>
    <w:rsid w:val="00E95702"/>
    <w:rsid w:val="00E96C4A"/>
    <w:rsid w:val="00E96F11"/>
    <w:rsid w:val="00E97067"/>
    <w:rsid w:val="00E97D48"/>
    <w:rsid w:val="00EA0D50"/>
    <w:rsid w:val="00EA1510"/>
    <w:rsid w:val="00EA1A22"/>
    <w:rsid w:val="00EA22DF"/>
    <w:rsid w:val="00EA2308"/>
    <w:rsid w:val="00EA25FE"/>
    <w:rsid w:val="00EA68E0"/>
    <w:rsid w:val="00EA69AF"/>
    <w:rsid w:val="00EA6FF5"/>
    <w:rsid w:val="00EA77A2"/>
    <w:rsid w:val="00EA7CD5"/>
    <w:rsid w:val="00EB029F"/>
    <w:rsid w:val="00EB0B29"/>
    <w:rsid w:val="00EB0CFA"/>
    <w:rsid w:val="00EB0FAC"/>
    <w:rsid w:val="00EB1C22"/>
    <w:rsid w:val="00EB1E9D"/>
    <w:rsid w:val="00EB212B"/>
    <w:rsid w:val="00EB2AD2"/>
    <w:rsid w:val="00EB5269"/>
    <w:rsid w:val="00EB5E84"/>
    <w:rsid w:val="00EB66AE"/>
    <w:rsid w:val="00EB68F3"/>
    <w:rsid w:val="00EB6A4F"/>
    <w:rsid w:val="00EB6B84"/>
    <w:rsid w:val="00EB7F79"/>
    <w:rsid w:val="00EC0B48"/>
    <w:rsid w:val="00EC0ECF"/>
    <w:rsid w:val="00EC1246"/>
    <w:rsid w:val="00EC125E"/>
    <w:rsid w:val="00EC1593"/>
    <w:rsid w:val="00EC2A8A"/>
    <w:rsid w:val="00EC2E02"/>
    <w:rsid w:val="00EC3789"/>
    <w:rsid w:val="00EC482E"/>
    <w:rsid w:val="00EC5BC7"/>
    <w:rsid w:val="00EC5C86"/>
    <w:rsid w:val="00EC5CFA"/>
    <w:rsid w:val="00EC7475"/>
    <w:rsid w:val="00EC7E6A"/>
    <w:rsid w:val="00ED0FC1"/>
    <w:rsid w:val="00ED2BAB"/>
    <w:rsid w:val="00ED2F09"/>
    <w:rsid w:val="00ED39C4"/>
    <w:rsid w:val="00ED3F60"/>
    <w:rsid w:val="00ED46B2"/>
    <w:rsid w:val="00ED71B1"/>
    <w:rsid w:val="00ED7564"/>
    <w:rsid w:val="00ED776E"/>
    <w:rsid w:val="00EE04DB"/>
    <w:rsid w:val="00EE0F88"/>
    <w:rsid w:val="00EE1201"/>
    <w:rsid w:val="00EE19BE"/>
    <w:rsid w:val="00EE2D04"/>
    <w:rsid w:val="00EE3D2F"/>
    <w:rsid w:val="00EE42E2"/>
    <w:rsid w:val="00EE48CC"/>
    <w:rsid w:val="00EE4EB4"/>
    <w:rsid w:val="00EE59E9"/>
    <w:rsid w:val="00EE6E01"/>
    <w:rsid w:val="00EE70F4"/>
    <w:rsid w:val="00EE75FD"/>
    <w:rsid w:val="00EE7940"/>
    <w:rsid w:val="00EE7FA4"/>
    <w:rsid w:val="00EF114A"/>
    <w:rsid w:val="00EF120A"/>
    <w:rsid w:val="00EF1342"/>
    <w:rsid w:val="00EF16B8"/>
    <w:rsid w:val="00EF1B75"/>
    <w:rsid w:val="00EF1E1A"/>
    <w:rsid w:val="00EF22A0"/>
    <w:rsid w:val="00EF28BA"/>
    <w:rsid w:val="00EF3224"/>
    <w:rsid w:val="00EF3551"/>
    <w:rsid w:val="00EF4354"/>
    <w:rsid w:val="00EF447B"/>
    <w:rsid w:val="00EF4822"/>
    <w:rsid w:val="00EF4CDA"/>
    <w:rsid w:val="00EF4D5E"/>
    <w:rsid w:val="00EF54FF"/>
    <w:rsid w:val="00EF5CB4"/>
    <w:rsid w:val="00EF5F65"/>
    <w:rsid w:val="00EF6C9C"/>
    <w:rsid w:val="00F01AE1"/>
    <w:rsid w:val="00F0233C"/>
    <w:rsid w:val="00F02EF2"/>
    <w:rsid w:val="00F0319A"/>
    <w:rsid w:val="00F033FF"/>
    <w:rsid w:val="00F034D6"/>
    <w:rsid w:val="00F04518"/>
    <w:rsid w:val="00F04B36"/>
    <w:rsid w:val="00F05B06"/>
    <w:rsid w:val="00F05E72"/>
    <w:rsid w:val="00F10161"/>
    <w:rsid w:val="00F10451"/>
    <w:rsid w:val="00F15F38"/>
    <w:rsid w:val="00F1616A"/>
    <w:rsid w:val="00F17045"/>
    <w:rsid w:val="00F21636"/>
    <w:rsid w:val="00F23250"/>
    <w:rsid w:val="00F2358A"/>
    <w:rsid w:val="00F23658"/>
    <w:rsid w:val="00F23B66"/>
    <w:rsid w:val="00F24E29"/>
    <w:rsid w:val="00F25D25"/>
    <w:rsid w:val="00F25DD9"/>
    <w:rsid w:val="00F26152"/>
    <w:rsid w:val="00F26F6F"/>
    <w:rsid w:val="00F27A84"/>
    <w:rsid w:val="00F3048F"/>
    <w:rsid w:val="00F30A16"/>
    <w:rsid w:val="00F3227D"/>
    <w:rsid w:val="00F336AC"/>
    <w:rsid w:val="00F347F2"/>
    <w:rsid w:val="00F348F9"/>
    <w:rsid w:val="00F35D71"/>
    <w:rsid w:val="00F3635B"/>
    <w:rsid w:val="00F366ED"/>
    <w:rsid w:val="00F36C99"/>
    <w:rsid w:val="00F3730C"/>
    <w:rsid w:val="00F41B5B"/>
    <w:rsid w:val="00F41CDB"/>
    <w:rsid w:val="00F423E0"/>
    <w:rsid w:val="00F42AF5"/>
    <w:rsid w:val="00F437D0"/>
    <w:rsid w:val="00F43941"/>
    <w:rsid w:val="00F449F6"/>
    <w:rsid w:val="00F4544C"/>
    <w:rsid w:val="00F46049"/>
    <w:rsid w:val="00F4628C"/>
    <w:rsid w:val="00F4640F"/>
    <w:rsid w:val="00F46670"/>
    <w:rsid w:val="00F4722A"/>
    <w:rsid w:val="00F472A0"/>
    <w:rsid w:val="00F472A8"/>
    <w:rsid w:val="00F47A55"/>
    <w:rsid w:val="00F50967"/>
    <w:rsid w:val="00F50A73"/>
    <w:rsid w:val="00F50D5D"/>
    <w:rsid w:val="00F51640"/>
    <w:rsid w:val="00F531A8"/>
    <w:rsid w:val="00F54297"/>
    <w:rsid w:val="00F54650"/>
    <w:rsid w:val="00F547E0"/>
    <w:rsid w:val="00F54DCC"/>
    <w:rsid w:val="00F554FB"/>
    <w:rsid w:val="00F557CE"/>
    <w:rsid w:val="00F56337"/>
    <w:rsid w:val="00F56675"/>
    <w:rsid w:val="00F6065A"/>
    <w:rsid w:val="00F6096D"/>
    <w:rsid w:val="00F61A0B"/>
    <w:rsid w:val="00F6274F"/>
    <w:rsid w:val="00F64075"/>
    <w:rsid w:val="00F64762"/>
    <w:rsid w:val="00F648D5"/>
    <w:rsid w:val="00F64B5A"/>
    <w:rsid w:val="00F64F9D"/>
    <w:rsid w:val="00F652D9"/>
    <w:rsid w:val="00F65BDE"/>
    <w:rsid w:val="00F65F93"/>
    <w:rsid w:val="00F66F20"/>
    <w:rsid w:val="00F705CF"/>
    <w:rsid w:val="00F7220F"/>
    <w:rsid w:val="00F72939"/>
    <w:rsid w:val="00F72D33"/>
    <w:rsid w:val="00F7325F"/>
    <w:rsid w:val="00F736BB"/>
    <w:rsid w:val="00F73ECE"/>
    <w:rsid w:val="00F755E5"/>
    <w:rsid w:val="00F758E9"/>
    <w:rsid w:val="00F76602"/>
    <w:rsid w:val="00F76D87"/>
    <w:rsid w:val="00F776FB"/>
    <w:rsid w:val="00F77CE2"/>
    <w:rsid w:val="00F77E5C"/>
    <w:rsid w:val="00F808B3"/>
    <w:rsid w:val="00F80F3D"/>
    <w:rsid w:val="00F82079"/>
    <w:rsid w:val="00F8321F"/>
    <w:rsid w:val="00F83AC3"/>
    <w:rsid w:val="00F84ABE"/>
    <w:rsid w:val="00F85FDC"/>
    <w:rsid w:val="00F86037"/>
    <w:rsid w:val="00F86FBB"/>
    <w:rsid w:val="00F873F9"/>
    <w:rsid w:val="00F8760B"/>
    <w:rsid w:val="00F879C7"/>
    <w:rsid w:val="00F903FD"/>
    <w:rsid w:val="00F904AF"/>
    <w:rsid w:val="00F90FDB"/>
    <w:rsid w:val="00F9123C"/>
    <w:rsid w:val="00F92663"/>
    <w:rsid w:val="00F9281B"/>
    <w:rsid w:val="00F92A3E"/>
    <w:rsid w:val="00F92BA4"/>
    <w:rsid w:val="00F957B3"/>
    <w:rsid w:val="00F9590C"/>
    <w:rsid w:val="00F9623D"/>
    <w:rsid w:val="00F969FA"/>
    <w:rsid w:val="00F9716A"/>
    <w:rsid w:val="00F97C48"/>
    <w:rsid w:val="00FA03C0"/>
    <w:rsid w:val="00FA1576"/>
    <w:rsid w:val="00FA1BC8"/>
    <w:rsid w:val="00FA2D90"/>
    <w:rsid w:val="00FA4AD6"/>
    <w:rsid w:val="00FA560A"/>
    <w:rsid w:val="00FA5B80"/>
    <w:rsid w:val="00FA5D48"/>
    <w:rsid w:val="00FA6829"/>
    <w:rsid w:val="00FA78A7"/>
    <w:rsid w:val="00FB0B56"/>
    <w:rsid w:val="00FB2585"/>
    <w:rsid w:val="00FB3A6A"/>
    <w:rsid w:val="00FB41A8"/>
    <w:rsid w:val="00FB4B16"/>
    <w:rsid w:val="00FB5265"/>
    <w:rsid w:val="00FB57B2"/>
    <w:rsid w:val="00FB62F4"/>
    <w:rsid w:val="00FB70F0"/>
    <w:rsid w:val="00FB7E1E"/>
    <w:rsid w:val="00FC10A2"/>
    <w:rsid w:val="00FC2ACB"/>
    <w:rsid w:val="00FC3136"/>
    <w:rsid w:val="00FC3B58"/>
    <w:rsid w:val="00FC3C51"/>
    <w:rsid w:val="00FC3EE0"/>
    <w:rsid w:val="00FC4451"/>
    <w:rsid w:val="00FC4D9E"/>
    <w:rsid w:val="00FC4E25"/>
    <w:rsid w:val="00FC4E89"/>
    <w:rsid w:val="00FC51F7"/>
    <w:rsid w:val="00FC56C7"/>
    <w:rsid w:val="00FC6260"/>
    <w:rsid w:val="00FC7129"/>
    <w:rsid w:val="00FC7BDB"/>
    <w:rsid w:val="00FD0902"/>
    <w:rsid w:val="00FD114B"/>
    <w:rsid w:val="00FD1837"/>
    <w:rsid w:val="00FD1E04"/>
    <w:rsid w:val="00FD244C"/>
    <w:rsid w:val="00FD2832"/>
    <w:rsid w:val="00FD304E"/>
    <w:rsid w:val="00FD33C0"/>
    <w:rsid w:val="00FD3772"/>
    <w:rsid w:val="00FD382E"/>
    <w:rsid w:val="00FD3C29"/>
    <w:rsid w:val="00FD420D"/>
    <w:rsid w:val="00FD4EE3"/>
    <w:rsid w:val="00FD51AA"/>
    <w:rsid w:val="00FD58FD"/>
    <w:rsid w:val="00FD5C4F"/>
    <w:rsid w:val="00FE034B"/>
    <w:rsid w:val="00FE15F4"/>
    <w:rsid w:val="00FE16A4"/>
    <w:rsid w:val="00FE2011"/>
    <w:rsid w:val="00FE2A58"/>
    <w:rsid w:val="00FE2B78"/>
    <w:rsid w:val="00FE3764"/>
    <w:rsid w:val="00FE5499"/>
    <w:rsid w:val="00FE6811"/>
    <w:rsid w:val="00FE6881"/>
    <w:rsid w:val="00FE6FEC"/>
    <w:rsid w:val="00FF0C47"/>
    <w:rsid w:val="00FF0E49"/>
    <w:rsid w:val="00FF1A47"/>
    <w:rsid w:val="00FF2251"/>
    <w:rsid w:val="00FF25C1"/>
    <w:rsid w:val="00FF2695"/>
    <w:rsid w:val="00FF4832"/>
    <w:rsid w:val="00FF51C0"/>
    <w:rsid w:val="00FF5EE1"/>
    <w:rsid w:val="00FF6DE7"/>
    <w:rsid w:val="00FF756A"/>
    <w:rsid w:val="00FF78B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299"/>
    <w:pPr>
      <w:jc w:val="both"/>
    </w:pPr>
    <w:rPr>
      <w:rFonts w:ascii="Arial" w:hAnsi="Arial"/>
      <w:color w:val="0D0D0D" w:themeColor="text1" w:themeTint="F2"/>
      <w:spacing w:val="-4"/>
      <w:sz w:val="20"/>
    </w:rPr>
  </w:style>
  <w:style w:type="paragraph" w:styleId="Overskrift1">
    <w:name w:val="heading 1"/>
    <w:basedOn w:val="Normal"/>
    <w:next w:val="Normal"/>
    <w:link w:val="Overskrift1Tegn"/>
    <w:uiPriority w:val="9"/>
    <w:qFormat/>
    <w:rsid w:val="00666C55"/>
    <w:pPr>
      <w:keepNext/>
      <w:keepLines/>
      <w:pageBreakBefore/>
      <w:numPr>
        <w:numId w:val="1"/>
      </w:numPr>
      <w:pBdr>
        <w:bottom w:val="single" w:sz="4" w:space="1" w:color="auto"/>
      </w:pBdr>
      <w:spacing w:after="480"/>
      <w:outlineLvl w:val="0"/>
    </w:pPr>
    <w:rPr>
      <w:rFonts w:ascii="Arial Narrow" w:eastAsiaTheme="majorEastAsia" w:hAnsi="Arial Narrow" w:cstheme="majorBidi"/>
      <w:b/>
      <w:bCs/>
      <w:caps/>
      <w:spacing w:val="0"/>
      <w:sz w:val="50"/>
      <w:szCs w:val="28"/>
      <w14:cntxtAlts/>
    </w:rPr>
  </w:style>
  <w:style w:type="paragraph" w:styleId="Overskrift2">
    <w:name w:val="heading 2"/>
    <w:basedOn w:val="Normal"/>
    <w:next w:val="Normal"/>
    <w:link w:val="Overskrift2Tegn"/>
    <w:uiPriority w:val="9"/>
    <w:unhideWhenUsed/>
    <w:qFormat/>
    <w:rsid w:val="00A87C58"/>
    <w:pPr>
      <w:keepNext/>
      <w:keepLines/>
      <w:numPr>
        <w:ilvl w:val="1"/>
        <w:numId w:val="1"/>
      </w:numPr>
      <w:spacing w:before="480" w:after="360"/>
      <w:outlineLvl w:val="1"/>
    </w:pPr>
    <w:rPr>
      <w:rFonts w:ascii="Arial Narrow" w:eastAsiaTheme="majorEastAsia" w:hAnsi="Arial Narrow" w:cstheme="majorBidi"/>
      <w:bCs/>
      <w:spacing w:val="0"/>
      <w:sz w:val="40"/>
      <w:szCs w:val="26"/>
    </w:rPr>
  </w:style>
  <w:style w:type="paragraph" w:styleId="Overskrift3">
    <w:name w:val="heading 3"/>
    <w:basedOn w:val="Normal"/>
    <w:next w:val="Normal"/>
    <w:link w:val="Overskrift3Tegn"/>
    <w:uiPriority w:val="9"/>
    <w:unhideWhenUsed/>
    <w:qFormat/>
    <w:rsid w:val="001310BB"/>
    <w:pPr>
      <w:keepNext/>
      <w:keepLines/>
      <w:numPr>
        <w:ilvl w:val="2"/>
        <w:numId w:val="1"/>
      </w:numPr>
      <w:spacing w:before="360" w:after="240"/>
      <w:outlineLvl w:val="2"/>
    </w:pPr>
    <w:rPr>
      <w:rFonts w:ascii="Arial Narrow" w:eastAsiaTheme="majorEastAsia" w:hAnsi="Arial Narrow" w:cstheme="majorBidi"/>
      <w:bCs/>
      <w:spacing w:val="0"/>
      <w:sz w:val="32"/>
      <w14:cntxtAlts/>
    </w:rPr>
  </w:style>
  <w:style w:type="paragraph" w:styleId="Overskrift4">
    <w:name w:val="heading 4"/>
    <w:basedOn w:val="Normal"/>
    <w:next w:val="Normal"/>
    <w:link w:val="Overskrift4Tegn"/>
    <w:uiPriority w:val="9"/>
    <w:unhideWhenUsed/>
    <w:qFormat/>
    <w:rsid w:val="001310BB"/>
    <w:pPr>
      <w:keepNext/>
      <w:keepLines/>
      <w:numPr>
        <w:ilvl w:val="3"/>
        <w:numId w:val="1"/>
      </w:numPr>
      <w:spacing w:before="360" w:after="240"/>
      <w:outlineLvl w:val="3"/>
    </w:pPr>
    <w:rPr>
      <w:rFonts w:ascii="Arial Narrow" w:eastAsiaTheme="majorEastAsia" w:hAnsi="Arial Narrow" w:cstheme="majorBidi"/>
      <w:bCs/>
      <w:iCs/>
      <w:spacing w:val="0"/>
      <w:sz w:val="28"/>
    </w:rPr>
  </w:style>
  <w:style w:type="paragraph" w:styleId="Overskrift5">
    <w:name w:val="heading 5"/>
    <w:basedOn w:val="Normal"/>
    <w:next w:val="Normal"/>
    <w:link w:val="Overskrift5Tegn"/>
    <w:uiPriority w:val="9"/>
    <w:unhideWhenUsed/>
    <w:qFormat/>
    <w:rsid w:val="006D11C6"/>
    <w:pPr>
      <w:keepNext/>
      <w:keepLines/>
      <w:numPr>
        <w:ilvl w:val="4"/>
        <w:numId w:val="1"/>
      </w:numPr>
      <w:spacing w:before="200" w:after="0"/>
      <w:outlineLvl w:val="4"/>
    </w:pPr>
    <w:rPr>
      <w:rFonts w:eastAsiaTheme="majorEastAsia" w:cstheme="majorBidi"/>
      <w:b/>
    </w:rPr>
  </w:style>
  <w:style w:type="paragraph" w:styleId="Overskrift6">
    <w:name w:val="heading 6"/>
    <w:basedOn w:val="Normal"/>
    <w:next w:val="Normal"/>
    <w:link w:val="Overskrift6Tegn"/>
    <w:uiPriority w:val="9"/>
    <w:unhideWhenUsed/>
    <w:qFormat/>
    <w:rsid w:val="0069688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unhideWhenUsed/>
    <w:qFormat/>
    <w:rsid w:val="00E825AE"/>
    <w:pPr>
      <w:keepNext/>
      <w:keepLines/>
      <w:numPr>
        <w:ilvl w:val="6"/>
        <w:numId w:val="1"/>
      </w:numPr>
      <w:pBdr>
        <w:bottom w:val="single" w:sz="4" w:space="1" w:color="auto"/>
      </w:pBdr>
      <w:spacing w:before="600" w:after="480"/>
      <w:outlineLvl w:val="6"/>
    </w:pPr>
    <w:rPr>
      <w:rFonts w:ascii="Arial Narrow" w:eastAsiaTheme="majorEastAsia" w:hAnsi="Arial Narrow" w:cstheme="majorBidi"/>
      <w:b/>
      <w:iCs/>
      <w:caps/>
      <w:sz w:val="50"/>
    </w:rPr>
  </w:style>
  <w:style w:type="paragraph" w:styleId="Overskrift8">
    <w:name w:val="heading 8"/>
    <w:basedOn w:val="Normal"/>
    <w:next w:val="Normal"/>
    <w:link w:val="Overskrift8Tegn"/>
    <w:uiPriority w:val="9"/>
    <w:semiHidden/>
    <w:unhideWhenUsed/>
    <w:qFormat/>
    <w:rsid w:val="0069688B"/>
    <w:pPr>
      <w:keepNext/>
      <w:keepLines/>
      <w:numPr>
        <w:ilvl w:val="7"/>
        <w:numId w:val="1"/>
      </w:numPr>
      <w:spacing w:before="200" w:after="0"/>
      <w:outlineLvl w:val="7"/>
    </w:pPr>
    <w:rPr>
      <w:rFonts w:asciiTheme="majorHAnsi" w:eastAsiaTheme="majorEastAsia" w:hAnsiTheme="majorHAnsi" w:cstheme="majorBidi"/>
      <w:szCs w:val="20"/>
    </w:rPr>
  </w:style>
  <w:style w:type="paragraph" w:styleId="Overskrift9">
    <w:name w:val="heading 9"/>
    <w:basedOn w:val="Normal"/>
    <w:next w:val="Normal"/>
    <w:link w:val="Overskrift9Tegn"/>
    <w:uiPriority w:val="9"/>
    <w:semiHidden/>
    <w:unhideWhenUsed/>
    <w:qFormat/>
    <w:rsid w:val="0069688B"/>
    <w:pPr>
      <w:keepNext/>
      <w:keepLines/>
      <w:numPr>
        <w:ilvl w:val="8"/>
        <w:numId w:val="1"/>
      </w:numPr>
      <w:spacing w:before="200" w:after="0"/>
      <w:outlineLvl w:val="8"/>
    </w:pPr>
    <w:rPr>
      <w:rFonts w:asciiTheme="majorHAnsi" w:eastAsiaTheme="majorEastAsia" w:hAnsiTheme="majorHAnsi" w:cstheme="majorBidi"/>
      <w:i/>
      <w:iCs/>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ypografi1">
    <w:name w:val="Typografi1"/>
    <w:basedOn w:val="Tabel-Gitter"/>
    <w:uiPriority w:val="99"/>
    <w:qFormat/>
    <w:rsid w:val="007C4A19"/>
    <w:pPr>
      <w:spacing w:before="80" w:after="80"/>
      <w:ind w:right="113"/>
      <w:mirrorIndents/>
    </w:pPr>
    <w:rPr>
      <w:rFonts w:ascii="Arial" w:hAnsi="Arial"/>
      <w:color w:val="595959" w:themeColor="text1" w:themeTint="A6"/>
      <w:sz w:val="20"/>
      <w:szCs w:val="20"/>
      <w:lang w:eastAsia="da-DK"/>
    </w:rPr>
    <w:tblPr>
      <w:tblStyleRowBandSize w:val="1"/>
      <w:tblInd w:w="113"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cPr>
      <w:shd w:val="clear" w:color="auto" w:fill="F2F2F2" w:themeFill="background1" w:themeFillShade="F2"/>
      <w:vAlign w:val="center"/>
    </w:tcPr>
    <w:tblStylePr w:type="firstRow">
      <w:pPr>
        <w:wordWrap/>
        <w:spacing w:beforeLines="0" w:before="160" w:beforeAutospacing="0" w:afterLines="0" w:after="160" w:afterAutospacing="0"/>
        <w:ind w:leftChars="0" w:left="0"/>
      </w:pPr>
      <w:rPr>
        <w:rFonts w:ascii="Arial" w:hAnsi="Arial"/>
        <w:b/>
        <w:i w:val="0"/>
        <w:color w:val="FFFFFF" w:themeColor="background1"/>
        <w:sz w:val="22"/>
      </w:rPr>
      <w:tblPr/>
      <w:tcPr>
        <w:tcBorders>
          <w:top w:val="single" w:sz="8" w:space="0" w:color="262626" w:themeColor="text1" w:themeTint="D9"/>
          <w:left w:val="single" w:sz="8" w:space="0" w:color="262626" w:themeColor="text1" w:themeTint="D9"/>
          <w:bottom w:val="single" w:sz="8" w:space="0" w:color="262626" w:themeColor="text1" w:themeTint="D9"/>
          <w:right w:val="single" w:sz="8" w:space="0" w:color="262626" w:themeColor="text1" w:themeTint="D9"/>
          <w:insideH w:val="single" w:sz="8" w:space="0" w:color="262626" w:themeColor="text1" w:themeTint="D9"/>
          <w:insideV w:val="single" w:sz="8" w:space="0" w:color="262626" w:themeColor="text1" w:themeTint="D9"/>
          <w:tl2br w:val="nil"/>
          <w:tr2bl w:val="nil"/>
        </w:tcBorders>
        <w:shd w:val="clear" w:color="auto" w:fill="262626" w:themeFill="text1" w:themeFillTint="D9"/>
      </w:tcPr>
    </w:tblStylePr>
    <w:tblStylePr w:type="band1Horz">
      <w:tblPr>
        <w:tblCellMar>
          <w:top w:w="28" w:type="dxa"/>
          <w:left w:w="108" w:type="dxa"/>
          <w:bottom w:w="28" w:type="dxa"/>
          <w:right w:w="108" w:type="dxa"/>
        </w:tblCellMar>
      </w:tblPr>
      <w:tcPr>
        <w:shd w:val="clear" w:color="auto" w:fill="FFFFFF" w:themeFill="background1"/>
      </w:tcPr>
    </w:tblStylePr>
    <w:tblStylePr w:type="band2Horz">
      <w:tblPr>
        <w:tblCellMar>
          <w:top w:w="28" w:type="dxa"/>
          <w:left w:w="108" w:type="dxa"/>
          <w:bottom w:w="28" w:type="dxa"/>
          <w:right w:w="108" w:type="dxa"/>
        </w:tblCellMar>
      </w:tblPr>
    </w:tblStylePr>
  </w:style>
  <w:style w:type="table" w:styleId="Tabel-Gitter">
    <w:name w:val="Table Grid"/>
    <w:basedOn w:val="Tabel-Normal"/>
    <w:uiPriority w:val="59"/>
    <w:rsid w:val="004B4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B768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768D8"/>
  </w:style>
  <w:style w:type="paragraph" w:styleId="Sidefod">
    <w:name w:val="footer"/>
    <w:basedOn w:val="Normal"/>
    <w:link w:val="SidefodTegn"/>
    <w:uiPriority w:val="99"/>
    <w:unhideWhenUsed/>
    <w:rsid w:val="00B768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768D8"/>
  </w:style>
  <w:style w:type="character" w:customStyle="1" w:styleId="Overskrift1Tegn">
    <w:name w:val="Overskrift 1 Tegn"/>
    <w:basedOn w:val="Standardskrifttypeiafsnit"/>
    <w:link w:val="Overskrift1"/>
    <w:uiPriority w:val="9"/>
    <w:rsid w:val="00666C55"/>
    <w:rPr>
      <w:rFonts w:ascii="Arial Narrow" w:eastAsiaTheme="majorEastAsia" w:hAnsi="Arial Narrow" w:cstheme="majorBidi"/>
      <w:b/>
      <w:bCs/>
      <w:caps/>
      <w:color w:val="0D0D0D" w:themeColor="text1" w:themeTint="F2"/>
      <w:sz w:val="50"/>
      <w:szCs w:val="28"/>
      <w14:cntxtAlts/>
    </w:rPr>
  </w:style>
  <w:style w:type="character" w:customStyle="1" w:styleId="Overskrift2Tegn">
    <w:name w:val="Overskrift 2 Tegn"/>
    <w:basedOn w:val="Standardskrifttypeiafsnit"/>
    <w:link w:val="Overskrift2"/>
    <w:uiPriority w:val="9"/>
    <w:rsid w:val="00A87C58"/>
    <w:rPr>
      <w:rFonts w:ascii="Arial Narrow" w:eastAsiaTheme="majorEastAsia" w:hAnsi="Arial Narrow" w:cstheme="majorBidi"/>
      <w:bCs/>
      <w:color w:val="0D0D0D" w:themeColor="text1" w:themeTint="F2"/>
      <w:sz w:val="40"/>
      <w:szCs w:val="26"/>
    </w:rPr>
  </w:style>
  <w:style w:type="character" w:customStyle="1" w:styleId="Overskrift3Tegn">
    <w:name w:val="Overskrift 3 Tegn"/>
    <w:basedOn w:val="Standardskrifttypeiafsnit"/>
    <w:link w:val="Overskrift3"/>
    <w:uiPriority w:val="9"/>
    <w:rsid w:val="001310BB"/>
    <w:rPr>
      <w:rFonts w:ascii="Arial Narrow" w:eastAsiaTheme="majorEastAsia" w:hAnsi="Arial Narrow" w:cstheme="majorBidi"/>
      <w:bCs/>
      <w:color w:val="0D0D0D" w:themeColor="text1" w:themeTint="F2"/>
      <w:sz w:val="32"/>
      <w14:cntxtAlts/>
    </w:rPr>
  </w:style>
  <w:style w:type="character" w:customStyle="1" w:styleId="Overskrift4Tegn">
    <w:name w:val="Overskrift 4 Tegn"/>
    <w:basedOn w:val="Standardskrifttypeiafsnit"/>
    <w:link w:val="Overskrift4"/>
    <w:uiPriority w:val="9"/>
    <w:rsid w:val="001310BB"/>
    <w:rPr>
      <w:rFonts w:ascii="Arial Narrow" w:eastAsiaTheme="majorEastAsia" w:hAnsi="Arial Narrow" w:cstheme="majorBidi"/>
      <w:bCs/>
      <w:iCs/>
      <w:color w:val="0D0D0D" w:themeColor="text1" w:themeTint="F2"/>
      <w:sz w:val="28"/>
    </w:rPr>
  </w:style>
  <w:style w:type="paragraph" w:styleId="Ingenafstand">
    <w:name w:val="No Spacing"/>
    <w:uiPriority w:val="1"/>
    <w:qFormat/>
    <w:rsid w:val="0069688B"/>
    <w:pPr>
      <w:spacing w:after="0" w:line="240" w:lineRule="auto"/>
    </w:pPr>
    <w:rPr>
      <w:rFonts w:ascii="Arial" w:hAnsi="Arial"/>
      <w:sz w:val="20"/>
    </w:rPr>
  </w:style>
  <w:style w:type="paragraph" w:styleId="Titel">
    <w:name w:val="Title"/>
    <w:basedOn w:val="Normal"/>
    <w:next w:val="Normal"/>
    <w:link w:val="TitelTegn"/>
    <w:uiPriority w:val="10"/>
    <w:qFormat/>
    <w:rsid w:val="00E76C9B"/>
    <w:pPr>
      <w:spacing w:after="300" w:line="240" w:lineRule="auto"/>
      <w:contextualSpacing/>
    </w:pPr>
    <w:rPr>
      <w:rFonts w:ascii="Century Gothic" w:eastAsiaTheme="majorEastAsia" w:hAnsi="Century Gothic" w:cstheme="majorBidi"/>
      <w:color w:val="17365D" w:themeColor="text2" w:themeShade="BF"/>
      <w:spacing w:val="5"/>
      <w:kern w:val="28"/>
      <w:sz w:val="100"/>
      <w:szCs w:val="52"/>
    </w:rPr>
  </w:style>
  <w:style w:type="character" w:customStyle="1" w:styleId="TitelTegn">
    <w:name w:val="Titel Tegn"/>
    <w:basedOn w:val="Standardskrifttypeiafsnit"/>
    <w:link w:val="Titel"/>
    <w:uiPriority w:val="10"/>
    <w:rsid w:val="00E76C9B"/>
    <w:rPr>
      <w:rFonts w:ascii="Century Gothic" w:eastAsiaTheme="majorEastAsia" w:hAnsi="Century Gothic" w:cstheme="majorBidi"/>
      <w:color w:val="17365D" w:themeColor="text2" w:themeShade="BF"/>
      <w:spacing w:val="5"/>
      <w:kern w:val="28"/>
      <w:sz w:val="100"/>
      <w:szCs w:val="52"/>
    </w:rPr>
  </w:style>
  <w:style w:type="table" w:styleId="Lysskygge-fremhvningsfarve2">
    <w:name w:val="Light Shading Accent 2"/>
    <w:basedOn w:val="Tabel-Normal"/>
    <w:uiPriority w:val="60"/>
    <w:rsid w:val="00FC4D9E"/>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paragraph" w:styleId="Fodnotetekst">
    <w:name w:val="footnote text"/>
    <w:basedOn w:val="Normal"/>
    <w:link w:val="FodnotetekstTegn"/>
    <w:uiPriority w:val="99"/>
    <w:semiHidden/>
    <w:unhideWhenUsed/>
    <w:rsid w:val="00AD3BE0"/>
    <w:pPr>
      <w:spacing w:after="0" w:line="240" w:lineRule="auto"/>
    </w:pPr>
    <w:rPr>
      <w:szCs w:val="20"/>
    </w:rPr>
  </w:style>
  <w:style w:type="character" w:customStyle="1" w:styleId="FodnotetekstTegn">
    <w:name w:val="Fodnotetekst Tegn"/>
    <w:basedOn w:val="Standardskrifttypeiafsnit"/>
    <w:link w:val="Fodnotetekst"/>
    <w:uiPriority w:val="99"/>
    <w:semiHidden/>
    <w:rsid w:val="00AD3BE0"/>
    <w:rPr>
      <w:rFonts w:ascii="Arial" w:hAnsi="Arial"/>
      <w:color w:val="404040" w:themeColor="text1" w:themeTint="BF"/>
      <w:sz w:val="20"/>
      <w:szCs w:val="20"/>
    </w:rPr>
  </w:style>
  <w:style w:type="character" w:styleId="Fodnotehenvisning">
    <w:name w:val="footnote reference"/>
    <w:basedOn w:val="Standardskrifttypeiafsnit"/>
    <w:uiPriority w:val="99"/>
    <w:semiHidden/>
    <w:unhideWhenUsed/>
    <w:rsid w:val="00AD3BE0"/>
    <w:rPr>
      <w:vertAlign w:val="superscript"/>
    </w:rPr>
  </w:style>
  <w:style w:type="paragraph" w:styleId="Listeafsnit">
    <w:name w:val="List Paragraph"/>
    <w:basedOn w:val="Normal"/>
    <w:uiPriority w:val="34"/>
    <w:qFormat/>
    <w:rsid w:val="0069688B"/>
    <w:pPr>
      <w:ind w:left="720"/>
      <w:contextualSpacing/>
    </w:pPr>
  </w:style>
  <w:style w:type="character" w:customStyle="1" w:styleId="Overskrift5Tegn">
    <w:name w:val="Overskrift 5 Tegn"/>
    <w:basedOn w:val="Standardskrifttypeiafsnit"/>
    <w:link w:val="Overskrift5"/>
    <w:uiPriority w:val="9"/>
    <w:rsid w:val="006D11C6"/>
    <w:rPr>
      <w:rFonts w:ascii="Arial" w:eastAsiaTheme="majorEastAsia" w:hAnsi="Arial" w:cstheme="majorBidi"/>
      <w:b/>
      <w:color w:val="0D0D0D" w:themeColor="text1" w:themeTint="F2"/>
      <w:spacing w:val="-4"/>
      <w:sz w:val="20"/>
    </w:rPr>
  </w:style>
  <w:style w:type="character" w:customStyle="1" w:styleId="Overskrift6Tegn">
    <w:name w:val="Overskrift 6 Tegn"/>
    <w:basedOn w:val="Standardskrifttypeiafsnit"/>
    <w:link w:val="Overskrift6"/>
    <w:uiPriority w:val="9"/>
    <w:rsid w:val="0069688B"/>
    <w:rPr>
      <w:rFonts w:asciiTheme="majorHAnsi" w:eastAsiaTheme="majorEastAsia" w:hAnsiTheme="majorHAnsi" w:cstheme="majorBidi"/>
      <w:i/>
      <w:iCs/>
      <w:color w:val="243F60" w:themeColor="accent1" w:themeShade="7F"/>
      <w:spacing w:val="-4"/>
      <w:sz w:val="20"/>
    </w:rPr>
  </w:style>
  <w:style w:type="character" w:customStyle="1" w:styleId="Overskrift7Tegn">
    <w:name w:val="Overskrift 7 Tegn"/>
    <w:basedOn w:val="Standardskrifttypeiafsnit"/>
    <w:link w:val="Overskrift7"/>
    <w:uiPriority w:val="9"/>
    <w:rsid w:val="00E825AE"/>
    <w:rPr>
      <w:rFonts w:ascii="Arial Narrow" w:eastAsiaTheme="majorEastAsia" w:hAnsi="Arial Narrow" w:cstheme="majorBidi"/>
      <w:b/>
      <w:iCs/>
      <w:caps/>
      <w:color w:val="0D0D0D" w:themeColor="text1" w:themeTint="F2"/>
      <w:spacing w:val="-4"/>
      <w:sz w:val="50"/>
    </w:rPr>
  </w:style>
  <w:style w:type="character" w:customStyle="1" w:styleId="Overskrift8Tegn">
    <w:name w:val="Overskrift 8 Tegn"/>
    <w:basedOn w:val="Standardskrifttypeiafsnit"/>
    <w:link w:val="Overskrift8"/>
    <w:uiPriority w:val="9"/>
    <w:semiHidden/>
    <w:rsid w:val="0069688B"/>
    <w:rPr>
      <w:rFonts w:asciiTheme="majorHAnsi" w:eastAsiaTheme="majorEastAsia" w:hAnsiTheme="majorHAnsi" w:cstheme="majorBidi"/>
      <w:color w:val="0D0D0D" w:themeColor="text1" w:themeTint="F2"/>
      <w:spacing w:val="-4"/>
      <w:sz w:val="20"/>
      <w:szCs w:val="20"/>
    </w:rPr>
  </w:style>
  <w:style w:type="character" w:customStyle="1" w:styleId="Overskrift9Tegn">
    <w:name w:val="Overskrift 9 Tegn"/>
    <w:basedOn w:val="Standardskrifttypeiafsnit"/>
    <w:link w:val="Overskrift9"/>
    <w:uiPriority w:val="9"/>
    <w:semiHidden/>
    <w:rsid w:val="0069688B"/>
    <w:rPr>
      <w:rFonts w:asciiTheme="majorHAnsi" w:eastAsiaTheme="majorEastAsia" w:hAnsiTheme="majorHAnsi" w:cstheme="majorBidi"/>
      <w:i/>
      <w:iCs/>
      <w:color w:val="0D0D0D" w:themeColor="text1" w:themeTint="F2"/>
      <w:spacing w:val="-4"/>
      <w:sz w:val="20"/>
      <w:szCs w:val="20"/>
    </w:rPr>
  </w:style>
  <w:style w:type="paragraph" w:styleId="Undertitel">
    <w:name w:val="Subtitle"/>
    <w:basedOn w:val="Normal"/>
    <w:next w:val="Normal"/>
    <w:link w:val="UndertitelTegn"/>
    <w:uiPriority w:val="11"/>
    <w:qFormat/>
    <w:rsid w:val="00E76C9B"/>
    <w:pPr>
      <w:numPr>
        <w:ilvl w:val="1"/>
      </w:numPr>
      <w:jc w:val="center"/>
    </w:pPr>
    <w:rPr>
      <w:rFonts w:ascii="Century Gothic" w:eastAsiaTheme="majorEastAsia" w:hAnsi="Century Gothic" w:cstheme="majorBidi"/>
      <w:iCs/>
      <w:spacing w:val="15"/>
      <w:sz w:val="52"/>
      <w:szCs w:val="24"/>
    </w:rPr>
  </w:style>
  <w:style w:type="character" w:customStyle="1" w:styleId="UndertitelTegn">
    <w:name w:val="Undertitel Tegn"/>
    <w:basedOn w:val="Standardskrifttypeiafsnit"/>
    <w:link w:val="Undertitel"/>
    <w:uiPriority w:val="11"/>
    <w:rsid w:val="00E76C9B"/>
    <w:rPr>
      <w:rFonts w:ascii="Century Gothic" w:eastAsiaTheme="majorEastAsia" w:hAnsi="Century Gothic" w:cstheme="majorBidi"/>
      <w:iCs/>
      <w:color w:val="262626" w:themeColor="text1" w:themeTint="D9"/>
      <w:spacing w:val="15"/>
      <w:sz w:val="52"/>
      <w:szCs w:val="24"/>
    </w:rPr>
  </w:style>
  <w:style w:type="character" w:styleId="Strk">
    <w:name w:val="Strong"/>
    <w:uiPriority w:val="22"/>
    <w:qFormat/>
    <w:rsid w:val="0069688B"/>
    <w:rPr>
      <w:b/>
      <w:bCs/>
    </w:rPr>
  </w:style>
  <w:style w:type="character" w:styleId="Fremhv">
    <w:name w:val="Emphasis"/>
    <w:uiPriority w:val="20"/>
    <w:qFormat/>
    <w:rsid w:val="0069688B"/>
    <w:rPr>
      <w:i/>
      <w:iCs/>
    </w:rPr>
  </w:style>
  <w:style w:type="paragraph" w:styleId="Citat">
    <w:name w:val="Quote"/>
    <w:basedOn w:val="Normal"/>
    <w:next w:val="Normal"/>
    <w:link w:val="CitatTegn"/>
    <w:uiPriority w:val="29"/>
    <w:qFormat/>
    <w:rsid w:val="00365E29"/>
    <w:pPr>
      <w:pBdr>
        <w:left w:val="single" w:sz="18" w:space="15" w:color="31849B" w:themeColor="accent5" w:themeShade="BF"/>
      </w:pBdr>
      <w:spacing w:before="240" w:after="40"/>
      <w:ind w:left="1134"/>
    </w:pPr>
    <w:rPr>
      <w:i/>
      <w:iCs/>
      <w:color w:val="595959" w:themeColor="text1" w:themeTint="A6"/>
    </w:rPr>
  </w:style>
  <w:style w:type="character" w:customStyle="1" w:styleId="CitatTegn">
    <w:name w:val="Citat Tegn"/>
    <w:basedOn w:val="Standardskrifttypeiafsnit"/>
    <w:link w:val="Citat"/>
    <w:uiPriority w:val="29"/>
    <w:rsid w:val="00365E29"/>
    <w:rPr>
      <w:rFonts w:ascii="Arial" w:hAnsi="Arial"/>
      <w:i/>
      <w:iCs/>
      <w:color w:val="595959" w:themeColor="text1" w:themeTint="A6"/>
      <w:spacing w:val="-4"/>
      <w:sz w:val="20"/>
    </w:rPr>
  </w:style>
  <w:style w:type="paragraph" w:styleId="Strktcitat">
    <w:name w:val="Intense Quote"/>
    <w:basedOn w:val="Normal"/>
    <w:next w:val="Normal"/>
    <w:link w:val="StrktcitatTegn"/>
    <w:uiPriority w:val="30"/>
    <w:qFormat/>
    <w:rsid w:val="0069688B"/>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69688B"/>
    <w:rPr>
      <w:rFonts w:ascii="Arial" w:hAnsi="Arial"/>
      <w:b/>
      <w:bCs/>
      <w:i/>
      <w:iCs/>
      <w:color w:val="4F81BD" w:themeColor="accent1"/>
      <w:sz w:val="20"/>
    </w:rPr>
  </w:style>
  <w:style w:type="character" w:styleId="Svagfremhvning">
    <w:name w:val="Subtle Emphasis"/>
    <w:uiPriority w:val="19"/>
    <w:qFormat/>
    <w:rsid w:val="0069688B"/>
    <w:rPr>
      <w:i/>
      <w:iCs/>
      <w:color w:val="808080" w:themeColor="text1" w:themeTint="7F"/>
    </w:rPr>
  </w:style>
  <w:style w:type="character" w:styleId="Kraftigfremhvning">
    <w:name w:val="Intense Emphasis"/>
    <w:uiPriority w:val="21"/>
    <w:qFormat/>
    <w:rsid w:val="0069688B"/>
    <w:rPr>
      <w:b/>
      <w:bCs/>
      <w:i/>
      <w:iCs/>
      <w:color w:val="4F81BD" w:themeColor="accent1"/>
    </w:rPr>
  </w:style>
  <w:style w:type="character" w:styleId="Svaghenvisning">
    <w:name w:val="Subtle Reference"/>
    <w:uiPriority w:val="31"/>
    <w:qFormat/>
    <w:rsid w:val="0069688B"/>
    <w:rPr>
      <w:smallCaps/>
      <w:color w:val="C0504D" w:themeColor="accent2"/>
      <w:u w:val="single"/>
    </w:rPr>
  </w:style>
  <w:style w:type="character" w:styleId="Kraftighenvisning">
    <w:name w:val="Intense Reference"/>
    <w:uiPriority w:val="32"/>
    <w:qFormat/>
    <w:rsid w:val="0069688B"/>
    <w:rPr>
      <w:b/>
      <w:bCs/>
      <w:smallCaps/>
      <w:color w:val="C0504D" w:themeColor="accent2"/>
      <w:spacing w:val="5"/>
      <w:u w:val="single"/>
    </w:rPr>
  </w:style>
  <w:style w:type="character" w:styleId="Bogenstitel">
    <w:name w:val="Book Title"/>
    <w:uiPriority w:val="33"/>
    <w:qFormat/>
    <w:rsid w:val="0069688B"/>
    <w:rPr>
      <w:b/>
      <w:bCs/>
      <w:smallCaps/>
      <w:spacing w:val="5"/>
    </w:rPr>
  </w:style>
  <w:style w:type="paragraph" w:styleId="Overskrift">
    <w:name w:val="TOC Heading"/>
    <w:basedOn w:val="Overskrift1"/>
    <w:next w:val="Normal"/>
    <w:uiPriority w:val="39"/>
    <w:semiHidden/>
    <w:unhideWhenUsed/>
    <w:qFormat/>
    <w:rsid w:val="0069688B"/>
    <w:pPr>
      <w:spacing w:after="0"/>
      <w:outlineLvl w:val="9"/>
    </w:pPr>
    <w:rPr>
      <w:rFonts w:asciiTheme="majorHAnsi" w:hAnsiTheme="majorHAnsi"/>
      <w:b w:val="0"/>
      <w:color w:val="365F91" w:themeColor="accent1" w:themeShade="BF"/>
      <w:sz w:val="28"/>
    </w:rPr>
  </w:style>
  <w:style w:type="paragraph" w:styleId="Markeringsbobletekst">
    <w:name w:val="Balloon Text"/>
    <w:basedOn w:val="Normal"/>
    <w:link w:val="MarkeringsbobletekstTegn"/>
    <w:uiPriority w:val="99"/>
    <w:semiHidden/>
    <w:unhideWhenUsed/>
    <w:rsid w:val="00362D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62D0C"/>
    <w:rPr>
      <w:rFonts w:ascii="Tahoma" w:hAnsi="Tahoma" w:cs="Tahoma"/>
      <w:color w:val="404040" w:themeColor="text1" w:themeTint="BF"/>
      <w:sz w:val="16"/>
      <w:szCs w:val="16"/>
    </w:rPr>
  </w:style>
  <w:style w:type="paragraph" w:styleId="Billedtekst">
    <w:name w:val="caption"/>
    <w:basedOn w:val="Normal"/>
    <w:next w:val="Normal"/>
    <w:uiPriority w:val="35"/>
    <w:unhideWhenUsed/>
    <w:qFormat/>
    <w:rsid w:val="00E75166"/>
    <w:pPr>
      <w:spacing w:after="480" w:line="240" w:lineRule="auto"/>
      <w:ind w:left="1134" w:right="1134"/>
      <w:jc w:val="center"/>
    </w:pPr>
    <w:rPr>
      <w:bCs/>
      <w:i/>
      <w:color w:val="404040" w:themeColor="text1" w:themeTint="BF"/>
      <w:sz w:val="18"/>
      <w:szCs w:val="18"/>
    </w:rPr>
  </w:style>
  <w:style w:type="paragraph" w:styleId="NormalWeb">
    <w:name w:val="Normal (Web)"/>
    <w:basedOn w:val="Normal"/>
    <w:uiPriority w:val="99"/>
    <w:semiHidden/>
    <w:unhideWhenUsed/>
    <w:rsid w:val="00B530E7"/>
    <w:pPr>
      <w:spacing w:before="100" w:beforeAutospacing="1" w:after="119" w:line="240" w:lineRule="auto"/>
    </w:pPr>
    <w:rPr>
      <w:rFonts w:ascii="Times New Roman" w:eastAsia="Times New Roman" w:hAnsi="Times New Roman" w:cs="Times New Roman"/>
      <w:color w:val="auto"/>
      <w:sz w:val="24"/>
      <w:szCs w:val="24"/>
      <w:lang w:eastAsia="da-DK"/>
    </w:rPr>
  </w:style>
  <w:style w:type="character" w:styleId="Hyperlink">
    <w:name w:val="Hyperlink"/>
    <w:basedOn w:val="Standardskrifttypeiafsnit"/>
    <w:uiPriority w:val="99"/>
    <w:unhideWhenUsed/>
    <w:rsid w:val="00100752"/>
    <w:rPr>
      <w:color w:val="0000FF"/>
      <w:u w:val="single"/>
    </w:rPr>
  </w:style>
  <w:style w:type="paragraph" w:styleId="Indholdsfortegnelse1">
    <w:name w:val="toc 1"/>
    <w:basedOn w:val="Normal"/>
    <w:next w:val="Normal"/>
    <w:autoRedefine/>
    <w:uiPriority w:val="39"/>
    <w:unhideWhenUsed/>
    <w:rsid w:val="002B214F"/>
    <w:pPr>
      <w:tabs>
        <w:tab w:val="right" w:leader="dot" w:pos="8483"/>
      </w:tabs>
      <w:spacing w:after="100"/>
    </w:pPr>
    <w:rPr>
      <w:b/>
      <w:noProof/>
      <w:lang w:val="en-US"/>
    </w:rPr>
  </w:style>
  <w:style w:type="paragraph" w:styleId="Indholdsfortegnelse2">
    <w:name w:val="toc 2"/>
    <w:basedOn w:val="Normal"/>
    <w:next w:val="Normal"/>
    <w:autoRedefine/>
    <w:uiPriority w:val="39"/>
    <w:unhideWhenUsed/>
    <w:rsid w:val="00865C3A"/>
    <w:pPr>
      <w:tabs>
        <w:tab w:val="right" w:leader="dot" w:pos="8494"/>
      </w:tabs>
      <w:spacing w:after="100"/>
      <w:ind w:left="200"/>
    </w:pPr>
  </w:style>
  <w:style w:type="character" w:styleId="Kommentarhenvisning">
    <w:name w:val="annotation reference"/>
    <w:basedOn w:val="Standardskrifttypeiafsnit"/>
    <w:uiPriority w:val="99"/>
    <w:semiHidden/>
    <w:unhideWhenUsed/>
    <w:rsid w:val="00307C87"/>
    <w:rPr>
      <w:sz w:val="16"/>
      <w:szCs w:val="16"/>
    </w:rPr>
  </w:style>
  <w:style w:type="paragraph" w:styleId="Kommentartekst">
    <w:name w:val="annotation text"/>
    <w:basedOn w:val="Normal"/>
    <w:link w:val="KommentartekstTegn"/>
    <w:uiPriority w:val="99"/>
    <w:semiHidden/>
    <w:unhideWhenUsed/>
    <w:rsid w:val="00307C87"/>
    <w:pPr>
      <w:spacing w:line="240" w:lineRule="auto"/>
    </w:pPr>
    <w:rPr>
      <w:szCs w:val="20"/>
    </w:rPr>
  </w:style>
  <w:style w:type="character" w:customStyle="1" w:styleId="KommentartekstTegn">
    <w:name w:val="Kommentartekst Tegn"/>
    <w:basedOn w:val="Standardskrifttypeiafsnit"/>
    <w:link w:val="Kommentartekst"/>
    <w:uiPriority w:val="99"/>
    <w:semiHidden/>
    <w:rsid w:val="00307C87"/>
    <w:rPr>
      <w:rFonts w:ascii="Arial" w:hAnsi="Arial"/>
      <w:color w:val="262626" w:themeColor="text1" w:themeTint="D9"/>
      <w:spacing w:val="-4"/>
      <w:sz w:val="20"/>
      <w:szCs w:val="20"/>
    </w:rPr>
  </w:style>
  <w:style w:type="paragraph" w:styleId="Kommentaremne">
    <w:name w:val="annotation subject"/>
    <w:basedOn w:val="Kommentartekst"/>
    <w:next w:val="Kommentartekst"/>
    <w:link w:val="KommentaremneTegn"/>
    <w:uiPriority w:val="99"/>
    <w:semiHidden/>
    <w:unhideWhenUsed/>
    <w:rsid w:val="00307C87"/>
    <w:rPr>
      <w:b/>
      <w:bCs/>
    </w:rPr>
  </w:style>
  <w:style w:type="character" w:customStyle="1" w:styleId="KommentaremneTegn">
    <w:name w:val="Kommentaremne Tegn"/>
    <w:basedOn w:val="KommentartekstTegn"/>
    <w:link w:val="Kommentaremne"/>
    <w:uiPriority w:val="99"/>
    <w:semiHidden/>
    <w:rsid w:val="00307C87"/>
    <w:rPr>
      <w:rFonts w:ascii="Arial" w:hAnsi="Arial"/>
      <w:b/>
      <w:bCs/>
      <w:color w:val="262626" w:themeColor="text1" w:themeTint="D9"/>
      <w:spacing w:val="-4"/>
      <w:sz w:val="20"/>
      <w:szCs w:val="20"/>
    </w:rPr>
  </w:style>
  <w:style w:type="paragraph" w:styleId="Korrektur">
    <w:name w:val="Revision"/>
    <w:hidden/>
    <w:uiPriority w:val="99"/>
    <w:semiHidden/>
    <w:rsid w:val="00307C87"/>
    <w:pPr>
      <w:spacing w:after="0" w:line="240" w:lineRule="auto"/>
    </w:pPr>
    <w:rPr>
      <w:rFonts w:ascii="Arial" w:hAnsi="Arial"/>
      <w:color w:val="262626" w:themeColor="text1" w:themeTint="D9"/>
      <w:spacing w:val="-4"/>
      <w:sz w:val="20"/>
    </w:rPr>
  </w:style>
  <w:style w:type="paragraph" w:styleId="Indholdsfortegnelse3">
    <w:name w:val="toc 3"/>
    <w:basedOn w:val="Normal"/>
    <w:next w:val="Normal"/>
    <w:autoRedefine/>
    <w:uiPriority w:val="39"/>
    <w:unhideWhenUsed/>
    <w:rsid w:val="004A6BAC"/>
    <w:pPr>
      <w:spacing w:after="100"/>
      <w:ind w:left="400"/>
    </w:pPr>
  </w:style>
  <w:style w:type="paragraph" w:styleId="Almindeligtekst">
    <w:name w:val="Plain Text"/>
    <w:basedOn w:val="Normal"/>
    <w:link w:val="AlmindeligtekstTegn"/>
    <w:uiPriority w:val="99"/>
    <w:semiHidden/>
    <w:unhideWhenUsed/>
    <w:rsid w:val="00C0398E"/>
    <w:pPr>
      <w:spacing w:after="0" w:line="240" w:lineRule="auto"/>
    </w:pPr>
    <w:rPr>
      <w:rFonts w:eastAsia="Times New Roman" w:cs="Times New Roman"/>
      <w:color w:val="auto"/>
      <w:spacing w:val="0"/>
      <w:szCs w:val="21"/>
      <w:lang w:eastAsia="da-DK"/>
    </w:rPr>
  </w:style>
  <w:style w:type="character" w:customStyle="1" w:styleId="AlmindeligtekstTegn">
    <w:name w:val="Almindelig tekst Tegn"/>
    <w:basedOn w:val="Standardskrifttypeiafsnit"/>
    <w:link w:val="Almindeligtekst"/>
    <w:uiPriority w:val="99"/>
    <w:semiHidden/>
    <w:rsid w:val="00C0398E"/>
    <w:rPr>
      <w:rFonts w:ascii="Arial" w:eastAsia="Times New Roman" w:hAnsi="Arial" w:cs="Times New Roman"/>
      <w:sz w:val="20"/>
      <w:szCs w:val="21"/>
      <w:lang w:eastAsia="da-DK"/>
    </w:rPr>
  </w:style>
  <w:style w:type="paragraph" w:styleId="Indholdsfortegnelse4">
    <w:name w:val="toc 4"/>
    <w:basedOn w:val="Normal"/>
    <w:next w:val="Normal"/>
    <w:autoRedefine/>
    <w:uiPriority w:val="39"/>
    <w:unhideWhenUsed/>
    <w:rsid w:val="000947A0"/>
    <w:pPr>
      <w:spacing w:after="100"/>
      <w:ind w:left="600"/>
    </w:pPr>
  </w:style>
  <w:style w:type="character" w:styleId="Pladsholdertekst">
    <w:name w:val="Placeholder Text"/>
    <w:basedOn w:val="Standardskrifttypeiafsnit"/>
    <w:uiPriority w:val="99"/>
    <w:semiHidden/>
    <w:rsid w:val="00937E1D"/>
    <w:rPr>
      <w:color w:val="808080"/>
    </w:rPr>
  </w:style>
  <w:style w:type="paragraph" w:customStyle="1" w:styleId="Default">
    <w:name w:val="Default"/>
    <w:rsid w:val="00854C62"/>
    <w:pPr>
      <w:autoSpaceDE w:val="0"/>
      <w:autoSpaceDN w:val="0"/>
      <w:adjustRightInd w:val="0"/>
      <w:spacing w:after="0" w:line="240" w:lineRule="auto"/>
    </w:pPr>
    <w:rPr>
      <w:rFonts w:ascii="Arial" w:hAnsi="Arial" w:cs="Arial"/>
      <w:color w:val="000000"/>
      <w:sz w:val="24"/>
      <w:szCs w:val="24"/>
    </w:rPr>
  </w:style>
  <w:style w:type="character" w:styleId="BesgtHyperlink">
    <w:name w:val="FollowedHyperlink"/>
    <w:basedOn w:val="Standardskrifttypeiafsnit"/>
    <w:uiPriority w:val="99"/>
    <w:semiHidden/>
    <w:unhideWhenUsed/>
    <w:rsid w:val="00CC2FB6"/>
    <w:rPr>
      <w:color w:val="800080" w:themeColor="followedHyperlink"/>
      <w:u w:val="single"/>
    </w:rPr>
  </w:style>
  <w:style w:type="paragraph" w:styleId="FormateretHTML">
    <w:name w:val="HTML Preformatted"/>
    <w:basedOn w:val="Normal"/>
    <w:link w:val="FormateretHTMLTegn"/>
    <w:uiPriority w:val="99"/>
    <w:semiHidden/>
    <w:unhideWhenUsed/>
    <w:rsid w:val="00EC7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pacing w:val="0"/>
      <w:szCs w:val="20"/>
      <w:lang w:eastAsia="da-DK"/>
    </w:rPr>
  </w:style>
  <w:style w:type="character" w:customStyle="1" w:styleId="FormateretHTMLTegn">
    <w:name w:val="Formateret HTML Tegn"/>
    <w:basedOn w:val="Standardskrifttypeiafsnit"/>
    <w:link w:val="FormateretHTML"/>
    <w:uiPriority w:val="99"/>
    <w:semiHidden/>
    <w:rsid w:val="00EC7E6A"/>
    <w:rPr>
      <w:rFonts w:ascii="Courier New" w:eastAsia="Times New Roman" w:hAnsi="Courier New" w:cs="Courier New"/>
      <w:sz w:val="20"/>
      <w:szCs w:val="20"/>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971875">
      <w:bodyDiv w:val="1"/>
      <w:marLeft w:val="0"/>
      <w:marRight w:val="0"/>
      <w:marTop w:val="0"/>
      <w:marBottom w:val="0"/>
      <w:divBdr>
        <w:top w:val="none" w:sz="0" w:space="0" w:color="auto"/>
        <w:left w:val="none" w:sz="0" w:space="0" w:color="auto"/>
        <w:bottom w:val="none" w:sz="0" w:space="0" w:color="auto"/>
        <w:right w:val="none" w:sz="0" w:space="0" w:color="auto"/>
      </w:divBdr>
    </w:div>
    <w:div w:id="253707513">
      <w:bodyDiv w:val="1"/>
      <w:marLeft w:val="0"/>
      <w:marRight w:val="0"/>
      <w:marTop w:val="0"/>
      <w:marBottom w:val="0"/>
      <w:divBdr>
        <w:top w:val="none" w:sz="0" w:space="0" w:color="auto"/>
        <w:left w:val="none" w:sz="0" w:space="0" w:color="auto"/>
        <w:bottom w:val="none" w:sz="0" w:space="0" w:color="auto"/>
        <w:right w:val="none" w:sz="0" w:space="0" w:color="auto"/>
      </w:divBdr>
    </w:div>
    <w:div w:id="469249388">
      <w:bodyDiv w:val="1"/>
      <w:marLeft w:val="0"/>
      <w:marRight w:val="0"/>
      <w:marTop w:val="0"/>
      <w:marBottom w:val="0"/>
      <w:divBdr>
        <w:top w:val="none" w:sz="0" w:space="0" w:color="auto"/>
        <w:left w:val="none" w:sz="0" w:space="0" w:color="auto"/>
        <w:bottom w:val="none" w:sz="0" w:space="0" w:color="auto"/>
        <w:right w:val="none" w:sz="0" w:space="0" w:color="auto"/>
      </w:divBdr>
    </w:div>
    <w:div w:id="726345627">
      <w:bodyDiv w:val="1"/>
      <w:marLeft w:val="0"/>
      <w:marRight w:val="0"/>
      <w:marTop w:val="0"/>
      <w:marBottom w:val="0"/>
      <w:divBdr>
        <w:top w:val="none" w:sz="0" w:space="0" w:color="auto"/>
        <w:left w:val="none" w:sz="0" w:space="0" w:color="auto"/>
        <w:bottom w:val="none" w:sz="0" w:space="0" w:color="auto"/>
        <w:right w:val="none" w:sz="0" w:space="0" w:color="auto"/>
      </w:divBdr>
    </w:div>
    <w:div w:id="1311714266">
      <w:bodyDiv w:val="1"/>
      <w:marLeft w:val="0"/>
      <w:marRight w:val="0"/>
      <w:marTop w:val="0"/>
      <w:marBottom w:val="0"/>
      <w:divBdr>
        <w:top w:val="none" w:sz="0" w:space="0" w:color="auto"/>
        <w:left w:val="none" w:sz="0" w:space="0" w:color="auto"/>
        <w:bottom w:val="none" w:sz="0" w:space="0" w:color="auto"/>
        <w:right w:val="none" w:sz="0" w:space="0" w:color="auto"/>
      </w:divBdr>
    </w:div>
    <w:div w:id="1397776426">
      <w:bodyDiv w:val="1"/>
      <w:marLeft w:val="0"/>
      <w:marRight w:val="0"/>
      <w:marTop w:val="0"/>
      <w:marBottom w:val="0"/>
      <w:divBdr>
        <w:top w:val="none" w:sz="0" w:space="0" w:color="auto"/>
        <w:left w:val="none" w:sz="0" w:space="0" w:color="auto"/>
        <w:bottom w:val="none" w:sz="0" w:space="0" w:color="auto"/>
        <w:right w:val="none" w:sz="0" w:space="0" w:color="auto"/>
      </w:divBdr>
    </w:div>
    <w:div w:id="1633246520">
      <w:bodyDiv w:val="1"/>
      <w:marLeft w:val="0"/>
      <w:marRight w:val="0"/>
      <w:marTop w:val="0"/>
      <w:marBottom w:val="0"/>
      <w:divBdr>
        <w:top w:val="none" w:sz="0" w:space="0" w:color="auto"/>
        <w:left w:val="none" w:sz="0" w:space="0" w:color="auto"/>
        <w:bottom w:val="none" w:sz="0" w:space="0" w:color="auto"/>
        <w:right w:val="none" w:sz="0" w:space="0" w:color="auto"/>
      </w:divBdr>
    </w:div>
    <w:div w:id="1724329632">
      <w:bodyDiv w:val="1"/>
      <w:marLeft w:val="0"/>
      <w:marRight w:val="0"/>
      <w:marTop w:val="0"/>
      <w:marBottom w:val="0"/>
      <w:divBdr>
        <w:top w:val="none" w:sz="0" w:space="0" w:color="auto"/>
        <w:left w:val="none" w:sz="0" w:space="0" w:color="auto"/>
        <w:bottom w:val="none" w:sz="0" w:space="0" w:color="auto"/>
        <w:right w:val="none" w:sz="0" w:space="0" w:color="auto"/>
      </w:divBdr>
    </w:div>
    <w:div w:id="2073430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processors.wiki.ti.com/index.php/Download_CCS"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github.com/ShimmerResearch/shimmer3/tree/015b696fd36076cbf6c45e70ac3c4e345dd10c06/app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ffan\Dropbox\Line%20og%20Steffan\IHA\Skabelon.dotx"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4D6AEA-46BC-4933-B6AA-BAF4BB6ED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Skabelon</Template>
  <TotalTime>640</TotalTime>
  <Pages>8</Pages>
  <Words>1193</Words>
  <Characters>7278</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Steffan</dc:creator>
  <cp:lastModifiedBy>Steffan</cp:lastModifiedBy>
  <cp:revision>369</cp:revision>
  <cp:lastPrinted>2015-02-02T11:20:00Z</cp:lastPrinted>
  <dcterms:created xsi:type="dcterms:W3CDTF">2013-05-25T06:22:00Z</dcterms:created>
  <dcterms:modified xsi:type="dcterms:W3CDTF">2015-02-07T14:19:00Z</dcterms:modified>
</cp:coreProperties>
</file>