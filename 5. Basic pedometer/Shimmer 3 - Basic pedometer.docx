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F903D2" w:rsidRDefault="007F7299" w:rsidP="007F7299">
      <w:pPr>
        <w:jc w:val="center"/>
        <w:rPr>
          <w:lang w:val="en-US"/>
        </w:rPr>
      </w:pPr>
      <w:bookmarkStart w:id="0" w:name="_GoBack"/>
      <w:bookmarkEnd w:id="0"/>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lang w:val="en-US"/>
        </w:rPr>
      </w:pPr>
    </w:p>
    <w:p w:rsidR="007F7299" w:rsidRPr="00F903D2" w:rsidRDefault="007F7299" w:rsidP="007F7299">
      <w:pPr>
        <w:jc w:val="center"/>
        <w:rPr>
          <w:rFonts w:ascii="Arial Narrow" w:hAnsi="Arial Narrow"/>
          <w:lang w:val="en-US"/>
        </w:rPr>
      </w:pPr>
    </w:p>
    <w:p w:rsidR="007F7299" w:rsidRPr="00F903D2" w:rsidRDefault="00A80A1D" w:rsidP="007F7299">
      <w:pPr>
        <w:jc w:val="center"/>
        <w:rPr>
          <w:rFonts w:ascii="Arial Narrow" w:hAnsi="Arial Narrow"/>
          <w:b/>
          <w:sz w:val="96"/>
          <w:lang w:val="en-US"/>
        </w:rPr>
      </w:pPr>
      <w:r w:rsidRPr="00F903D2">
        <w:rPr>
          <w:rFonts w:ascii="Arial Narrow" w:hAnsi="Arial Narrow"/>
          <w:b/>
          <w:sz w:val="96"/>
          <w:lang w:val="en-US"/>
        </w:rPr>
        <w:t>S</w:t>
      </w:r>
      <w:r w:rsidR="00074B5A" w:rsidRPr="00F903D2">
        <w:rPr>
          <w:rFonts w:ascii="Arial Narrow" w:hAnsi="Arial Narrow"/>
          <w:b/>
          <w:sz w:val="96"/>
          <w:lang w:val="en-US"/>
        </w:rPr>
        <w:t>HIMMER</w:t>
      </w:r>
      <w:r w:rsidRPr="00F903D2">
        <w:rPr>
          <w:rFonts w:ascii="Arial Narrow" w:hAnsi="Arial Narrow"/>
          <w:b/>
          <w:sz w:val="96"/>
          <w:lang w:val="en-US"/>
        </w:rPr>
        <w:t xml:space="preserve"> 3</w:t>
      </w:r>
    </w:p>
    <w:p w:rsidR="00074B5A" w:rsidRPr="00F903D2" w:rsidRDefault="00296B7F" w:rsidP="007F7299">
      <w:pPr>
        <w:jc w:val="center"/>
        <w:rPr>
          <w:rFonts w:ascii="Arial Narrow" w:hAnsi="Arial Narrow"/>
          <w:sz w:val="44"/>
          <w:lang w:val="en-US"/>
        </w:rPr>
      </w:pPr>
      <w:r w:rsidRPr="00F903D2">
        <w:rPr>
          <w:rFonts w:ascii="Arial Narrow" w:hAnsi="Arial Narrow"/>
          <w:sz w:val="44"/>
          <w:lang w:val="en-US"/>
        </w:rPr>
        <w:t>Ba</w:t>
      </w:r>
      <w:r w:rsidR="00EB1186" w:rsidRPr="00F903D2">
        <w:rPr>
          <w:rFonts w:ascii="Arial Narrow" w:hAnsi="Arial Narrow"/>
          <w:sz w:val="44"/>
          <w:lang w:val="en-US"/>
        </w:rPr>
        <w:t>sic p</w:t>
      </w:r>
      <w:r w:rsidRPr="00F903D2">
        <w:rPr>
          <w:rFonts w:ascii="Arial Narrow" w:hAnsi="Arial Narrow"/>
          <w:sz w:val="44"/>
          <w:lang w:val="en-US"/>
        </w:rPr>
        <w:t>edometer</w:t>
      </w:r>
    </w:p>
    <w:p w:rsidR="0098079A" w:rsidRPr="00F903D2" w:rsidRDefault="0098079A" w:rsidP="007F7299">
      <w:pPr>
        <w:jc w:val="center"/>
        <w:rPr>
          <w:rFonts w:ascii="Arial Narrow" w:hAnsi="Arial Narrow"/>
          <w:sz w:val="44"/>
          <w:lang w:val="en-US"/>
        </w:rPr>
      </w:pPr>
      <w:r w:rsidRPr="00F903D2">
        <w:rPr>
          <w:noProof/>
          <w:lang w:eastAsia="da-DK"/>
        </w:rPr>
        <w:drawing>
          <wp:inline distT="0" distB="0" distL="0" distR="0" wp14:anchorId="65736EA5" wp14:editId="18689A91">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F903D2" w:rsidRDefault="007F7299" w:rsidP="007F7299">
      <w:pPr>
        <w:jc w:val="center"/>
        <w:rPr>
          <w:rFonts w:ascii="Arial Narrow" w:hAnsi="Arial Narrow"/>
          <w:sz w:val="36"/>
          <w:lang w:val="en-US"/>
        </w:rPr>
      </w:pPr>
    </w:p>
    <w:p w:rsidR="00A2549A" w:rsidRPr="00B85B45" w:rsidRDefault="00A2549A" w:rsidP="00A2549A">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Written by Steffan Lildholdt (steffan@lildholdt.dk)</w:t>
      </w:r>
    </w:p>
    <w:p w:rsidR="00A2549A" w:rsidRPr="00B85B45" w:rsidRDefault="00A2549A" w:rsidP="00A2549A">
      <w:pPr>
        <w:spacing w:after="0" w:line="240" w:lineRule="auto"/>
        <w:jc w:val="center"/>
        <w:rPr>
          <w:rFonts w:eastAsia="Times New Roman" w:cs="Arial"/>
          <w:color w:val="000000"/>
          <w:spacing w:val="0"/>
          <w:sz w:val="24"/>
          <w:szCs w:val="24"/>
          <w:lang w:val="en-US" w:eastAsia="da-DK"/>
        </w:rPr>
      </w:pPr>
    </w:p>
    <w:p w:rsidR="00A2549A" w:rsidRPr="006240C0" w:rsidRDefault="00A2549A" w:rsidP="00A2549A">
      <w:pPr>
        <w:jc w:val="center"/>
        <w:rPr>
          <w:rFonts w:eastAsia="Times New Roman" w:cs="Arial"/>
          <w:color w:val="000000"/>
          <w:spacing w:val="0"/>
          <w:sz w:val="22"/>
          <w:szCs w:val="44"/>
          <w:lang w:val="en-US" w:eastAsia="da-DK"/>
        </w:rPr>
      </w:pPr>
      <w:r>
        <w:rPr>
          <w:rFonts w:eastAsia="Times New Roman" w:cs="Arial"/>
          <w:color w:val="000000"/>
          <w:spacing w:val="0"/>
          <w:sz w:val="16"/>
          <w:szCs w:val="24"/>
          <w:lang w:val="en-US" w:eastAsia="da-DK"/>
        </w:rPr>
        <w:br/>
      </w:r>
      <w:r w:rsidRPr="00846038">
        <w:rPr>
          <w:rFonts w:eastAsia="Times New Roman" w:cs="Arial"/>
          <w:color w:val="000000"/>
          <w:spacing w:val="0"/>
          <w:sz w:val="16"/>
          <w:szCs w:val="24"/>
          <w:lang w:val="en-US" w:eastAsia="da-DK"/>
        </w:rPr>
        <w:t>Version 1.0</w:t>
      </w: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p w:rsidR="007F7299" w:rsidRPr="00F903D2" w:rsidRDefault="007F7299" w:rsidP="007F7299">
      <w:pPr>
        <w:spacing w:after="0" w:line="240" w:lineRule="auto"/>
        <w:jc w:val="center"/>
        <w:rPr>
          <w:rFonts w:eastAsia="Times New Roman" w:cs="Arial"/>
          <w:color w:val="000000"/>
          <w:spacing w:val="0"/>
          <w:sz w:val="24"/>
          <w:szCs w:val="24"/>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F903D2" w:rsidRDefault="0051704F" w:rsidP="003D34A9">
          <w:pPr>
            <w:pStyle w:val="Ingenafstand"/>
            <w:pBdr>
              <w:bottom w:val="single" w:sz="4" w:space="1" w:color="auto"/>
            </w:pBdr>
            <w:rPr>
              <w:rFonts w:ascii="Arial Narrow" w:hAnsi="Arial Narrow"/>
              <w:b/>
              <w:sz w:val="50"/>
              <w:szCs w:val="50"/>
              <w:lang w:val="en-US"/>
            </w:rPr>
          </w:pPr>
          <w:r w:rsidRPr="00F903D2">
            <w:rPr>
              <w:rFonts w:ascii="Arial Narrow" w:hAnsi="Arial Narrow"/>
              <w:b/>
              <w:sz w:val="50"/>
              <w:szCs w:val="50"/>
              <w:lang w:val="en-US"/>
            </w:rPr>
            <w:t>TABLE OF C</w:t>
          </w:r>
          <w:r w:rsidR="007F7299" w:rsidRPr="00F903D2">
            <w:rPr>
              <w:rFonts w:ascii="Arial Narrow" w:hAnsi="Arial Narrow"/>
              <w:b/>
              <w:sz w:val="50"/>
              <w:szCs w:val="50"/>
              <w:lang w:val="en-US"/>
            </w:rPr>
            <w:t>ONTENT</w:t>
          </w:r>
        </w:p>
        <w:p w:rsidR="005D272A" w:rsidRPr="006D2C51" w:rsidRDefault="005D272A" w:rsidP="005D272A">
          <w:pPr>
            <w:rPr>
              <w:b/>
              <w:lang w:val="en-US"/>
            </w:rPr>
          </w:pPr>
        </w:p>
        <w:p w:rsidR="007D3C61" w:rsidRPr="007D3C61" w:rsidRDefault="005D272A">
          <w:pPr>
            <w:pStyle w:val="Indholdsfortegnelse1"/>
            <w:rPr>
              <w:rFonts w:asciiTheme="minorHAnsi" w:eastAsiaTheme="minorEastAsia" w:hAnsiTheme="minorHAnsi"/>
              <w:b w:val="0"/>
              <w:color w:val="auto"/>
              <w:spacing w:val="0"/>
              <w:sz w:val="22"/>
              <w:lang w:eastAsia="da-DK"/>
            </w:rPr>
          </w:pPr>
          <w:r w:rsidRPr="007D3C61">
            <w:rPr>
              <w:rFonts w:ascii="Arial Narrow" w:hAnsi="Arial Narrow" w:cs="Arial"/>
              <w:b w:val="0"/>
              <w:caps/>
              <w:sz w:val="24"/>
              <w:lang w:val="en-US"/>
            </w:rPr>
            <w:fldChar w:fldCharType="begin"/>
          </w:r>
          <w:r w:rsidR="00396EB9" w:rsidRPr="007D3C61">
            <w:rPr>
              <w:rFonts w:ascii="Arial Narrow" w:hAnsi="Arial Narrow" w:cs="Arial"/>
              <w:b w:val="0"/>
              <w:sz w:val="24"/>
              <w:lang w:val="en-US"/>
            </w:rPr>
            <w:instrText xml:space="preserve"> TOC \o "1-2</w:instrText>
          </w:r>
          <w:r w:rsidRPr="007D3C61">
            <w:rPr>
              <w:rFonts w:ascii="Arial Narrow" w:hAnsi="Arial Narrow" w:cs="Arial"/>
              <w:b w:val="0"/>
              <w:sz w:val="24"/>
              <w:lang w:val="en-US"/>
            </w:rPr>
            <w:instrText xml:space="preserve">" \h \z \u </w:instrText>
          </w:r>
          <w:r w:rsidRPr="007D3C61">
            <w:rPr>
              <w:rFonts w:ascii="Arial Narrow" w:hAnsi="Arial Narrow" w:cs="Arial"/>
              <w:b w:val="0"/>
              <w:caps/>
              <w:sz w:val="24"/>
              <w:lang w:val="en-US"/>
            </w:rPr>
            <w:fldChar w:fldCharType="separate"/>
          </w:r>
          <w:hyperlink w:anchor="_Toc411161414" w:history="1">
            <w:r w:rsidR="007D3C61" w:rsidRPr="007D3C61">
              <w:rPr>
                <w:rStyle w:val="Hyperlink"/>
                <w:b w:val="0"/>
                <w:lang w:val="en-US"/>
              </w:rPr>
              <w:t>1. Introduction</w:t>
            </w:r>
            <w:r w:rsidR="007D3C61" w:rsidRPr="007D3C61">
              <w:rPr>
                <w:b w:val="0"/>
                <w:webHidden/>
              </w:rPr>
              <w:tab/>
            </w:r>
            <w:r w:rsidR="007D3C61" w:rsidRPr="007D3C61">
              <w:rPr>
                <w:b w:val="0"/>
                <w:webHidden/>
              </w:rPr>
              <w:fldChar w:fldCharType="begin"/>
            </w:r>
            <w:r w:rsidR="007D3C61" w:rsidRPr="007D3C61">
              <w:rPr>
                <w:b w:val="0"/>
                <w:webHidden/>
              </w:rPr>
              <w:instrText xml:space="preserve"> PAGEREF _Toc411161414 \h </w:instrText>
            </w:r>
            <w:r w:rsidR="007D3C61" w:rsidRPr="007D3C61">
              <w:rPr>
                <w:b w:val="0"/>
                <w:webHidden/>
              </w:rPr>
            </w:r>
            <w:r w:rsidR="007D3C61" w:rsidRPr="007D3C61">
              <w:rPr>
                <w:b w:val="0"/>
                <w:webHidden/>
              </w:rPr>
              <w:fldChar w:fldCharType="separate"/>
            </w:r>
            <w:r w:rsidR="00A30C87">
              <w:rPr>
                <w:b w:val="0"/>
                <w:webHidden/>
              </w:rPr>
              <w:t>1</w:t>
            </w:r>
            <w:r w:rsidR="007D3C61" w:rsidRPr="007D3C61">
              <w:rPr>
                <w:b w:val="0"/>
                <w:webHidden/>
              </w:rPr>
              <w:fldChar w:fldCharType="end"/>
            </w:r>
          </w:hyperlink>
        </w:p>
        <w:p w:rsidR="007D3C61" w:rsidRPr="007D3C61" w:rsidRDefault="0005257C">
          <w:pPr>
            <w:pStyle w:val="Indholdsfortegnelse1"/>
            <w:rPr>
              <w:rFonts w:asciiTheme="minorHAnsi" w:eastAsiaTheme="minorEastAsia" w:hAnsiTheme="minorHAnsi"/>
              <w:b w:val="0"/>
              <w:color w:val="auto"/>
              <w:spacing w:val="0"/>
              <w:sz w:val="22"/>
              <w:lang w:eastAsia="da-DK"/>
            </w:rPr>
          </w:pPr>
          <w:hyperlink w:anchor="_Toc411161415" w:history="1">
            <w:r w:rsidR="007D3C61" w:rsidRPr="007D3C61">
              <w:rPr>
                <w:rStyle w:val="Hyperlink"/>
                <w:b w:val="0"/>
                <w:lang w:val="en-US"/>
              </w:rPr>
              <w:t>2. Firmware architecture</w:t>
            </w:r>
            <w:r w:rsidR="007D3C61" w:rsidRPr="007D3C61">
              <w:rPr>
                <w:b w:val="0"/>
                <w:webHidden/>
              </w:rPr>
              <w:tab/>
            </w:r>
            <w:r w:rsidR="007D3C61" w:rsidRPr="007D3C61">
              <w:rPr>
                <w:b w:val="0"/>
                <w:webHidden/>
              </w:rPr>
              <w:fldChar w:fldCharType="begin"/>
            </w:r>
            <w:r w:rsidR="007D3C61" w:rsidRPr="007D3C61">
              <w:rPr>
                <w:b w:val="0"/>
                <w:webHidden/>
              </w:rPr>
              <w:instrText xml:space="preserve"> PAGEREF _Toc411161415 \h </w:instrText>
            </w:r>
            <w:r w:rsidR="007D3C61" w:rsidRPr="007D3C61">
              <w:rPr>
                <w:b w:val="0"/>
                <w:webHidden/>
              </w:rPr>
            </w:r>
            <w:r w:rsidR="007D3C61" w:rsidRPr="007D3C61">
              <w:rPr>
                <w:b w:val="0"/>
                <w:webHidden/>
              </w:rPr>
              <w:fldChar w:fldCharType="separate"/>
            </w:r>
            <w:r w:rsidR="00A30C87">
              <w:rPr>
                <w:b w:val="0"/>
                <w:webHidden/>
              </w:rPr>
              <w:t>2</w:t>
            </w:r>
            <w:r w:rsidR="007D3C61" w:rsidRPr="007D3C61">
              <w:rPr>
                <w:b w:val="0"/>
                <w:webHidden/>
              </w:rPr>
              <w:fldChar w:fldCharType="end"/>
            </w:r>
          </w:hyperlink>
        </w:p>
        <w:p w:rsidR="007D3C61" w:rsidRPr="007D3C61" w:rsidRDefault="0005257C">
          <w:pPr>
            <w:pStyle w:val="Indholdsfortegnelse1"/>
            <w:rPr>
              <w:rFonts w:asciiTheme="minorHAnsi" w:eastAsiaTheme="minorEastAsia" w:hAnsiTheme="minorHAnsi"/>
              <w:b w:val="0"/>
              <w:color w:val="auto"/>
              <w:spacing w:val="0"/>
              <w:sz w:val="22"/>
              <w:lang w:eastAsia="da-DK"/>
            </w:rPr>
          </w:pPr>
          <w:hyperlink w:anchor="_Toc411161416" w:history="1">
            <w:r w:rsidR="007D3C61" w:rsidRPr="007D3C61">
              <w:rPr>
                <w:rStyle w:val="Hyperlink"/>
                <w:b w:val="0"/>
                <w:lang w:val="en-US"/>
              </w:rPr>
              <w:t>3. Firmware design</w:t>
            </w:r>
            <w:r w:rsidR="007D3C61" w:rsidRPr="007D3C61">
              <w:rPr>
                <w:b w:val="0"/>
                <w:webHidden/>
              </w:rPr>
              <w:tab/>
            </w:r>
            <w:r w:rsidR="007D3C61" w:rsidRPr="007D3C61">
              <w:rPr>
                <w:b w:val="0"/>
                <w:webHidden/>
              </w:rPr>
              <w:fldChar w:fldCharType="begin"/>
            </w:r>
            <w:r w:rsidR="007D3C61" w:rsidRPr="007D3C61">
              <w:rPr>
                <w:b w:val="0"/>
                <w:webHidden/>
              </w:rPr>
              <w:instrText xml:space="preserve"> PAGEREF _Toc411161416 \h </w:instrText>
            </w:r>
            <w:r w:rsidR="007D3C61" w:rsidRPr="007D3C61">
              <w:rPr>
                <w:b w:val="0"/>
                <w:webHidden/>
              </w:rPr>
            </w:r>
            <w:r w:rsidR="007D3C61" w:rsidRPr="007D3C61">
              <w:rPr>
                <w:b w:val="0"/>
                <w:webHidden/>
              </w:rPr>
              <w:fldChar w:fldCharType="separate"/>
            </w:r>
            <w:r w:rsidR="00A30C87">
              <w:rPr>
                <w:b w:val="0"/>
                <w:webHidden/>
              </w:rPr>
              <w:t>3</w:t>
            </w:r>
            <w:r w:rsidR="007D3C61" w:rsidRPr="007D3C61">
              <w:rPr>
                <w:b w:val="0"/>
                <w:webHidden/>
              </w:rPr>
              <w:fldChar w:fldCharType="end"/>
            </w:r>
          </w:hyperlink>
        </w:p>
        <w:p w:rsidR="007D3C61" w:rsidRPr="007D3C61" w:rsidRDefault="0005257C">
          <w:pPr>
            <w:pStyle w:val="Indholdsfortegnelse1"/>
            <w:rPr>
              <w:rFonts w:asciiTheme="minorHAnsi" w:eastAsiaTheme="minorEastAsia" w:hAnsiTheme="minorHAnsi"/>
              <w:b w:val="0"/>
              <w:color w:val="auto"/>
              <w:spacing w:val="0"/>
              <w:sz w:val="22"/>
              <w:lang w:eastAsia="da-DK"/>
            </w:rPr>
          </w:pPr>
          <w:hyperlink w:anchor="_Toc411161417" w:history="1">
            <w:r w:rsidR="007D3C61" w:rsidRPr="007D3C61">
              <w:rPr>
                <w:rStyle w:val="Hyperlink"/>
                <w:b w:val="0"/>
                <w:lang w:val="en-US"/>
              </w:rPr>
              <w:t>4. Testing the firmware</w:t>
            </w:r>
            <w:r w:rsidR="007D3C61" w:rsidRPr="007D3C61">
              <w:rPr>
                <w:b w:val="0"/>
                <w:webHidden/>
              </w:rPr>
              <w:tab/>
            </w:r>
            <w:r w:rsidR="007D3C61" w:rsidRPr="007D3C61">
              <w:rPr>
                <w:b w:val="0"/>
                <w:webHidden/>
              </w:rPr>
              <w:fldChar w:fldCharType="begin"/>
            </w:r>
            <w:r w:rsidR="007D3C61" w:rsidRPr="007D3C61">
              <w:rPr>
                <w:b w:val="0"/>
                <w:webHidden/>
              </w:rPr>
              <w:instrText xml:space="preserve"> PAGEREF _Toc411161417 \h </w:instrText>
            </w:r>
            <w:r w:rsidR="007D3C61" w:rsidRPr="007D3C61">
              <w:rPr>
                <w:b w:val="0"/>
                <w:webHidden/>
              </w:rPr>
            </w:r>
            <w:r w:rsidR="007D3C61" w:rsidRPr="007D3C61">
              <w:rPr>
                <w:b w:val="0"/>
                <w:webHidden/>
              </w:rPr>
              <w:fldChar w:fldCharType="separate"/>
            </w:r>
            <w:r w:rsidR="00A30C87">
              <w:rPr>
                <w:b w:val="0"/>
                <w:webHidden/>
              </w:rPr>
              <w:t>5</w:t>
            </w:r>
            <w:r w:rsidR="007D3C61" w:rsidRPr="007D3C61">
              <w:rPr>
                <w:b w:val="0"/>
                <w:webHidden/>
              </w:rPr>
              <w:fldChar w:fldCharType="end"/>
            </w:r>
          </w:hyperlink>
        </w:p>
        <w:p w:rsidR="007D3C61" w:rsidRPr="007D3C61" w:rsidRDefault="0005257C">
          <w:pPr>
            <w:pStyle w:val="Indholdsfortegnelse1"/>
            <w:rPr>
              <w:rFonts w:asciiTheme="minorHAnsi" w:eastAsiaTheme="minorEastAsia" w:hAnsiTheme="minorHAnsi"/>
              <w:b w:val="0"/>
              <w:color w:val="auto"/>
              <w:spacing w:val="0"/>
              <w:sz w:val="22"/>
              <w:lang w:eastAsia="da-DK"/>
            </w:rPr>
          </w:pPr>
          <w:hyperlink w:anchor="_Toc411161418" w:history="1">
            <w:r w:rsidR="007D3C61" w:rsidRPr="007D3C61">
              <w:rPr>
                <w:rStyle w:val="Hyperlink"/>
                <w:b w:val="0"/>
                <w:lang w:val="en-US"/>
              </w:rPr>
              <w:t>5. Modifying the firmware</w:t>
            </w:r>
            <w:r w:rsidR="007D3C61" w:rsidRPr="007D3C61">
              <w:rPr>
                <w:b w:val="0"/>
                <w:webHidden/>
              </w:rPr>
              <w:tab/>
            </w:r>
            <w:r w:rsidR="007D3C61" w:rsidRPr="007D3C61">
              <w:rPr>
                <w:b w:val="0"/>
                <w:webHidden/>
              </w:rPr>
              <w:fldChar w:fldCharType="begin"/>
            </w:r>
            <w:r w:rsidR="007D3C61" w:rsidRPr="007D3C61">
              <w:rPr>
                <w:b w:val="0"/>
                <w:webHidden/>
              </w:rPr>
              <w:instrText xml:space="preserve"> PAGEREF _Toc411161418 \h </w:instrText>
            </w:r>
            <w:r w:rsidR="007D3C61" w:rsidRPr="007D3C61">
              <w:rPr>
                <w:b w:val="0"/>
                <w:webHidden/>
              </w:rPr>
            </w:r>
            <w:r w:rsidR="007D3C61" w:rsidRPr="007D3C61">
              <w:rPr>
                <w:b w:val="0"/>
                <w:webHidden/>
              </w:rPr>
              <w:fldChar w:fldCharType="separate"/>
            </w:r>
            <w:r w:rsidR="00A30C87">
              <w:rPr>
                <w:b w:val="0"/>
                <w:webHidden/>
              </w:rPr>
              <w:t>6</w:t>
            </w:r>
            <w:r w:rsidR="007D3C61" w:rsidRPr="007D3C61">
              <w:rPr>
                <w:b w:val="0"/>
                <w:webHidden/>
              </w:rPr>
              <w:fldChar w:fldCharType="end"/>
            </w:r>
          </w:hyperlink>
        </w:p>
        <w:p w:rsidR="007D3C61" w:rsidRPr="007D3C61" w:rsidRDefault="0005257C">
          <w:pPr>
            <w:pStyle w:val="Indholdsfortegnelse2"/>
            <w:rPr>
              <w:rFonts w:asciiTheme="minorHAnsi" w:eastAsiaTheme="minorEastAsia" w:hAnsiTheme="minorHAnsi"/>
              <w:noProof/>
              <w:color w:val="auto"/>
              <w:spacing w:val="0"/>
              <w:sz w:val="22"/>
              <w:lang w:eastAsia="da-DK"/>
            </w:rPr>
          </w:pPr>
          <w:hyperlink w:anchor="_Toc411161419" w:history="1">
            <w:r w:rsidR="007D3C61" w:rsidRPr="007D3C61">
              <w:rPr>
                <w:rStyle w:val="Hyperlink"/>
                <w:noProof/>
                <w:lang w:val="en-US"/>
              </w:rPr>
              <w:t>5.1. Constants</w:t>
            </w:r>
            <w:r w:rsidR="007D3C61" w:rsidRPr="007D3C61">
              <w:rPr>
                <w:noProof/>
                <w:webHidden/>
              </w:rPr>
              <w:tab/>
            </w:r>
            <w:r w:rsidR="007D3C61" w:rsidRPr="007D3C61">
              <w:rPr>
                <w:noProof/>
                <w:webHidden/>
              </w:rPr>
              <w:fldChar w:fldCharType="begin"/>
            </w:r>
            <w:r w:rsidR="007D3C61" w:rsidRPr="007D3C61">
              <w:rPr>
                <w:noProof/>
                <w:webHidden/>
              </w:rPr>
              <w:instrText xml:space="preserve"> PAGEREF _Toc411161419 \h </w:instrText>
            </w:r>
            <w:r w:rsidR="007D3C61" w:rsidRPr="007D3C61">
              <w:rPr>
                <w:noProof/>
                <w:webHidden/>
              </w:rPr>
            </w:r>
            <w:r w:rsidR="007D3C61" w:rsidRPr="007D3C61">
              <w:rPr>
                <w:noProof/>
                <w:webHidden/>
              </w:rPr>
              <w:fldChar w:fldCharType="separate"/>
            </w:r>
            <w:r w:rsidR="00A30C87">
              <w:rPr>
                <w:noProof/>
                <w:webHidden/>
              </w:rPr>
              <w:t>6</w:t>
            </w:r>
            <w:r w:rsidR="007D3C61" w:rsidRPr="007D3C61">
              <w:rPr>
                <w:noProof/>
                <w:webHidden/>
              </w:rPr>
              <w:fldChar w:fldCharType="end"/>
            </w:r>
          </w:hyperlink>
        </w:p>
        <w:p w:rsidR="007D3C61" w:rsidRPr="007D3C61" w:rsidRDefault="0005257C">
          <w:pPr>
            <w:pStyle w:val="Indholdsfortegnelse2"/>
            <w:rPr>
              <w:rFonts w:asciiTheme="minorHAnsi" w:eastAsiaTheme="minorEastAsia" w:hAnsiTheme="minorHAnsi"/>
              <w:noProof/>
              <w:color w:val="auto"/>
              <w:spacing w:val="0"/>
              <w:sz w:val="22"/>
              <w:lang w:eastAsia="da-DK"/>
            </w:rPr>
          </w:pPr>
          <w:hyperlink w:anchor="_Toc411161420" w:history="1">
            <w:r w:rsidR="007D3C61" w:rsidRPr="007D3C61">
              <w:rPr>
                <w:rStyle w:val="Hyperlink"/>
                <w:noProof/>
                <w:lang w:val="en-US"/>
              </w:rPr>
              <w:t>5.2. Initialization of accelerometer</w:t>
            </w:r>
            <w:r w:rsidR="007D3C61" w:rsidRPr="007D3C61">
              <w:rPr>
                <w:noProof/>
                <w:webHidden/>
              </w:rPr>
              <w:tab/>
            </w:r>
            <w:r w:rsidR="007D3C61" w:rsidRPr="007D3C61">
              <w:rPr>
                <w:noProof/>
                <w:webHidden/>
              </w:rPr>
              <w:fldChar w:fldCharType="begin"/>
            </w:r>
            <w:r w:rsidR="007D3C61" w:rsidRPr="007D3C61">
              <w:rPr>
                <w:noProof/>
                <w:webHidden/>
              </w:rPr>
              <w:instrText xml:space="preserve"> PAGEREF _Toc411161420 \h </w:instrText>
            </w:r>
            <w:r w:rsidR="007D3C61" w:rsidRPr="007D3C61">
              <w:rPr>
                <w:noProof/>
                <w:webHidden/>
              </w:rPr>
            </w:r>
            <w:r w:rsidR="007D3C61" w:rsidRPr="007D3C61">
              <w:rPr>
                <w:noProof/>
                <w:webHidden/>
              </w:rPr>
              <w:fldChar w:fldCharType="separate"/>
            </w:r>
            <w:r w:rsidR="00A30C87">
              <w:rPr>
                <w:noProof/>
                <w:webHidden/>
              </w:rPr>
              <w:t>6</w:t>
            </w:r>
            <w:r w:rsidR="007D3C61" w:rsidRPr="007D3C61">
              <w:rPr>
                <w:noProof/>
                <w:webHidden/>
              </w:rPr>
              <w:fldChar w:fldCharType="end"/>
            </w:r>
          </w:hyperlink>
        </w:p>
        <w:p w:rsidR="007D3C61" w:rsidRPr="007D3C61" w:rsidRDefault="0005257C">
          <w:pPr>
            <w:pStyle w:val="Indholdsfortegnelse2"/>
            <w:rPr>
              <w:rFonts w:asciiTheme="minorHAnsi" w:eastAsiaTheme="minorEastAsia" w:hAnsiTheme="minorHAnsi"/>
              <w:noProof/>
              <w:color w:val="auto"/>
              <w:spacing w:val="0"/>
              <w:sz w:val="22"/>
              <w:lang w:eastAsia="da-DK"/>
            </w:rPr>
          </w:pPr>
          <w:hyperlink w:anchor="_Toc411161421" w:history="1">
            <w:r w:rsidR="007D3C61" w:rsidRPr="007D3C61">
              <w:rPr>
                <w:rStyle w:val="Hyperlink"/>
                <w:noProof/>
                <w:lang w:val="en-US"/>
              </w:rPr>
              <w:t>5.3. Pedometer algorithm</w:t>
            </w:r>
            <w:r w:rsidR="007D3C61" w:rsidRPr="007D3C61">
              <w:rPr>
                <w:noProof/>
                <w:webHidden/>
              </w:rPr>
              <w:tab/>
            </w:r>
            <w:r w:rsidR="007D3C61" w:rsidRPr="007D3C61">
              <w:rPr>
                <w:noProof/>
                <w:webHidden/>
              </w:rPr>
              <w:fldChar w:fldCharType="begin"/>
            </w:r>
            <w:r w:rsidR="007D3C61" w:rsidRPr="007D3C61">
              <w:rPr>
                <w:noProof/>
                <w:webHidden/>
              </w:rPr>
              <w:instrText xml:space="preserve"> PAGEREF _Toc411161421 \h </w:instrText>
            </w:r>
            <w:r w:rsidR="007D3C61" w:rsidRPr="007D3C61">
              <w:rPr>
                <w:noProof/>
                <w:webHidden/>
              </w:rPr>
            </w:r>
            <w:r w:rsidR="007D3C61" w:rsidRPr="007D3C61">
              <w:rPr>
                <w:noProof/>
                <w:webHidden/>
              </w:rPr>
              <w:fldChar w:fldCharType="separate"/>
            </w:r>
            <w:r w:rsidR="00A30C87">
              <w:rPr>
                <w:noProof/>
                <w:webHidden/>
              </w:rPr>
              <w:t>7</w:t>
            </w:r>
            <w:r w:rsidR="007D3C61" w:rsidRPr="007D3C61">
              <w:rPr>
                <w:noProof/>
                <w:webHidden/>
              </w:rPr>
              <w:fldChar w:fldCharType="end"/>
            </w:r>
          </w:hyperlink>
        </w:p>
        <w:p w:rsidR="005D272A" w:rsidRPr="00F903D2" w:rsidRDefault="005D272A" w:rsidP="005D272A">
          <w:pPr>
            <w:rPr>
              <w:lang w:val="en-US"/>
            </w:rPr>
          </w:pPr>
          <w:r w:rsidRPr="007D3C61">
            <w:rPr>
              <w:rFonts w:ascii="Arial Narrow" w:hAnsi="Arial Narrow" w:cs="Arial"/>
              <w:bCs/>
              <w:sz w:val="24"/>
              <w:szCs w:val="20"/>
              <w:lang w:val="en-US"/>
            </w:rPr>
            <w:fldChar w:fldCharType="end"/>
          </w:r>
        </w:p>
      </w:sdtContent>
    </w:sdt>
    <w:p w:rsidR="00D55A43" w:rsidRPr="00F903D2" w:rsidRDefault="00D55A43">
      <w:pPr>
        <w:rPr>
          <w:lang w:val="en-US"/>
        </w:rPr>
      </w:pPr>
      <w:r w:rsidRPr="00F903D2">
        <w:rPr>
          <w:lang w:val="en-US"/>
        </w:rPr>
        <w:br w:type="page"/>
      </w:r>
    </w:p>
    <w:p w:rsidR="005A2265" w:rsidRPr="00F903D2" w:rsidRDefault="005A2265" w:rsidP="005A2265">
      <w:pPr>
        <w:pStyle w:val="Overskrift1"/>
        <w:rPr>
          <w:lang w:val="en-US"/>
        </w:rPr>
        <w:sectPr w:rsidR="005A2265" w:rsidRPr="00F903D2"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F903D2" w:rsidRDefault="00462FA3" w:rsidP="00A36C72">
      <w:pPr>
        <w:pStyle w:val="Overskrift1"/>
        <w:rPr>
          <w:lang w:val="en-US"/>
        </w:rPr>
      </w:pPr>
      <w:bookmarkStart w:id="1" w:name="_Toc411161414"/>
      <w:r w:rsidRPr="00F903D2">
        <w:rPr>
          <w:lang w:val="en-US"/>
        </w:rPr>
        <w:lastRenderedPageBreak/>
        <w:t>Introduction</w:t>
      </w:r>
      <w:bookmarkEnd w:id="1"/>
    </w:p>
    <w:p w:rsidR="00BC65E4" w:rsidRPr="00F903D2" w:rsidRDefault="00E527FC" w:rsidP="00BC65E4">
      <w:pPr>
        <w:rPr>
          <w:lang w:val="en-US"/>
        </w:rPr>
      </w:pPr>
      <w:r w:rsidRPr="00F903D2">
        <w:rPr>
          <w:lang w:val="en-US"/>
        </w:rPr>
        <w:t>Shimmer is a small sensor platform well suited for wearable applications. The integrated kinematic sensors, large storage and low-power standards based communication capabilities enable emerging applications in motion capture, long-term data acquisition and real-time monitoring.</w:t>
      </w:r>
      <w:r w:rsidR="00BC65E4" w:rsidRPr="00F903D2">
        <w:rPr>
          <w:lang w:val="en-US"/>
        </w:rPr>
        <w:t xml:space="preserve"> Shimmer offers the possibility for custom firmware integration so that the device can be tailored to fit many different applications. Shimmer3_</w:t>
      </w:r>
      <w:r w:rsidR="00721951" w:rsidRPr="00F903D2">
        <w:rPr>
          <w:lang w:val="en-US"/>
        </w:rPr>
        <w:t>Pedometer</w:t>
      </w:r>
      <w:r w:rsidR="00BC65E4" w:rsidRPr="00F903D2">
        <w:rPr>
          <w:lang w:val="en-US"/>
        </w:rPr>
        <w:t xml:space="preserve"> is an example of customized firmware.</w:t>
      </w:r>
    </w:p>
    <w:p w:rsidR="00786A16" w:rsidRPr="00F903D2" w:rsidRDefault="00BA0D87" w:rsidP="00BC65E4">
      <w:pPr>
        <w:rPr>
          <w:lang w:val="en-US"/>
        </w:rPr>
      </w:pPr>
      <w:r w:rsidRPr="00F903D2">
        <w:rPr>
          <w:lang w:val="en-US"/>
        </w:rPr>
        <w:t>A pedometer is a device which is able to count each step a person takes by detecting the motion of the body.</w:t>
      </w:r>
      <w:r w:rsidR="00167352" w:rsidRPr="00F903D2">
        <w:rPr>
          <w:lang w:val="en-US"/>
        </w:rPr>
        <w:t xml:space="preserve"> It can be a motivation for people wanting to increase their physical activity but is also widely used in rehabilitation scenarios. </w:t>
      </w:r>
      <w:r w:rsidR="006E021B" w:rsidRPr="00F903D2">
        <w:rPr>
          <w:lang w:val="en-US"/>
        </w:rPr>
        <w:t>Many commercial available pedometers undercount steps especially at slower speeds</w:t>
      </w:r>
      <w:r w:rsidR="00AD386C" w:rsidRPr="00F903D2">
        <w:rPr>
          <w:lang w:val="en-US"/>
        </w:rPr>
        <w:t xml:space="preserve"> which often are</w:t>
      </w:r>
      <w:r w:rsidR="007E60AB" w:rsidRPr="00F903D2">
        <w:rPr>
          <w:lang w:val="en-US"/>
        </w:rPr>
        <w:t xml:space="preserve"> the case when doing rehabilitation.</w:t>
      </w:r>
      <w:r w:rsidR="007700CF" w:rsidRPr="00F903D2">
        <w:rPr>
          <w:lang w:val="en-US"/>
        </w:rPr>
        <w:t xml:space="preserve"> </w:t>
      </w:r>
    </w:p>
    <w:p w:rsidR="007700CF" w:rsidRPr="00F903D2" w:rsidRDefault="007929B2" w:rsidP="00BC65E4">
      <w:pPr>
        <w:rPr>
          <w:lang w:val="en-US"/>
        </w:rPr>
      </w:pPr>
      <w:r w:rsidRPr="00F903D2">
        <w:rPr>
          <w:lang w:val="en-US"/>
        </w:rPr>
        <w:t xml:space="preserve">In order to read the steps taken the C# console application should be running on a PC. </w:t>
      </w:r>
      <w:r w:rsidR="00A33FC9" w:rsidRPr="00F903D2">
        <w:rPr>
          <w:lang w:val="en-US"/>
        </w:rPr>
        <w:t xml:space="preserve">When this firmware is loaded onto a Shimmer device and the Shimmer is placed in the dock (connected to power, i.e. a computer), the Shimmer will automatically </w:t>
      </w:r>
      <w:r w:rsidRPr="00F903D2">
        <w:rPr>
          <w:lang w:val="en-US"/>
        </w:rPr>
        <w:t xml:space="preserve">connect to the computer, transmit the number of steps taken and close the connection again. </w:t>
      </w:r>
    </w:p>
    <w:p w:rsidR="00C817A8" w:rsidRPr="00F903D2" w:rsidRDefault="00C817A8" w:rsidP="00BC65E4">
      <w:pPr>
        <w:rPr>
          <w:lang w:val="en-US"/>
        </w:rPr>
      </w:pPr>
      <w:r w:rsidRPr="00F903D2">
        <w:rPr>
          <w:lang w:val="en-US"/>
        </w:rPr>
        <w:t>Section</w:t>
      </w:r>
      <w:r w:rsidR="00DD2575" w:rsidRPr="00F903D2">
        <w:rPr>
          <w:lang w:val="en-US"/>
        </w:rPr>
        <w:t xml:space="preserve"> </w:t>
      </w:r>
      <w:r w:rsidR="00DD2575" w:rsidRPr="00F903D2">
        <w:rPr>
          <w:lang w:val="en-US"/>
        </w:rPr>
        <w:fldChar w:fldCharType="begin"/>
      </w:r>
      <w:r w:rsidR="00DD2575" w:rsidRPr="00F903D2">
        <w:rPr>
          <w:lang w:val="en-US"/>
        </w:rPr>
        <w:instrText xml:space="preserve"> REF _Ref405472923 \r \h </w:instrText>
      </w:r>
      <w:r w:rsidR="00DD2575" w:rsidRPr="00F903D2">
        <w:rPr>
          <w:lang w:val="en-US"/>
        </w:rPr>
      </w:r>
      <w:r w:rsidR="00DD2575" w:rsidRPr="00F903D2">
        <w:rPr>
          <w:lang w:val="en-US"/>
        </w:rPr>
        <w:fldChar w:fldCharType="separate"/>
      </w:r>
      <w:r w:rsidR="00A30C87">
        <w:rPr>
          <w:lang w:val="en-US"/>
        </w:rPr>
        <w:t>2</w:t>
      </w:r>
      <w:r w:rsidR="00DD2575" w:rsidRPr="00F903D2">
        <w:rPr>
          <w:lang w:val="en-US"/>
        </w:rPr>
        <w:fldChar w:fldCharType="end"/>
      </w:r>
      <w:r w:rsidR="00DD2575" w:rsidRPr="00F903D2">
        <w:rPr>
          <w:lang w:val="en-US"/>
        </w:rPr>
        <w:t xml:space="preserve"> and </w:t>
      </w:r>
      <w:r w:rsidR="00DD2575" w:rsidRPr="00F903D2">
        <w:rPr>
          <w:lang w:val="en-US"/>
        </w:rPr>
        <w:fldChar w:fldCharType="begin"/>
      </w:r>
      <w:r w:rsidR="00DD2575" w:rsidRPr="00F903D2">
        <w:rPr>
          <w:lang w:val="en-US"/>
        </w:rPr>
        <w:instrText xml:space="preserve"> REF _Ref405472929 \r \h </w:instrText>
      </w:r>
      <w:r w:rsidR="00DD2575" w:rsidRPr="00F903D2">
        <w:rPr>
          <w:lang w:val="en-US"/>
        </w:rPr>
      </w:r>
      <w:r w:rsidR="00DD2575" w:rsidRPr="00F903D2">
        <w:rPr>
          <w:lang w:val="en-US"/>
        </w:rPr>
        <w:fldChar w:fldCharType="separate"/>
      </w:r>
      <w:r w:rsidR="00A30C87">
        <w:rPr>
          <w:lang w:val="en-US"/>
        </w:rPr>
        <w:t>3</w:t>
      </w:r>
      <w:r w:rsidR="00DD2575" w:rsidRPr="00F903D2">
        <w:rPr>
          <w:lang w:val="en-US"/>
        </w:rPr>
        <w:fldChar w:fldCharType="end"/>
      </w:r>
      <w:r w:rsidRPr="00F903D2">
        <w:rPr>
          <w:lang w:val="en-US"/>
        </w:rPr>
        <w:t xml:space="preserve"> describes the architecture and design of the firmware</w:t>
      </w:r>
      <w:r w:rsidR="00DD2575" w:rsidRPr="00F903D2">
        <w:rPr>
          <w:lang w:val="en-US"/>
        </w:rPr>
        <w:t xml:space="preserve"> so an overview can be obtained quickly. Section </w:t>
      </w:r>
      <w:r w:rsidR="00DD2575" w:rsidRPr="00F903D2">
        <w:rPr>
          <w:lang w:val="en-US"/>
        </w:rPr>
        <w:fldChar w:fldCharType="begin"/>
      </w:r>
      <w:r w:rsidR="00DD2575" w:rsidRPr="00F903D2">
        <w:rPr>
          <w:lang w:val="en-US"/>
        </w:rPr>
        <w:instrText xml:space="preserve"> REF _Ref405472936 \r \h </w:instrText>
      </w:r>
      <w:r w:rsidR="00DD2575" w:rsidRPr="00F903D2">
        <w:rPr>
          <w:lang w:val="en-US"/>
        </w:rPr>
      </w:r>
      <w:r w:rsidR="00DD2575" w:rsidRPr="00F903D2">
        <w:rPr>
          <w:lang w:val="en-US"/>
        </w:rPr>
        <w:fldChar w:fldCharType="separate"/>
      </w:r>
      <w:r w:rsidR="00A30C87">
        <w:rPr>
          <w:lang w:val="en-US"/>
        </w:rPr>
        <w:t>4</w:t>
      </w:r>
      <w:r w:rsidR="00DD2575" w:rsidRPr="00F903D2">
        <w:rPr>
          <w:lang w:val="en-US"/>
        </w:rPr>
        <w:fldChar w:fldCharType="end"/>
      </w:r>
      <w:r w:rsidR="00DD2575" w:rsidRPr="00F903D2">
        <w:rPr>
          <w:lang w:val="en-US"/>
        </w:rPr>
        <w:t xml:space="preserve"> is about how to test the firmware along with expected outputs. </w:t>
      </w:r>
    </w:p>
    <w:p w:rsidR="00243FCC" w:rsidRPr="00F903D2" w:rsidRDefault="00243FCC" w:rsidP="00243FCC">
      <w:pPr>
        <w:rPr>
          <w:lang w:val="en-US"/>
        </w:rPr>
      </w:pPr>
    </w:p>
    <w:p w:rsidR="00854C62" w:rsidRPr="00F903D2" w:rsidRDefault="00AF3FCB" w:rsidP="00BC65E4">
      <w:pPr>
        <w:pStyle w:val="Overskrift1"/>
        <w:rPr>
          <w:lang w:val="en-US"/>
        </w:rPr>
      </w:pPr>
      <w:bookmarkStart w:id="2" w:name="_Ref405472923"/>
      <w:bookmarkStart w:id="3" w:name="_Toc411161415"/>
      <w:r w:rsidRPr="00F903D2">
        <w:rPr>
          <w:lang w:val="en-US"/>
        </w:rPr>
        <w:lastRenderedPageBreak/>
        <w:t>Fir</w:t>
      </w:r>
      <w:r w:rsidR="00D72937" w:rsidRPr="00F903D2">
        <w:rPr>
          <w:lang w:val="en-US"/>
        </w:rPr>
        <w:t>mware</w:t>
      </w:r>
      <w:r w:rsidR="00074B5A" w:rsidRPr="00F903D2">
        <w:rPr>
          <w:lang w:val="en-US"/>
        </w:rPr>
        <w:t xml:space="preserve"> </w:t>
      </w:r>
      <w:r w:rsidR="00B55FAD" w:rsidRPr="00F903D2">
        <w:rPr>
          <w:lang w:val="en-US"/>
        </w:rPr>
        <w:t>architecture</w:t>
      </w:r>
      <w:bookmarkEnd w:id="2"/>
      <w:bookmarkEnd w:id="3"/>
    </w:p>
    <w:p w:rsidR="00A647C6" w:rsidRPr="00F903D2" w:rsidRDefault="003C4965" w:rsidP="00A647C6">
      <w:pPr>
        <w:rPr>
          <w:lang w:val="en-US"/>
        </w:rPr>
      </w:pPr>
      <w:r w:rsidRPr="00F903D2">
        <w:rPr>
          <w:lang w:val="en-US"/>
        </w:rPr>
        <w:t>The so</w:t>
      </w:r>
      <w:r w:rsidR="00065073" w:rsidRPr="00F903D2">
        <w:rPr>
          <w:lang w:val="en-US"/>
        </w:rPr>
        <w:t xml:space="preserve">ftware architecture of the </w:t>
      </w:r>
      <w:r w:rsidR="00A47D5E" w:rsidRPr="00F903D2">
        <w:rPr>
          <w:lang w:val="en-US"/>
        </w:rPr>
        <w:t>pedometer</w:t>
      </w:r>
      <w:r w:rsidR="00065073" w:rsidRPr="00F903D2">
        <w:rPr>
          <w:lang w:val="en-US"/>
        </w:rPr>
        <w:t xml:space="preserve"> </w:t>
      </w:r>
      <w:r w:rsidRPr="00F903D2">
        <w:rPr>
          <w:lang w:val="en-US"/>
        </w:rPr>
        <w:t xml:space="preserve">firmware is a combination of layered and module based and is illustrated in </w:t>
      </w:r>
      <w:r w:rsidRPr="00F903D2">
        <w:rPr>
          <w:lang w:val="en-US"/>
        </w:rPr>
        <w:fldChar w:fldCharType="begin"/>
      </w:r>
      <w:r w:rsidRPr="00F903D2">
        <w:rPr>
          <w:lang w:val="en-US"/>
        </w:rPr>
        <w:instrText xml:space="preserve"> REF _Ref405452817 \h </w:instrText>
      </w:r>
      <w:r w:rsidRPr="00F903D2">
        <w:rPr>
          <w:lang w:val="en-US"/>
        </w:rPr>
      </w:r>
      <w:r w:rsidRPr="00F903D2">
        <w:rPr>
          <w:lang w:val="en-US"/>
        </w:rPr>
        <w:fldChar w:fldCharType="separate"/>
      </w:r>
      <w:r w:rsidR="00A30C87" w:rsidRPr="00F903D2">
        <w:rPr>
          <w:lang w:val="en-US"/>
        </w:rPr>
        <w:t xml:space="preserve">Figure </w:t>
      </w:r>
      <w:r w:rsidR="00A30C87">
        <w:rPr>
          <w:noProof/>
          <w:lang w:val="en-US"/>
        </w:rPr>
        <w:t>2</w:t>
      </w:r>
      <w:r w:rsidR="00A30C87" w:rsidRPr="00F903D2">
        <w:rPr>
          <w:lang w:val="en-US"/>
        </w:rPr>
        <w:t>.</w:t>
      </w:r>
      <w:r w:rsidR="00A30C87">
        <w:rPr>
          <w:noProof/>
          <w:lang w:val="en-US"/>
        </w:rPr>
        <w:t>1</w:t>
      </w:r>
      <w:r w:rsidRPr="00F903D2">
        <w:rPr>
          <w:lang w:val="en-US"/>
        </w:rPr>
        <w:fldChar w:fldCharType="end"/>
      </w:r>
      <w:r w:rsidRPr="00F903D2">
        <w:rPr>
          <w:lang w:val="en-US"/>
        </w:rPr>
        <w:t>.</w:t>
      </w:r>
      <w:r w:rsidR="00B011F0" w:rsidRPr="00F903D2">
        <w:rPr>
          <w:lang w:val="en-US"/>
        </w:rPr>
        <w:t xml:space="preserve"> Each element is explained in the following.</w:t>
      </w:r>
    </w:p>
    <w:p w:rsidR="00A647C6" w:rsidRPr="00F903D2" w:rsidRDefault="00D4496A" w:rsidP="00A647C6">
      <w:pPr>
        <w:keepNext/>
        <w:jc w:val="center"/>
        <w:rPr>
          <w:lang w:val="en-US"/>
        </w:rPr>
      </w:pPr>
      <w:r w:rsidRPr="00F903D2">
        <w:rPr>
          <w:noProof/>
          <w:lang w:eastAsia="da-DK"/>
        </w:rPr>
        <w:drawing>
          <wp:inline distT="0" distB="0" distL="0" distR="0" wp14:anchorId="7FFE725B" wp14:editId="5F760A69">
            <wp:extent cx="4539063" cy="432694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4073" cy="4331725"/>
                    </a:xfrm>
                    <a:prstGeom prst="rect">
                      <a:avLst/>
                    </a:prstGeom>
                  </pic:spPr>
                </pic:pic>
              </a:graphicData>
            </a:graphic>
          </wp:inline>
        </w:drawing>
      </w:r>
    </w:p>
    <w:p w:rsidR="00074B5A" w:rsidRPr="00F903D2" w:rsidRDefault="00A647C6" w:rsidP="00A647C6">
      <w:pPr>
        <w:pStyle w:val="Billedtekst"/>
        <w:rPr>
          <w:lang w:val="en-US"/>
        </w:rPr>
      </w:pPr>
      <w:bookmarkStart w:id="4" w:name="_Ref405452817"/>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A30C87">
        <w:rPr>
          <w:noProof/>
          <w:lang w:val="en-US"/>
        </w:rPr>
        <w:t>2</w:t>
      </w:r>
      <w:r w:rsidR="004C6482" w:rsidRPr="00F903D2">
        <w:rPr>
          <w:lang w:val="en-US"/>
        </w:rPr>
        <w:fldChar w:fldCharType="end"/>
      </w:r>
      <w:r w:rsidR="004C6482" w:rsidRPr="00F903D2">
        <w:rPr>
          <w:lang w:val="en-US"/>
        </w:rPr>
        <w:t>.</w:t>
      </w:r>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A30C87">
        <w:rPr>
          <w:noProof/>
          <w:lang w:val="en-US"/>
        </w:rPr>
        <w:t>1</w:t>
      </w:r>
      <w:r w:rsidR="004C6482" w:rsidRPr="00F903D2">
        <w:rPr>
          <w:lang w:val="en-US"/>
        </w:rPr>
        <w:fldChar w:fldCharType="end"/>
      </w:r>
      <w:bookmarkEnd w:id="4"/>
      <w:r w:rsidR="00B2264C" w:rsidRPr="00F903D2">
        <w:rPr>
          <w:lang w:val="en-US"/>
        </w:rPr>
        <w:t xml:space="preserve"> – Software architecture of</w:t>
      </w:r>
      <w:r w:rsidRPr="00F903D2">
        <w:rPr>
          <w:lang w:val="en-US"/>
        </w:rPr>
        <w:t xml:space="preserve"> </w:t>
      </w:r>
      <w:r w:rsidR="003C4965" w:rsidRPr="00F903D2">
        <w:rPr>
          <w:lang w:val="en-US"/>
        </w:rPr>
        <w:t>fall detection</w:t>
      </w:r>
      <w:r w:rsidRPr="00F903D2">
        <w:rPr>
          <w:lang w:val="en-US"/>
        </w:rPr>
        <w:t xml:space="preserve"> firmware</w:t>
      </w:r>
    </w:p>
    <w:p w:rsidR="008D7893" w:rsidRPr="00F903D2" w:rsidRDefault="00986821">
      <w:pPr>
        <w:jc w:val="left"/>
        <w:rPr>
          <w:lang w:val="en-US"/>
        </w:rPr>
      </w:pPr>
      <w:r w:rsidRPr="00F903D2">
        <w:rPr>
          <w:b/>
          <w:lang w:val="en-US"/>
        </w:rPr>
        <w:t xml:space="preserve">Main </w:t>
      </w:r>
      <w:r w:rsidR="00CC5CA3" w:rsidRPr="00F903D2">
        <w:rPr>
          <w:b/>
          <w:lang w:val="en-US"/>
        </w:rPr>
        <w:br/>
      </w:r>
      <w:r w:rsidR="00CC5CA3" w:rsidRPr="00F903D2">
        <w:rPr>
          <w:lang w:val="en-US"/>
        </w:rPr>
        <w:t>T</w:t>
      </w:r>
      <w:r w:rsidR="008D7893" w:rsidRPr="00F903D2">
        <w:rPr>
          <w:lang w:val="en-US"/>
        </w:rPr>
        <w:t xml:space="preserve">he main file </w:t>
      </w:r>
      <w:r w:rsidR="00CC5CA3" w:rsidRPr="00F903D2">
        <w:rPr>
          <w:lang w:val="en-US"/>
        </w:rPr>
        <w:t>is responsible for initializing all external components and controlling timers.</w:t>
      </w:r>
      <w:r w:rsidR="008D7893" w:rsidRPr="00F903D2">
        <w:rPr>
          <w:lang w:val="en-US"/>
        </w:rPr>
        <w:t xml:space="preserve"> Due to limited data processing all of this has also been placed in the main file.</w:t>
      </w:r>
    </w:p>
    <w:p w:rsidR="00A379CC" w:rsidRPr="00F903D2" w:rsidRDefault="008D7893">
      <w:pPr>
        <w:jc w:val="left"/>
        <w:rPr>
          <w:lang w:val="en-US"/>
        </w:rPr>
      </w:pPr>
      <w:r w:rsidRPr="00F903D2">
        <w:rPr>
          <w:b/>
          <w:lang w:val="en-US"/>
        </w:rPr>
        <w:t>Bluetooth</w:t>
      </w:r>
      <w:r w:rsidRPr="00F903D2">
        <w:rPr>
          <w:b/>
          <w:lang w:val="en-US"/>
        </w:rPr>
        <w:br/>
      </w:r>
      <w:r w:rsidRPr="00F903D2">
        <w:rPr>
          <w:lang w:val="en-US"/>
        </w:rPr>
        <w:t xml:space="preserve">This is a driver for the RN42 Bluetooth module. </w:t>
      </w:r>
    </w:p>
    <w:p w:rsidR="00D4496A" w:rsidRPr="00F903D2" w:rsidRDefault="00D4496A">
      <w:pPr>
        <w:jc w:val="left"/>
        <w:rPr>
          <w:lang w:val="en-US"/>
        </w:rPr>
      </w:pPr>
      <w:r w:rsidRPr="00F903D2">
        <w:rPr>
          <w:b/>
          <w:lang w:val="en-US"/>
        </w:rPr>
        <w:t>LSM303DLHC</w:t>
      </w:r>
      <w:r w:rsidRPr="00F903D2">
        <w:rPr>
          <w:b/>
          <w:lang w:val="en-US"/>
        </w:rPr>
        <w:br/>
      </w:r>
      <w:r w:rsidRPr="00F903D2">
        <w:rPr>
          <w:lang w:val="en-US"/>
        </w:rPr>
        <w:t xml:space="preserve">This is a driver for the digital LSM303DLHC wide range accelerometer. </w:t>
      </w:r>
    </w:p>
    <w:p w:rsidR="00D12388" w:rsidRPr="00F903D2" w:rsidRDefault="003B12BE">
      <w:pPr>
        <w:jc w:val="left"/>
        <w:rPr>
          <w:b/>
          <w:lang w:val="en-US"/>
        </w:rPr>
      </w:pPr>
      <w:r w:rsidRPr="00F903D2">
        <w:rPr>
          <w:b/>
          <w:lang w:val="en-US"/>
        </w:rPr>
        <w:t>5xxHAL</w:t>
      </w:r>
      <w:r w:rsidRPr="00F903D2">
        <w:rPr>
          <w:b/>
          <w:lang w:val="en-US"/>
        </w:rPr>
        <w:br/>
      </w:r>
      <w:r w:rsidRPr="00F903D2">
        <w:rPr>
          <w:lang w:val="en-US"/>
        </w:rPr>
        <w:t>A collection of various helper files.</w:t>
      </w:r>
      <w:r w:rsidR="00836B56" w:rsidRPr="00F903D2">
        <w:rPr>
          <w:lang w:val="en-US"/>
        </w:rPr>
        <w:t xml:space="preserve"> Hal_board is used to setup the board and control LEDs. Hal_bu</w:t>
      </w:r>
      <w:r w:rsidR="00FB6156" w:rsidRPr="00F903D2">
        <w:rPr>
          <w:lang w:val="en-US"/>
        </w:rPr>
        <w:t>tton is a driver for the button</w:t>
      </w:r>
      <w:r w:rsidR="00A210E3" w:rsidRPr="00F903D2">
        <w:rPr>
          <w:lang w:val="en-US"/>
        </w:rPr>
        <w:t>. Hal_pmm control</w:t>
      </w:r>
      <w:r w:rsidR="00073D49">
        <w:rPr>
          <w:lang w:val="en-US"/>
        </w:rPr>
        <w:t>s</w:t>
      </w:r>
      <w:r w:rsidR="00A210E3" w:rsidRPr="00F903D2">
        <w:rPr>
          <w:lang w:val="en-US"/>
        </w:rPr>
        <w:t xml:space="preserve"> the power consumption (Power Man</w:t>
      </w:r>
      <w:r w:rsidR="0014729A" w:rsidRPr="00F903D2">
        <w:rPr>
          <w:lang w:val="en-US"/>
        </w:rPr>
        <w:t>a</w:t>
      </w:r>
      <w:r w:rsidR="00A210E3" w:rsidRPr="00F903D2">
        <w:rPr>
          <w:lang w:val="en-US"/>
        </w:rPr>
        <w:t>gement Module). Hal_UCS</w:t>
      </w:r>
      <w:r w:rsidR="00AF7BC1" w:rsidRPr="00F903D2">
        <w:rPr>
          <w:lang w:val="en-US"/>
        </w:rPr>
        <w:t xml:space="preserve"> is driver for the</w:t>
      </w:r>
      <w:r w:rsidR="00A210E3" w:rsidRPr="00F903D2">
        <w:rPr>
          <w:lang w:val="en-US"/>
        </w:rPr>
        <w:t xml:space="preserve"> timers</w:t>
      </w:r>
      <w:r w:rsidR="00C73CF6" w:rsidRPr="00F903D2">
        <w:rPr>
          <w:lang w:val="en-US"/>
        </w:rPr>
        <w:t xml:space="preserve"> (</w:t>
      </w:r>
      <w:r w:rsidR="00C73CF6" w:rsidRPr="00F903D2">
        <w:rPr>
          <w:rStyle w:val="st"/>
          <w:lang w:val="en-US"/>
        </w:rPr>
        <w:t>Unified Clock System)</w:t>
      </w:r>
      <w:r w:rsidR="00A210E3" w:rsidRPr="00F903D2">
        <w:rPr>
          <w:lang w:val="en-US"/>
        </w:rPr>
        <w:t>.</w:t>
      </w:r>
      <w:r w:rsidR="00D12388" w:rsidRPr="00F903D2">
        <w:rPr>
          <w:b/>
          <w:lang w:val="en-US"/>
        </w:rPr>
        <w:br w:type="page"/>
      </w:r>
    </w:p>
    <w:p w:rsidR="00D12388" w:rsidRPr="00F903D2" w:rsidRDefault="00B10F8D" w:rsidP="00D12388">
      <w:pPr>
        <w:pStyle w:val="Overskrift1"/>
        <w:rPr>
          <w:lang w:val="en-US"/>
        </w:rPr>
      </w:pPr>
      <w:bookmarkStart w:id="5" w:name="_Ref405472929"/>
      <w:bookmarkStart w:id="6" w:name="_Toc411161416"/>
      <w:r w:rsidRPr="00F903D2">
        <w:rPr>
          <w:lang w:val="en-US"/>
        </w:rPr>
        <w:lastRenderedPageBreak/>
        <w:t>F</w:t>
      </w:r>
      <w:r w:rsidR="00AF3FCB" w:rsidRPr="00F903D2">
        <w:rPr>
          <w:lang w:val="en-US"/>
        </w:rPr>
        <w:t>ir</w:t>
      </w:r>
      <w:r w:rsidR="006019DD" w:rsidRPr="00F903D2">
        <w:rPr>
          <w:lang w:val="en-US"/>
        </w:rPr>
        <w:t>mware</w:t>
      </w:r>
      <w:r w:rsidR="00D12388" w:rsidRPr="00F903D2">
        <w:rPr>
          <w:lang w:val="en-US"/>
        </w:rPr>
        <w:t xml:space="preserve"> design</w:t>
      </w:r>
      <w:bookmarkEnd w:id="5"/>
      <w:bookmarkEnd w:id="6"/>
    </w:p>
    <w:p w:rsidR="00477513" w:rsidRPr="00F903D2" w:rsidRDefault="009D1992" w:rsidP="00477513">
      <w:pPr>
        <w:rPr>
          <w:lang w:val="en-US"/>
        </w:rPr>
      </w:pPr>
      <w:r w:rsidRPr="00F903D2">
        <w:rPr>
          <w:lang w:val="en-US"/>
        </w:rPr>
        <w:t xml:space="preserve">An overview of the </w:t>
      </w:r>
      <w:r w:rsidR="006D6BE7" w:rsidRPr="00F903D2">
        <w:rPr>
          <w:lang w:val="en-US"/>
        </w:rPr>
        <w:t>pedometer</w:t>
      </w:r>
      <w:r w:rsidR="00EA4F2C" w:rsidRPr="00F903D2">
        <w:rPr>
          <w:lang w:val="en-US"/>
        </w:rPr>
        <w:t xml:space="preserve"> </w:t>
      </w:r>
      <w:r w:rsidR="00265566" w:rsidRPr="00F903D2">
        <w:rPr>
          <w:lang w:val="en-US"/>
        </w:rPr>
        <w:t xml:space="preserve">algorithm is illustrated in the activity diagram in </w:t>
      </w:r>
      <w:r w:rsidR="00265566" w:rsidRPr="00F903D2">
        <w:rPr>
          <w:lang w:val="en-US"/>
        </w:rPr>
        <w:fldChar w:fldCharType="begin"/>
      </w:r>
      <w:r w:rsidR="00265566" w:rsidRPr="00F903D2">
        <w:rPr>
          <w:lang w:val="en-US"/>
        </w:rPr>
        <w:instrText xml:space="preserve"> REF _Ref405456129 \h </w:instrText>
      </w:r>
      <w:r w:rsidR="00265566" w:rsidRPr="00F903D2">
        <w:rPr>
          <w:lang w:val="en-US"/>
        </w:rPr>
      </w:r>
      <w:r w:rsidR="00265566" w:rsidRPr="00F903D2">
        <w:rPr>
          <w:lang w:val="en-US"/>
        </w:rPr>
        <w:fldChar w:fldCharType="separate"/>
      </w:r>
      <w:r w:rsidR="00A30C87" w:rsidRPr="00F903D2">
        <w:rPr>
          <w:lang w:val="en-US"/>
        </w:rPr>
        <w:t xml:space="preserve">Figure </w:t>
      </w:r>
      <w:r w:rsidR="00A30C87">
        <w:rPr>
          <w:noProof/>
          <w:lang w:val="en-US"/>
        </w:rPr>
        <w:t>3</w:t>
      </w:r>
      <w:r w:rsidR="00A30C87" w:rsidRPr="00F903D2">
        <w:rPr>
          <w:lang w:val="en-US"/>
        </w:rPr>
        <w:t>.</w:t>
      </w:r>
      <w:r w:rsidR="00A30C87">
        <w:rPr>
          <w:noProof/>
          <w:lang w:val="en-US"/>
        </w:rPr>
        <w:t>1</w:t>
      </w:r>
      <w:r w:rsidR="00265566" w:rsidRPr="00F903D2">
        <w:rPr>
          <w:lang w:val="en-US"/>
        </w:rPr>
        <w:fldChar w:fldCharType="end"/>
      </w:r>
      <w:r w:rsidR="00265566" w:rsidRPr="00F903D2">
        <w:rPr>
          <w:lang w:val="en-US"/>
        </w:rPr>
        <w:t>.</w:t>
      </w:r>
    </w:p>
    <w:p w:rsidR="00636927" w:rsidRPr="00F903D2" w:rsidRDefault="006D6BE7" w:rsidP="00636927">
      <w:pPr>
        <w:keepNext/>
        <w:jc w:val="center"/>
        <w:rPr>
          <w:lang w:val="en-US"/>
        </w:rPr>
      </w:pPr>
      <w:r w:rsidRPr="00F903D2">
        <w:rPr>
          <w:noProof/>
          <w:lang w:eastAsia="da-DK"/>
        </w:rPr>
        <w:drawing>
          <wp:inline distT="0" distB="0" distL="0" distR="0" wp14:anchorId="4E7A5A00" wp14:editId="46DB9581">
            <wp:extent cx="5400040" cy="4665739"/>
            <wp:effectExtent l="0" t="0" r="0"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665739"/>
                    </a:xfrm>
                    <a:prstGeom prst="rect">
                      <a:avLst/>
                    </a:prstGeom>
                  </pic:spPr>
                </pic:pic>
              </a:graphicData>
            </a:graphic>
          </wp:inline>
        </w:drawing>
      </w:r>
    </w:p>
    <w:p w:rsidR="00636927" w:rsidRPr="00F903D2" w:rsidRDefault="00636927" w:rsidP="00636927">
      <w:pPr>
        <w:pStyle w:val="Billedtekst"/>
        <w:rPr>
          <w:lang w:val="en-US"/>
        </w:rPr>
      </w:pPr>
      <w:bookmarkStart w:id="7" w:name="_Ref405456129"/>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A30C87">
        <w:rPr>
          <w:noProof/>
          <w:lang w:val="en-US"/>
        </w:rPr>
        <w:t>3</w:t>
      </w:r>
      <w:r w:rsidR="004C6482" w:rsidRPr="00F903D2">
        <w:rPr>
          <w:lang w:val="en-US"/>
        </w:rPr>
        <w:fldChar w:fldCharType="end"/>
      </w:r>
      <w:r w:rsidR="004C6482" w:rsidRPr="00F903D2">
        <w:rPr>
          <w:lang w:val="en-US"/>
        </w:rPr>
        <w:t>.</w:t>
      </w:r>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A30C87">
        <w:rPr>
          <w:noProof/>
          <w:lang w:val="en-US"/>
        </w:rPr>
        <w:t>1</w:t>
      </w:r>
      <w:r w:rsidR="004C6482" w:rsidRPr="00F903D2">
        <w:rPr>
          <w:lang w:val="en-US"/>
        </w:rPr>
        <w:fldChar w:fldCharType="end"/>
      </w:r>
      <w:bookmarkEnd w:id="7"/>
      <w:r w:rsidR="001E29E9" w:rsidRPr="00F903D2">
        <w:rPr>
          <w:lang w:val="en-US"/>
        </w:rPr>
        <w:t xml:space="preserve"> – Activity diagram of the Alert button firmware</w:t>
      </w:r>
    </w:p>
    <w:p w:rsidR="003046C5" w:rsidRPr="00F903D2" w:rsidRDefault="003046C5" w:rsidP="003046C5">
      <w:pPr>
        <w:rPr>
          <w:lang w:val="en-US"/>
        </w:rPr>
      </w:pPr>
    </w:p>
    <w:p w:rsidR="00813352" w:rsidRPr="00271CF6" w:rsidRDefault="00813352" w:rsidP="00813352">
      <w:pPr>
        <w:rPr>
          <w:lang w:val="en-US"/>
        </w:rPr>
      </w:pPr>
      <w:r w:rsidRPr="00271CF6">
        <w:rPr>
          <w:lang w:val="en-US"/>
        </w:rPr>
        <w:t>The digital LSM303DLHC accelerometer provides six 8bit values as the acceleration of the x, y and z axis. The structure is as follows.</w:t>
      </w:r>
    </w:p>
    <w:p w:rsidR="00813352" w:rsidRPr="00271CF6" w:rsidRDefault="00813352" w:rsidP="00813352">
      <w:pPr>
        <w:ind w:left="1134"/>
        <w:rPr>
          <w:lang w:val="en-US"/>
        </w:rPr>
      </w:pPr>
      <m:oMathPara>
        <m:oMathParaPr>
          <m:jc m:val="left"/>
        </m:oMathParaPr>
        <m:oMath>
          <m:r>
            <w:rPr>
              <w:rFonts w:ascii="Cambria Math" w:hAnsi="Cambria Math" w:cs="Courier New"/>
              <w:lang w:val="en-US"/>
            </w:rPr>
            <m:t>[X_LSB X_MSB Y_LSB Y_MSB Z_LSB Z_MSB]</m:t>
          </m:r>
        </m:oMath>
      </m:oMathPara>
    </w:p>
    <w:p w:rsidR="00813352" w:rsidRPr="00271CF6" w:rsidRDefault="00813352" w:rsidP="00813352">
      <w:pPr>
        <w:rPr>
          <w:lang w:val="en-US"/>
        </w:rPr>
      </w:pPr>
      <w:r w:rsidRPr="00271CF6">
        <w:rPr>
          <w:lang w:val="en-US"/>
        </w:rPr>
        <w:t>This needs to be turned into three 16bit values so that data processing can be applied later on. When this is done the normalized acceleration is calculated using the following formula</w:t>
      </w:r>
    </w:p>
    <w:p w:rsidR="00813352" w:rsidRPr="00271CF6" w:rsidRDefault="00813352" w:rsidP="00813352">
      <w:pPr>
        <w:ind w:left="1134"/>
        <w:rPr>
          <w:rFonts w:eastAsiaTheme="minorEastAsia"/>
          <w:lang w:val="en-US"/>
        </w:rPr>
      </w:pPr>
      <m:oMathPara>
        <m:oMathParaPr>
          <m:jc m:val="left"/>
        </m:oMathParaPr>
        <m:oMath>
          <m:r>
            <w:rPr>
              <w:rFonts w:ascii="Cambria Math" w:hAnsi="Cambria Math"/>
              <w:lang w:val="en-US"/>
            </w:rPr>
            <m:t>norm_acc=</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p w:rsidR="00813352" w:rsidRDefault="00813352" w:rsidP="003046C5">
      <w:pPr>
        <w:rPr>
          <w:lang w:val="en-US"/>
        </w:rPr>
      </w:pPr>
    </w:p>
    <w:p w:rsidR="00531183" w:rsidRDefault="00813352" w:rsidP="003046C5">
      <w:pPr>
        <w:rPr>
          <w:lang w:val="en-US"/>
        </w:rPr>
      </w:pPr>
      <w:r>
        <w:rPr>
          <w:lang w:val="en-US"/>
        </w:rPr>
        <w:lastRenderedPageBreak/>
        <w:t>Samples from the accelerometer are acquired at a rate of 10Hz.</w:t>
      </w:r>
      <w:r w:rsidR="00F93BB2">
        <w:rPr>
          <w:lang w:val="en-US"/>
        </w:rPr>
        <w:t xml:space="preserve"> </w:t>
      </w:r>
      <w:r>
        <w:rPr>
          <w:lang w:val="en-US"/>
        </w:rPr>
        <w:t xml:space="preserve">By subtracting the </w:t>
      </w:r>
      <w:r w:rsidR="002B6307">
        <w:rPr>
          <w:lang w:val="en-US"/>
        </w:rPr>
        <w:t xml:space="preserve">previous </w:t>
      </w:r>
      <w:r>
        <w:rPr>
          <w:lang w:val="en-US"/>
        </w:rPr>
        <w:t>normalized vector from the current normalized vector over a given amount of time a characteristic as the one shown in</w:t>
      </w:r>
      <w:r w:rsidR="009A235D">
        <w:rPr>
          <w:lang w:val="en-US"/>
        </w:rPr>
        <w:t xml:space="preserve"> </w:t>
      </w:r>
      <w:r w:rsidR="009A235D" w:rsidRPr="00F903D2">
        <w:rPr>
          <w:lang w:val="en-US"/>
        </w:rPr>
        <w:fldChar w:fldCharType="begin"/>
      </w:r>
      <w:r w:rsidR="009A235D" w:rsidRPr="00F903D2">
        <w:rPr>
          <w:lang w:val="en-US"/>
        </w:rPr>
        <w:instrText xml:space="preserve"> REF _Ref409970227 \h </w:instrText>
      </w:r>
      <w:r w:rsidR="009A235D" w:rsidRPr="00F903D2">
        <w:rPr>
          <w:lang w:val="en-US"/>
        </w:rPr>
      </w:r>
      <w:r w:rsidR="009A235D" w:rsidRPr="00F903D2">
        <w:rPr>
          <w:lang w:val="en-US"/>
        </w:rPr>
        <w:fldChar w:fldCharType="separate"/>
      </w:r>
      <w:r w:rsidR="00A30C87" w:rsidRPr="00F903D2">
        <w:rPr>
          <w:lang w:val="en-US"/>
        </w:rPr>
        <w:t xml:space="preserve">Figure </w:t>
      </w:r>
      <w:r w:rsidR="00A30C87">
        <w:rPr>
          <w:noProof/>
          <w:lang w:val="en-US"/>
        </w:rPr>
        <w:t>3</w:t>
      </w:r>
      <w:r w:rsidR="00A30C87" w:rsidRPr="00F903D2">
        <w:rPr>
          <w:lang w:val="en-US"/>
        </w:rPr>
        <w:t>.</w:t>
      </w:r>
      <w:r w:rsidR="00A30C87">
        <w:rPr>
          <w:noProof/>
          <w:lang w:val="en-US"/>
        </w:rPr>
        <w:t>2</w:t>
      </w:r>
      <w:r w:rsidR="009A235D" w:rsidRPr="00F903D2">
        <w:rPr>
          <w:lang w:val="en-US"/>
        </w:rPr>
        <w:fldChar w:fldCharType="end"/>
      </w:r>
      <w:r w:rsidR="009A235D">
        <w:rPr>
          <w:lang w:val="en-US"/>
        </w:rPr>
        <w:t xml:space="preserve"> will be generated</w:t>
      </w:r>
      <w:r w:rsidR="002B6307" w:rsidRPr="00F903D2">
        <w:rPr>
          <w:lang w:val="en-US"/>
        </w:rPr>
        <w:t>.</w:t>
      </w:r>
      <w:r w:rsidR="00605AAD">
        <w:rPr>
          <w:lang w:val="en-US"/>
        </w:rPr>
        <w:t xml:space="preserve"> </w:t>
      </w:r>
    </w:p>
    <w:p w:rsidR="00605AAD" w:rsidRDefault="002B4E80" w:rsidP="003046C5">
      <w:pPr>
        <w:rPr>
          <w:lang w:val="en-US"/>
        </w:rPr>
      </w:pPr>
      <w:r>
        <w:rPr>
          <w:lang w:val="en-US"/>
        </w:rPr>
        <w:t xml:space="preserve">Three </w:t>
      </w:r>
      <w:r w:rsidR="00605AAD">
        <w:rPr>
          <w:lang w:val="en-US"/>
        </w:rPr>
        <w:t>parameters</w:t>
      </w:r>
      <w:r>
        <w:rPr>
          <w:lang w:val="en-US"/>
        </w:rPr>
        <w:t xml:space="preserve"> are used to deter</w:t>
      </w:r>
      <w:r w:rsidR="00F25FD5">
        <w:rPr>
          <w:lang w:val="en-US"/>
        </w:rPr>
        <w:t xml:space="preserve">mine if a step has taken place; peak high detected, peak low detected and peak position difference. </w:t>
      </w:r>
      <w:r w:rsidR="00605AAD">
        <w:rPr>
          <w:lang w:val="en-US"/>
        </w:rPr>
        <w:t>A high peak should be followed by a low peak and the time difference between these peaks should be lower than a predetermined threshold (4 samples).</w:t>
      </w:r>
      <w:r w:rsidR="00B118C2">
        <w:rPr>
          <w:lang w:val="en-US"/>
        </w:rPr>
        <w:t xml:space="preserve"> I</w:t>
      </w:r>
      <w:r w:rsidR="00655102">
        <w:rPr>
          <w:lang w:val="en-US"/>
        </w:rPr>
        <w:t>f this is fulfilled</w:t>
      </w:r>
      <w:r w:rsidR="00D871F9">
        <w:rPr>
          <w:lang w:val="en-US"/>
        </w:rPr>
        <w:t xml:space="preserve"> the number of steps is incremented. </w:t>
      </w:r>
      <w:r w:rsidR="00655102">
        <w:rPr>
          <w:lang w:val="en-US"/>
        </w:rPr>
        <w:t xml:space="preserve"> </w:t>
      </w:r>
    </w:p>
    <w:p w:rsidR="00813352" w:rsidRPr="00F903D2" w:rsidRDefault="00813352" w:rsidP="003046C5">
      <w:pPr>
        <w:rPr>
          <w:lang w:val="en-US"/>
        </w:rPr>
      </w:pPr>
    </w:p>
    <w:p w:rsidR="004C6482" w:rsidRPr="00F903D2" w:rsidRDefault="009A235D" w:rsidP="004C6482">
      <w:pPr>
        <w:keepNext/>
        <w:jc w:val="center"/>
        <w:rPr>
          <w:lang w:val="en-US"/>
        </w:rPr>
      </w:pPr>
      <w:r w:rsidRPr="009A235D">
        <w:rPr>
          <w:noProof/>
          <w:lang w:eastAsia="da-DK"/>
        </w:rPr>
        <w:drawing>
          <wp:inline distT="0" distB="0" distL="0" distR="0" wp14:anchorId="53A2E4A3" wp14:editId="2B2A295E">
            <wp:extent cx="3190875" cy="28403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0476" cy="2840035"/>
                    </a:xfrm>
                    <a:prstGeom prst="rect">
                      <a:avLst/>
                    </a:prstGeom>
                  </pic:spPr>
                </pic:pic>
              </a:graphicData>
            </a:graphic>
          </wp:inline>
        </w:drawing>
      </w:r>
    </w:p>
    <w:p w:rsidR="004C6482" w:rsidRPr="00F903D2" w:rsidRDefault="004C6482" w:rsidP="004C6482">
      <w:pPr>
        <w:pStyle w:val="Billedtekst"/>
        <w:rPr>
          <w:lang w:val="en-US"/>
        </w:rPr>
      </w:pPr>
      <w:bookmarkStart w:id="8" w:name="_Ref409970227"/>
      <w:r w:rsidRPr="00F903D2">
        <w:rPr>
          <w:lang w:val="en-US"/>
        </w:rPr>
        <w:t xml:space="preserve">Figure </w:t>
      </w:r>
      <w:r w:rsidRPr="00F903D2">
        <w:rPr>
          <w:lang w:val="en-US"/>
        </w:rPr>
        <w:fldChar w:fldCharType="begin"/>
      </w:r>
      <w:r w:rsidRPr="00F903D2">
        <w:rPr>
          <w:lang w:val="en-US"/>
        </w:rPr>
        <w:instrText xml:space="preserve"> STYLEREF 1 \s </w:instrText>
      </w:r>
      <w:r w:rsidRPr="00F903D2">
        <w:rPr>
          <w:lang w:val="en-US"/>
        </w:rPr>
        <w:fldChar w:fldCharType="separate"/>
      </w:r>
      <w:r w:rsidR="00A30C87">
        <w:rPr>
          <w:noProof/>
          <w:lang w:val="en-US"/>
        </w:rPr>
        <w:t>3</w:t>
      </w:r>
      <w:r w:rsidRPr="00F903D2">
        <w:rPr>
          <w:lang w:val="en-US"/>
        </w:rPr>
        <w:fldChar w:fldCharType="end"/>
      </w:r>
      <w:r w:rsidRPr="00F903D2">
        <w:rPr>
          <w:lang w:val="en-US"/>
        </w:rPr>
        <w:t>.</w:t>
      </w:r>
      <w:r w:rsidRPr="00F903D2">
        <w:rPr>
          <w:lang w:val="en-US"/>
        </w:rPr>
        <w:fldChar w:fldCharType="begin"/>
      </w:r>
      <w:r w:rsidRPr="00F903D2">
        <w:rPr>
          <w:lang w:val="en-US"/>
        </w:rPr>
        <w:instrText xml:space="preserve"> SEQ Figure \* ARABIC \s 1 </w:instrText>
      </w:r>
      <w:r w:rsidRPr="00F903D2">
        <w:rPr>
          <w:lang w:val="en-US"/>
        </w:rPr>
        <w:fldChar w:fldCharType="separate"/>
      </w:r>
      <w:r w:rsidR="00A30C87">
        <w:rPr>
          <w:noProof/>
          <w:lang w:val="en-US"/>
        </w:rPr>
        <w:t>2</w:t>
      </w:r>
      <w:r w:rsidRPr="00F903D2">
        <w:rPr>
          <w:lang w:val="en-US"/>
        </w:rPr>
        <w:fldChar w:fldCharType="end"/>
      </w:r>
      <w:bookmarkEnd w:id="8"/>
      <w:r w:rsidRPr="00F903D2">
        <w:rPr>
          <w:lang w:val="en-US"/>
        </w:rPr>
        <w:t xml:space="preserve"> </w:t>
      </w:r>
      <w:r w:rsidR="00D21E64">
        <w:rPr>
          <w:lang w:val="en-US"/>
        </w:rPr>
        <w:t>–</w:t>
      </w:r>
      <w:r w:rsidRPr="00F903D2">
        <w:rPr>
          <w:lang w:val="en-US"/>
        </w:rPr>
        <w:t xml:space="preserve"> </w:t>
      </w:r>
      <w:r w:rsidR="00D21E64">
        <w:rPr>
          <w:lang w:val="en-US"/>
        </w:rPr>
        <w:t>Illustration of the ch</w:t>
      </w:r>
      <w:r w:rsidR="00F57FD1">
        <w:rPr>
          <w:lang w:val="en-US"/>
        </w:rPr>
        <w:t xml:space="preserve">aracteristics of a typical step. </w:t>
      </w:r>
    </w:p>
    <w:p w:rsidR="00BA0FA7" w:rsidRPr="00F903D2" w:rsidRDefault="00BA0FA7" w:rsidP="004C6482">
      <w:pPr>
        <w:jc w:val="center"/>
        <w:rPr>
          <w:lang w:val="en-US"/>
        </w:rPr>
      </w:pPr>
      <w:r w:rsidRPr="00F903D2">
        <w:rPr>
          <w:lang w:val="en-US"/>
        </w:rPr>
        <w:br w:type="page"/>
      </w:r>
    </w:p>
    <w:p w:rsidR="00CB2B85" w:rsidRPr="00F903D2" w:rsidRDefault="006273AA" w:rsidP="00CB2B85">
      <w:pPr>
        <w:pStyle w:val="Overskrift1"/>
        <w:rPr>
          <w:lang w:val="en-US"/>
        </w:rPr>
      </w:pPr>
      <w:bookmarkStart w:id="9" w:name="_Ref405472936"/>
      <w:bookmarkStart w:id="10" w:name="_Toc411161417"/>
      <w:r w:rsidRPr="00F903D2">
        <w:rPr>
          <w:lang w:val="en-US"/>
        </w:rPr>
        <w:lastRenderedPageBreak/>
        <w:t>Testing the firmware</w:t>
      </w:r>
      <w:bookmarkEnd w:id="9"/>
      <w:bookmarkEnd w:id="10"/>
    </w:p>
    <w:p w:rsidR="00422115" w:rsidRPr="00F903D2" w:rsidRDefault="00422115" w:rsidP="00C817A8">
      <w:pPr>
        <w:rPr>
          <w:lang w:val="en-US"/>
        </w:rPr>
      </w:pPr>
      <w:r w:rsidRPr="00F903D2">
        <w:rPr>
          <w:lang w:val="en-US"/>
        </w:rPr>
        <w:t>To test the firmware, follow these steps.</w:t>
      </w:r>
    </w:p>
    <w:p w:rsidR="00630249" w:rsidRPr="00F903D2" w:rsidRDefault="00630249" w:rsidP="00630249">
      <w:pPr>
        <w:pStyle w:val="Listeafsnit"/>
        <w:ind w:left="420"/>
        <w:jc w:val="left"/>
        <w:rPr>
          <w:lang w:val="en-US"/>
        </w:rPr>
      </w:pPr>
    </w:p>
    <w:p w:rsidR="00564447" w:rsidRPr="00F903D2" w:rsidRDefault="00422115" w:rsidP="00C07836">
      <w:pPr>
        <w:pStyle w:val="Listeafsnit"/>
        <w:numPr>
          <w:ilvl w:val="0"/>
          <w:numId w:val="3"/>
        </w:numPr>
        <w:jc w:val="left"/>
        <w:rPr>
          <w:lang w:val="en-US"/>
        </w:rPr>
      </w:pPr>
      <w:r w:rsidRPr="00F903D2">
        <w:rPr>
          <w:lang w:val="en-US"/>
        </w:rPr>
        <w:t>Load the bootstrap “Shimmer3_</w:t>
      </w:r>
      <w:r w:rsidR="00012290">
        <w:rPr>
          <w:lang w:val="en-US"/>
        </w:rPr>
        <w:t>Pedometer</w:t>
      </w:r>
      <w:r w:rsidR="005E5FAE" w:rsidRPr="00F903D2">
        <w:rPr>
          <w:lang w:val="en-US"/>
        </w:rPr>
        <w:t>.txt</w:t>
      </w:r>
      <w:r w:rsidRPr="00F903D2">
        <w:rPr>
          <w:lang w:val="en-US"/>
        </w:rPr>
        <w:t xml:space="preserve"> onto the Shimmer.</w:t>
      </w:r>
      <w:r w:rsidR="00C07836" w:rsidRPr="00F903D2">
        <w:rPr>
          <w:lang w:val="en-US"/>
        </w:rPr>
        <w:t xml:space="preserve"> </w:t>
      </w:r>
      <w:r w:rsidR="006C1FB7" w:rsidRPr="00F903D2">
        <w:rPr>
          <w:lang w:val="en-US"/>
        </w:rPr>
        <w:t>The file is located in the</w:t>
      </w:r>
      <w:r w:rsidR="0087321F" w:rsidRPr="00F903D2">
        <w:rPr>
          <w:lang w:val="en-US"/>
        </w:rPr>
        <w:t xml:space="preserve"> folder</w:t>
      </w:r>
      <w:r w:rsidR="006C1FB7" w:rsidRPr="00F903D2">
        <w:rPr>
          <w:lang w:val="en-US"/>
        </w:rPr>
        <w:t xml:space="preserve"> “</w:t>
      </w:r>
      <w:r w:rsidR="005E5FAE" w:rsidRPr="00F903D2">
        <w:rPr>
          <w:lang w:val="en-US"/>
        </w:rPr>
        <w:t>Resources</w:t>
      </w:r>
      <w:r w:rsidR="0087321F" w:rsidRPr="00F903D2">
        <w:rPr>
          <w:lang w:val="en-US"/>
        </w:rPr>
        <w:t>/</w:t>
      </w:r>
      <w:r w:rsidR="00871C36">
        <w:rPr>
          <w:lang w:val="en-US"/>
        </w:rPr>
        <w:t>Firmware</w:t>
      </w:r>
      <w:r w:rsidR="006C1FB7" w:rsidRPr="00F903D2">
        <w:rPr>
          <w:lang w:val="en-US"/>
        </w:rPr>
        <w:t>”.</w:t>
      </w:r>
      <w:r w:rsidR="00C07836" w:rsidRPr="00F903D2">
        <w:rPr>
          <w:lang w:val="en-US"/>
        </w:rPr>
        <w:br/>
        <w:t xml:space="preserve">(How to load custom firmware onto the Shimmer is described in tutorial 1) </w:t>
      </w:r>
      <w:r w:rsidR="00C07836" w:rsidRPr="00F903D2">
        <w:rPr>
          <w:lang w:val="en-US"/>
        </w:rPr>
        <w:br/>
      </w:r>
    </w:p>
    <w:p w:rsidR="00C07836" w:rsidRDefault="00643519" w:rsidP="00C07836">
      <w:pPr>
        <w:pStyle w:val="Listeafsnit"/>
        <w:numPr>
          <w:ilvl w:val="0"/>
          <w:numId w:val="3"/>
        </w:numPr>
        <w:jc w:val="left"/>
        <w:rPr>
          <w:lang w:val="en-US"/>
        </w:rPr>
      </w:pPr>
      <w:r w:rsidRPr="00F903D2">
        <w:rPr>
          <w:lang w:val="en-US"/>
        </w:rPr>
        <w:t xml:space="preserve">Launch </w:t>
      </w:r>
      <w:r w:rsidR="005E5FAE" w:rsidRPr="00F903D2">
        <w:rPr>
          <w:lang w:val="en-US"/>
        </w:rPr>
        <w:t xml:space="preserve">the </w:t>
      </w:r>
      <w:r w:rsidR="00FE215D" w:rsidRPr="00F903D2">
        <w:rPr>
          <w:lang w:val="en-US"/>
        </w:rPr>
        <w:t xml:space="preserve">PC application “Shimmer3_PCApp” located in the folder </w:t>
      </w:r>
      <w:r w:rsidR="000C54AB" w:rsidRPr="00F903D2">
        <w:rPr>
          <w:lang w:val="en-US"/>
        </w:rPr>
        <w:br/>
      </w:r>
      <w:r w:rsidR="00FE215D" w:rsidRPr="00F903D2">
        <w:rPr>
          <w:lang w:val="en-US"/>
        </w:rPr>
        <w:t>“Resources</w:t>
      </w:r>
      <w:r w:rsidR="000C54AB" w:rsidRPr="00F903D2">
        <w:rPr>
          <w:lang w:val="en-US"/>
        </w:rPr>
        <w:t>/PC Application</w:t>
      </w:r>
      <w:r w:rsidR="00774222">
        <w:rPr>
          <w:lang w:val="en-US"/>
        </w:rPr>
        <w:t>”</w:t>
      </w:r>
      <w:r w:rsidR="00774222">
        <w:rPr>
          <w:lang w:val="en-US"/>
        </w:rPr>
        <w:br/>
      </w:r>
    </w:p>
    <w:p w:rsidR="00774222" w:rsidRDefault="00774222" w:rsidP="00C07836">
      <w:pPr>
        <w:pStyle w:val="Listeafsnit"/>
        <w:numPr>
          <w:ilvl w:val="0"/>
          <w:numId w:val="3"/>
        </w:numPr>
        <w:jc w:val="left"/>
        <w:rPr>
          <w:lang w:val="en-US"/>
        </w:rPr>
      </w:pPr>
      <w:r>
        <w:rPr>
          <w:lang w:val="en-US"/>
        </w:rPr>
        <w:t>Type in the Shimmer ID (found on the back of the device)</w:t>
      </w:r>
      <w:r>
        <w:rPr>
          <w:lang w:val="en-US"/>
        </w:rPr>
        <w:br/>
      </w:r>
    </w:p>
    <w:p w:rsidR="00774222" w:rsidRDefault="00774222" w:rsidP="00C07836">
      <w:pPr>
        <w:pStyle w:val="Listeafsnit"/>
        <w:numPr>
          <w:ilvl w:val="0"/>
          <w:numId w:val="3"/>
        </w:numPr>
        <w:jc w:val="left"/>
        <w:rPr>
          <w:lang w:val="en-US"/>
        </w:rPr>
      </w:pPr>
      <w:r>
        <w:rPr>
          <w:lang w:val="en-US"/>
        </w:rPr>
        <w:t>Type in the pin (default: 1234)</w:t>
      </w:r>
      <w:r>
        <w:rPr>
          <w:lang w:val="en-US"/>
        </w:rPr>
        <w:br/>
      </w:r>
    </w:p>
    <w:p w:rsidR="00774222" w:rsidRDefault="00855681" w:rsidP="00C07836">
      <w:pPr>
        <w:pStyle w:val="Listeafsnit"/>
        <w:numPr>
          <w:ilvl w:val="0"/>
          <w:numId w:val="3"/>
        </w:numPr>
        <w:jc w:val="left"/>
        <w:rPr>
          <w:lang w:val="en-US"/>
        </w:rPr>
      </w:pPr>
      <w:r>
        <w:rPr>
          <w:lang w:val="en-US"/>
        </w:rPr>
        <w:t>Place the Shimmer3 in the dock to enable the Bluetooth module</w:t>
      </w:r>
      <w:r>
        <w:rPr>
          <w:lang w:val="en-US"/>
        </w:rPr>
        <w:br/>
      </w:r>
    </w:p>
    <w:p w:rsidR="00855681" w:rsidRDefault="00855681" w:rsidP="00C07836">
      <w:pPr>
        <w:pStyle w:val="Listeafsnit"/>
        <w:numPr>
          <w:ilvl w:val="0"/>
          <w:numId w:val="3"/>
        </w:numPr>
        <w:jc w:val="left"/>
        <w:rPr>
          <w:lang w:val="en-US"/>
        </w:rPr>
      </w:pPr>
      <w:r>
        <w:rPr>
          <w:lang w:val="en-US"/>
        </w:rPr>
        <w:t>The program now locates the Shimmer and receives the number of steps taken.</w:t>
      </w:r>
    </w:p>
    <w:p w:rsidR="00855681" w:rsidRPr="00855681" w:rsidRDefault="00855681" w:rsidP="00855681">
      <w:pPr>
        <w:jc w:val="left"/>
        <w:rPr>
          <w:lang w:val="en-US"/>
        </w:rPr>
      </w:pPr>
    </w:p>
    <w:p w:rsidR="00535DED" w:rsidRPr="00F903D2" w:rsidRDefault="00774222" w:rsidP="00535DED">
      <w:pPr>
        <w:jc w:val="left"/>
        <w:rPr>
          <w:lang w:val="en-US"/>
        </w:rPr>
      </w:pPr>
      <w:r>
        <w:rPr>
          <w:noProof/>
          <w:lang w:eastAsia="da-DK"/>
        </w:rPr>
        <w:drawing>
          <wp:inline distT="0" distB="0" distL="0" distR="0" wp14:anchorId="5C73782E" wp14:editId="40FF0BA6">
            <wp:extent cx="5400040" cy="250080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500803"/>
                    </a:xfrm>
                    <a:prstGeom prst="rect">
                      <a:avLst/>
                    </a:prstGeom>
                  </pic:spPr>
                </pic:pic>
              </a:graphicData>
            </a:graphic>
          </wp:inline>
        </w:drawing>
      </w:r>
    </w:p>
    <w:p w:rsidR="00DB0DBE" w:rsidRDefault="00535DED" w:rsidP="00535DED">
      <w:pPr>
        <w:pStyle w:val="Billedtekst"/>
        <w:jc w:val="left"/>
        <w:rPr>
          <w:lang w:val="en-US"/>
        </w:rPr>
      </w:pPr>
      <w:r w:rsidRPr="00F903D2">
        <w:rPr>
          <w:lang w:val="en-US"/>
        </w:rPr>
        <w:t xml:space="preserve">Figure </w:t>
      </w:r>
      <w:r w:rsidR="004C6482" w:rsidRPr="00F903D2">
        <w:rPr>
          <w:lang w:val="en-US"/>
        </w:rPr>
        <w:fldChar w:fldCharType="begin"/>
      </w:r>
      <w:r w:rsidR="004C6482" w:rsidRPr="00F903D2">
        <w:rPr>
          <w:lang w:val="en-US"/>
        </w:rPr>
        <w:instrText xml:space="preserve"> STYLEREF 1 \s </w:instrText>
      </w:r>
      <w:r w:rsidR="004C6482" w:rsidRPr="00F903D2">
        <w:rPr>
          <w:lang w:val="en-US"/>
        </w:rPr>
        <w:fldChar w:fldCharType="separate"/>
      </w:r>
      <w:r w:rsidR="00A30C87">
        <w:rPr>
          <w:noProof/>
          <w:lang w:val="en-US"/>
        </w:rPr>
        <w:t>4</w:t>
      </w:r>
      <w:r w:rsidR="004C6482" w:rsidRPr="00F903D2">
        <w:rPr>
          <w:lang w:val="en-US"/>
        </w:rPr>
        <w:fldChar w:fldCharType="end"/>
      </w:r>
      <w:r w:rsidR="004C6482" w:rsidRPr="00F903D2">
        <w:rPr>
          <w:lang w:val="en-US"/>
        </w:rPr>
        <w:t>.</w:t>
      </w:r>
      <w:r w:rsidR="004C6482" w:rsidRPr="00F903D2">
        <w:rPr>
          <w:lang w:val="en-US"/>
        </w:rPr>
        <w:fldChar w:fldCharType="begin"/>
      </w:r>
      <w:r w:rsidR="004C6482" w:rsidRPr="00F903D2">
        <w:rPr>
          <w:lang w:val="en-US"/>
        </w:rPr>
        <w:instrText xml:space="preserve"> SEQ Figure \* ARABIC \s 1 </w:instrText>
      </w:r>
      <w:r w:rsidR="004C6482" w:rsidRPr="00F903D2">
        <w:rPr>
          <w:lang w:val="en-US"/>
        </w:rPr>
        <w:fldChar w:fldCharType="separate"/>
      </w:r>
      <w:r w:rsidR="00A30C87">
        <w:rPr>
          <w:noProof/>
          <w:lang w:val="en-US"/>
        </w:rPr>
        <w:t>1</w:t>
      </w:r>
      <w:r w:rsidR="004C6482" w:rsidRPr="00F903D2">
        <w:rPr>
          <w:lang w:val="en-US"/>
        </w:rPr>
        <w:fldChar w:fldCharType="end"/>
      </w:r>
      <w:r w:rsidRPr="00F903D2">
        <w:rPr>
          <w:lang w:val="en-US"/>
        </w:rPr>
        <w:t xml:space="preserve"> - The program output at </w:t>
      </w:r>
      <w:r w:rsidR="009A6672" w:rsidRPr="00F903D2">
        <w:rPr>
          <w:lang w:val="en-US"/>
        </w:rPr>
        <w:t>successful</w:t>
      </w:r>
      <w:r w:rsidR="00BC70A8" w:rsidRPr="00F903D2">
        <w:rPr>
          <w:lang w:val="en-US"/>
        </w:rPr>
        <w:t xml:space="preserve"> </w:t>
      </w:r>
      <w:r w:rsidR="00935251">
        <w:rPr>
          <w:lang w:val="en-US"/>
        </w:rPr>
        <w:t>connection of transmission</w:t>
      </w:r>
    </w:p>
    <w:p w:rsidR="00DB0DBE" w:rsidRDefault="00DB0DBE">
      <w:pPr>
        <w:jc w:val="left"/>
        <w:rPr>
          <w:bCs/>
          <w:i/>
          <w:color w:val="404040" w:themeColor="text1" w:themeTint="BF"/>
          <w:sz w:val="18"/>
          <w:szCs w:val="18"/>
          <w:lang w:val="en-US"/>
        </w:rPr>
      </w:pPr>
      <w:r>
        <w:rPr>
          <w:lang w:val="en-US"/>
        </w:rPr>
        <w:br w:type="page"/>
      </w:r>
    </w:p>
    <w:p w:rsidR="00DB0DBE" w:rsidRDefault="00DB0DBE" w:rsidP="00DB0DBE">
      <w:pPr>
        <w:pStyle w:val="Overskrift1"/>
        <w:rPr>
          <w:lang w:val="en-US"/>
        </w:rPr>
      </w:pPr>
      <w:bookmarkStart w:id="11" w:name="_Toc411161418"/>
      <w:r>
        <w:rPr>
          <w:lang w:val="en-US"/>
        </w:rPr>
        <w:lastRenderedPageBreak/>
        <w:t>Modifying the firmware</w:t>
      </w:r>
      <w:bookmarkEnd w:id="11"/>
    </w:p>
    <w:p w:rsidR="001F3091" w:rsidRPr="00271CF6" w:rsidRDefault="001F3091" w:rsidP="001F3091">
      <w:pPr>
        <w:pStyle w:val="Overskrift2"/>
        <w:rPr>
          <w:lang w:val="en-US"/>
        </w:rPr>
      </w:pPr>
      <w:bookmarkStart w:id="12" w:name="_Toc409594929"/>
      <w:bookmarkStart w:id="13" w:name="_Toc411161419"/>
      <w:r w:rsidRPr="00271CF6">
        <w:rPr>
          <w:lang w:val="en-US"/>
        </w:rPr>
        <w:t>Constants</w:t>
      </w:r>
      <w:bookmarkEnd w:id="12"/>
      <w:bookmarkEnd w:id="13"/>
    </w:p>
    <w:p w:rsidR="00942F9E" w:rsidRPr="007B485C" w:rsidRDefault="001F3091" w:rsidP="007B485C">
      <w:pPr>
        <w:jc w:val="left"/>
        <w:rPr>
          <w:lang w:val="en-US"/>
        </w:rPr>
      </w:pPr>
      <w:r>
        <w:rPr>
          <w:lang w:val="en-US"/>
        </w:rPr>
        <w:t xml:space="preserve">Line </w:t>
      </w:r>
      <w:r w:rsidR="007B485C">
        <w:rPr>
          <w:lang w:val="en-US"/>
        </w:rPr>
        <w:t>35</w:t>
      </w:r>
      <w:r w:rsidRPr="00271CF6">
        <w:rPr>
          <w:lang w:val="en-US"/>
        </w:rPr>
        <w:t xml:space="preserve"> in the </w:t>
      </w:r>
      <w:r>
        <w:rPr>
          <w:lang w:val="en-US"/>
        </w:rPr>
        <w:t>firmware</w:t>
      </w:r>
      <w:r w:rsidRPr="00271CF6">
        <w:rPr>
          <w:lang w:val="en-US"/>
        </w:rPr>
        <w:t>:</w:t>
      </w:r>
      <w:r w:rsidR="007B485C">
        <w:rPr>
          <w:lang w:val="en-US"/>
        </w:rPr>
        <w:br/>
      </w:r>
      <w:r w:rsidR="00942F9E">
        <w:rPr>
          <w:rFonts w:ascii="Consolas" w:hAnsi="Consolas" w:cs="Consolas"/>
          <w:b/>
          <w:bCs/>
          <w:color w:val="7F0055"/>
          <w:spacing w:val="0"/>
          <w:szCs w:val="20"/>
          <w:lang w:val="en-US"/>
        </w:rPr>
        <w:br/>
      </w:r>
      <w:r w:rsidR="00942F9E" w:rsidRPr="00942F9E">
        <w:rPr>
          <w:rFonts w:ascii="Consolas" w:hAnsi="Consolas" w:cs="Consolas"/>
          <w:b/>
          <w:bCs/>
          <w:color w:val="7F0055"/>
          <w:spacing w:val="0"/>
          <w:szCs w:val="20"/>
          <w:lang w:val="en-US"/>
        </w:rPr>
        <w:t xml:space="preserve">#define </w:t>
      </w:r>
      <w:r w:rsidR="00942F9E" w:rsidRPr="00942F9E">
        <w:rPr>
          <w:rFonts w:ascii="Consolas" w:hAnsi="Consolas" w:cs="Consolas"/>
          <w:bCs/>
          <w:color w:val="000000" w:themeColor="text1"/>
          <w:spacing w:val="0"/>
          <w:szCs w:val="20"/>
          <w:lang w:val="en-US"/>
        </w:rPr>
        <w:t>SAMPLE_FREQUENCY</w:t>
      </w:r>
      <w:r w:rsidR="00942F9E" w:rsidRPr="00942F9E">
        <w:rPr>
          <w:rFonts w:ascii="Consolas" w:hAnsi="Consolas" w:cs="Consolas"/>
          <w:b/>
          <w:bCs/>
          <w:color w:val="7F0055"/>
          <w:spacing w:val="0"/>
          <w:szCs w:val="20"/>
          <w:lang w:val="en-US"/>
        </w:rPr>
        <w:tab/>
      </w:r>
      <w:r w:rsidR="00942F9E" w:rsidRPr="00942F9E">
        <w:rPr>
          <w:rFonts w:ascii="Consolas" w:hAnsi="Consolas" w:cs="Consolas"/>
          <w:b/>
          <w:bCs/>
          <w:color w:val="7F0055"/>
          <w:spacing w:val="0"/>
          <w:szCs w:val="20"/>
          <w:lang w:val="en-US"/>
        </w:rPr>
        <w:tab/>
      </w:r>
      <w:r w:rsidR="00942F9E" w:rsidRPr="00942F9E">
        <w:rPr>
          <w:rFonts w:ascii="Consolas" w:hAnsi="Consolas" w:cs="Consolas"/>
          <w:bCs/>
          <w:color w:val="000000" w:themeColor="text1"/>
          <w:spacing w:val="0"/>
          <w:szCs w:val="20"/>
          <w:lang w:val="en-US"/>
        </w:rPr>
        <w:t>10</w:t>
      </w:r>
    </w:p>
    <w:p w:rsidR="001F3091" w:rsidRDefault="001F3091" w:rsidP="001F3091">
      <w:pPr>
        <w:rPr>
          <w:lang w:val="en-US"/>
        </w:rPr>
      </w:pPr>
      <w:r w:rsidRPr="00271CF6">
        <w:rPr>
          <w:lang w:val="en-US"/>
        </w:rPr>
        <w:t>The SAMPLE_FREQUENCY determines how many samples are acquired each second.</w:t>
      </w:r>
    </w:p>
    <w:p w:rsidR="00BE1E2E" w:rsidRPr="00271CF6" w:rsidRDefault="00BE1E2E" w:rsidP="00BE1E2E">
      <w:pPr>
        <w:pStyle w:val="Overskrift2"/>
        <w:rPr>
          <w:lang w:val="en-US"/>
        </w:rPr>
      </w:pPr>
      <w:bookmarkStart w:id="14" w:name="_Toc409594930"/>
      <w:bookmarkStart w:id="15" w:name="_Toc411161420"/>
      <w:r w:rsidRPr="00271CF6">
        <w:rPr>
          <w:lang w:val="en-US"/>
        </w:rPr>
        <w:t>Initialization of accelerometer</w:t>
      </w:r>
      <w:bookmarkEnd w:id="14"/>
      <w:bookmarkEnd w:id="15"/>
    </w:p>
    <w:p w:rsidR="00BE1E2E" w:rsidRPr="00271CF6" w:rsidRDefault="00BE1E2E" w:rsidP="00BE1E2E">
      <w:pPr>
        <w:rPr>
          <w:lang w:val="en-US"/>
        </w:rPr>
      </w:pPr>
      <w:r>
        <w:rPr>
          <w:lang w:val="en-US"/>
        </w:rPr>
        <w:t>Line 108-109</w:t>
      </w:r>
      <w:r w:rsidRPr="00271CF6">
        <w:rPr>
          <w:lang w:val="en-US"/>
        </w:rPr>
        <w:t xml:space="preserve"> in the </w:t>
      </w:r>
      <w:r>
        <w:rPr>
          <w:lang w:val="en-US"/>
        </w:rPr>
        <w:t>firmware</w:t>
      </w:r>
      <w:r w:rsidRPr="00271CF6">
        <w:rPr>
          <w:lang w:val="en-US"/>
        </w:rPr>
        <w:t>:</w:t>
      </w:r>
    </w:p>
    <w:p w:rsidR="00BE1E2E" w:rsidRPr="00271CF6" w:rsidRDefault="00BE1E2E" w:rsidP="00BE1E2E">
      <w:pPr>
        <w:autoSpaceDE w:val="0"/>
        <w:autoSpaceDN w:val="0"/>
        <w:adjustRightInd w:val="0"/>
        <w:spacing w:after="0" w:line="240" w:lineRule="auto"/>
        <w:jc w:val="left"/>
        <w:rPr>
          <w:rFonts w:ascii="Consolas" w:hAnsi="Consolas" w:cs="Consolas"/>
          <w:color w:val="auto"/>
          <w:spacing w:val="0"/>
          <w:szCs w:val="20"/>
          <w:lang w:val="en-US"/>
        </w:rPr>
      </w:pPr>
      <w:r w:rsidRPr="00271CF6">
        <w:rPr>
          <w:rFonts w:ascii="Consolas" w:hAnsi="Consolas" w:cs="Consolas"/>
          <w:color w:val="3F7F5F"/>
          <w:spacing w:val="0"/>
          <w:szCs w:val="20"/>
          <w:lang w:val="en-US"/>
        </w:rPr>
        <w:t>// Setup of LSM303DLHC</w:t>
      </w:r>
    </w:p>
    <w:p w:rsidR="00BE1E2E" w:rsidRPr="00271CF6" w:rsidRDefault="00BE1E2E" w:rsidP="00BE1E2E">
      <w:pPr>
        <w:autoSpaceDE w:val="0"/>
        <w:autoSpaceDN w:val="0"/>
        <w:adjustRightInd w:val="0"/>
        <w:spacing w:after="0" w:line="240" w:lineRule="auto"/>
        <w:jc w:val="left"/>
        <w:rPr>
          <w:rFonts w:ascii="Consolas" w:hAnsi="Consolas" w:cs="Consolas"/>
          <w:color w:val="auto"/>
          <w:spacing w:val="0"/>
          <w:szCs w:val="20"/>
          <w:lang w:val="en-US"/>
        </w:rPr>
      </w:pPr>
      <w:r w:rsidRPr="00271CF6">
        <w:rPr>
          <w:rFonts w:ascii="Consolas" w:hAnsi="Consolas" w:cs="Consolas"/>
          <w:color w:val="000000"/>
          <w:spacing w:val="0"/>
          <w:szCs w:val="20"/>
          <w:lang w:val="en-US"/>
        </w:rPr>
        <w:t>LSM303DLHC_init();</w:t>
      </w:r>
    </w:p>
    <w:p w:rsidR="00BE1E2E" w:rsidRPr="00271CF6" w:rsidRDefault="00BE1E2E" w:rsidP="00BE1E2E">
      <w:pPr>
        <w:rPr>
          <w:rFonts w:ascii="Consolas" w:hAnsi="Consolas" w:cs="Consolas"/>
          <w:color w:val="000000"/>
          <w:spacing w:val="0"/>
          <w:szCs w:val="20"/>
          <w:lang w:val="en-US"/>
        </w:rPr>
      </w:pPr>
      <w:r w:rsidRPr="00271CF6">
        <w:rPr>
          <w:rFonts w:ascii="Consolas" w:hAnsi="Consolas" w:cs="Consolas"/>
          <w:color w:val="000000"/>
          <w:spacing w:val="0"/>
          <w:szCs w:val="20"/>
          <w:lang w:val="en-US"/>
        </w:rPr>
        <w:t>LSM303DLHC_accelInit(</w:t>
      </w:r>
      <w:r w:rsidR="00E03386">
        <w:rPr>
          <w:rFonts w:ascii="Consolas" w:hAnsi="Consolas" w:cs="Consolas"/>
          <w:color w:val="000000"/>
          <w:spacing w:val="0"/>
          <w:szCs w:val="20"/>
          <w:lang w:val="en-US"/>
        </w:rPr>
        <w:t>LSM303DLHC_ACCEL_5</w:t>
      </w:r>
      <w:r>
        <w:rPr>
          <w:rFonts w:ascii="Consolas" w:hAnsi="Consolas" w:cs="Consolas"/>
          <w:color w:val="000000"/>
          <w:spacing w:val="0"/>
          <w:szCs w:val="20"/>
          <w:lang w:val="en-US"/>
        </w:rPr>
        <w:t>0HZ,ACCEL_8</w:t>
      </w:r>
      <w:r w:rsidRPr="00271CF6">
        <w:rPr>
          <w:rFonts w:ascii="Consolas" w:hAnsi="Consolas" w:cs="Consolas"/>
          <w:color w:val="000000"/>
          <w:spacing w:val="0"/>
          <w:szCs w:val="20"/>
          <w:lang w:val="en-US"/>
        </w:rPr>
        <w:t>G,0,1);</w:t>
      </w:r>
    </w:p>
    <w:p w:rsidR="00BE1E2E" w:rsidRDefault="00BE1E2E" w:rsidP="00BE1E2E">
      <w:pPr>
        <w:rPr>
          <w:lang w:val="en-US"/>
        </w:rPr>
      </w:pPr>
      <w:r w:rsidRPr="00271CF6">
        <w:rPr>
          <w:lang w:val="en-US"/>
        </w:rPr>
        <w:t xml:space="preserve">The accelerometer </w:t>
      </w:r>
      <w:r>
        <w:rPr>
          <w:lang w:val="en-US"/>
        </w:rPr>
        <w:t>can be initialized with different sampling frequencies and resolutions, which is passed through the first two parameters of the “LSM303DLHC_accelInit” function.</w:t>
      </w:r>
    </w:p>
    <w:p w:rsidR="00BE1E2E" w:rsidRPr="002B077C" w:rsidRDefault="00BE1E2E" w:rsidP="00BE1E2E">
      <w:pPr>
        <w:rPr>
          <w:lang w:val="en-US"/>
        </w:rPr>
      </w:pPr>
      <w:r w:rsidRPr="002B077C">
        <w:rPr>
          <w:lang w:val="en-US"/>
        </w:rPr>
        <w:t>The first parameter (sampling rate) can be one of the following:</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LSM303DLHC_ACCEL_POWER_DOWN</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LSM303DLHC_ACCEL_1HZ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LSM303DLHC_ACCEL_10HZ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LSM303DLHC_ACCEL_25HZ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LSM303DLHC_ACCEL_50HZ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LSM303DLHC_ACCEL_100HZ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LSM303DLHC_ACCEL_200HZ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LSM303DLHC_ACCEL_400HZ      </w:t>
      </w:r>
    </w:p>
    <w:p w:rsidR="00BE1E2E" w:rsidRPr="00117CF6" w:rsidRDefault="00BE1E2E" w:rsidP="00BE1E2E">
      <w:pPr>
        <w:pStyle w:val="Listeafsnit"/>
        <w:numPr>
          <w:ilvl w:val="0"/>
          <w:numId w:val="5"/>
        </w:numPr>
        <w:autoSpaceDE w:val="0"/>
        <w:autoSpaceDN w:val="0"/>
        <w:adjustRightInd w:val="0"/>
        <w:spacing w:after="0" w:line="240" w:lineRule="auto"/>
        <w:jc w:val="left"/>
        <w:rPr>
          <w:rFonts w:ascii="Consolas" w:hAnsi="Consolas" w:cs="Consolas"/>
          <w:i/>
          <w:color w:val="auto"/>
          <w:spacing w:val="0"/>
          <w:szCs w:val="20"/>
          <w:lang w:val="en-US"/>
        </w:rPr>
      </w:pPr>
      <w:r w:rsidRPr="00117CF6">
        <w:rPr>
          <w:rFonts w:ascii="Consolas" w:hAnsi="Consolas" w:cs="Consolas"/>
          <w:i/>
          <w:color w:val="000000"/>
          <w:spacing w:val="0"/>
          <w:szCs w:val="20"/>
          <w:lang w:val="en-US"/>
        </w:rPr>
        <w:t xml:space="preserve">LSM303DLHC_ACCEL_1_620KHZ   </w:t>
      </w:r>
    </w:p>
    <w:p w:rsidR="00BE1E2E" w:rsidRPr="007258A1" w:rsidRDefault="00BE1E2E" w:rsidP="00BE1E2E">
      <w:pPr>
        <w:pStyle w:val="Listeafsnit"/>
        <w:numPr>
          <w:ilvl w:val="0"/>
          <w:numId w:val="5"/>
        </w:numPr>
        <w:jc w:val="left"/>
        <w:rPr>
          <w:rFonts w:ascii="Consolas" w:hAnsi="Consolas" w:cs="Consolas"/>
          <w:i/>
          <w:color w:val="000000"/>
          <w:spacing w:val="0"/>
          <w:szCs w:val="20"/>
          <w:lang w:val="en-US"/>
        </w:rPr>
      </w:pPr>
      <w:r w:rsidRPr="007258A1">
        <w:rPr>
          <w:rFonts w:ascii="Consolas" w:hAnsi="Consolas" w:cs="Consolas"/>
          <w:i/>
          <w:color w:val="000000"/>
          <w:spacing w:val="0"/>
          <w:szCs w:val="20"/>
          <w:lang w:val="en-US"/>
        </w:rPr>
        <w:t xml:space="preserve">LSM303DLHC_ACCEL_1_344kHz   </w:t>
      </w:r>
      <w:r w:rsidRPr="007258A1">
        <w:rPr>
          <w:rFonts w:ascii="Consolas" w:hAnsi="Consolas" w:cs="Consolas"/>
          <w:i/>
          <w:color w:val="000000"/>
          <w:spacing w:val="0"/>
          <w:szCs w:val="20"/>
          <w:lang w:val="en-US"/>
        </w:rPr>
        <w:br w:type="page"/>
      </w:r>
    </w:p>
    <w:p w:rsidR="00BE1E2E" w:rsidRDefault="00BE1E2E" w:rsidP="00BE1E2E">
      <w:pPr>
        <w:rPr>
          <w:lang w:val="en-US"/>
        </w:rPr>
      </w:pPr>
      <w:r w:rsidRPr="00117CF6">
        <w:rPr>
          <w:lang w:val="en-US"/>
        </w:rPr>
        <w:lastRenderedPageBreak/>
        <w:t>The</w:t>
      </w:r>
      <w:r>
        <w:rPr>
          <w:lang w:val="en-US"/>
        </w:rPr>
        <w:t xml:space="preserve"> resolution (sensitivity of the accelerometer) can be one of the following:</w:t>
      </w:r>
    </w:p>
    <w:p w:rsidR="00BE1E2E" w:rsidRPr="00117CF6" w:rsidRDefault="00BE1E2E" w:rsidP="00BE1E2E">
      <w:pPr>
        <w:pStyle w:val="Listeafsnit"/>
        <w:numPr>
          <w:ilvl w:val="0"/>
          <w:numId w:val="4"/>
        </w:numPr>
        <w:autoSpaceDE w:val="0"/>
        <w:autoSpaceDN w:val="0"/>
        <w:adjustRightInd w:val="0"/>
        <w:spacing w:after="0" w:line="240" w:lineRule="auto"/>
        <w:jc w:val="left"/>
        <w:rPr>
          <w:rFonts w:ascii="Consolas" w:hAnsi="Consolas" w:cs="Consolas"/>
          <w:i/>
          <w:color w:val="auto"/>
          <w:spacing w:val="0"/>
          <w:szCs w:val="20"/>
        </w:rPr>
      </w:pPr>
      <w:r w:rsidRPr="00117CF6">
        <w:rPr>
          <w:rFonts w:ascii="Consolas" w:hAnsi="Consolas" w:cs="Consolas"/>
          <w:i/>
          <w:color w:val="000000"/>
          <w:spacing w:val="0"/>
          <w:szCs w:val="20"/>
        </w:rPr>
        <w:t xml:space="preserve">ACCEL_2G    </w:t>
      </w:r>
    </w:p>
    <w:p w:rsidR="00BE1E2E" w:rsidRPr="00117CF6" w:rsidRDefault="00BE1E2E" w:rsidP="00BE1E2E">
      <w:pPr>
        <w:pStyle w:val="Listeafsnit"/>
        <w:numPr>
          <w:ilvl w:val="0"/>
          <w:numId w:val="4"/>
        </w:numPr>
        <w:autoSpaceDE w:val="0"/>
        <w:autoSpaceDN w:val="0"/>
        <w:adjustRightInd w:val="0"/>
        <w:spacing w:after="0" w:line="240" w:lineRule="auto"/>
        <w:jc w:val="left"/>
        <w:rPr>
          <w:rFonts w:ascii="Consolas" w:hAnsi="Consolas" w:cs="Consolas"/>
          <w:i/>
          <w:color w:val="auto"/>
          <w:spacing w:val="0"/>
          <w:szCs w:val="20"/>
        </w:rPr>
      </w:pPr>
      <w:r w:rsidRPr="00117CF6">
        <w:rPr>
          <w:rFonts w:ascii="Consolas" w:hAnsi="Consolas" w:cs="Consolas"/>
          <w:i/>
          <w:color w:val="000000"/>
          <w:spacing w:val="0"/>
          <w:szCs w:val="20"/>
        </w:rPr>
        <w:t xml:space="preserve">ACCEL_4G     </w:t>
      </w:r>
    </w:p>
    <w:p w:rsidR="00BE1E2E" w:rsidRPr="00BE1E2E" w:rsidRDefault="00BE1E2E" w:rsidP="00BE1E2E">
      <w:pPr>
        <w:pStyle w:val="Listeafsnit"/>
        <w:numPr>
          <w:ilvl w:val="0"/>
          <w:numId w:val="4"/>
        </w:numPr>
        <w:autoSpaceDE w:val="0"/>
        <w:autoSpaceDN w:val="0"/>
        <w:adjustRightInd w:val="0"/>
        <w:spacing w:after="0" w:line="240" w:lineRule="auto"/>
        <w:jc w:val="left"/>
        <w:rPr>
          <w:rFonts w:ascii="Consolas" w:hAnsi="Consolas" w:cs="Consolas"/>
          <w:i/>
          <w:color w:val="auto"/>
          <w:spacing w:val="0"/>
          <w:szCs w:val="20"/>
        </w:rPr>
      </w:pPr>
      <w:r w:rsidRPr="00117CF6">
        <w:rPr>
          <w:rFonts w:ascii="Consolas" w:hAnsi="Consolas" w:cs="Consolas"/>
          <w:i/>
          <w:color w:val="000000"/>
          <w:spacing w:val="0"/>
          <w:szCs w:val="20"/>
        </w:rPr>
        <w:t xml:space="preserve">ACCEL_8G     </w:t>
      </w:r>
    </w:p>
    <w:p w:rsidR="00BE1E2E" w:rsidRPr="00BE1E2E" w:rsidRDefault="00BE1E2E" w:rsidP="00BE1E2E">
      <w:pPr>
        <w:pStyle w:val="Listeafsnit"/>
        <w:numPr>
          <w:ilvl w:val="0"/>
          <w:numId w:val="4"/>
        </w:numPr>
        <w:autoSpaceDE w:val="0"/>
        <w:autoSpaceDN w:val="0"/>
        <w:adjustRightInd w:val="0"/>
        <w:spacing w:after="0" w:line="240" w:lineRule="auto"/>
        <w:jc w:val="left"/>
        <w:rPr>
          <w:rFonts w:ascii="Consolas" w:hAnsi="Consolas" w:cs="Consolas"/>
          <w:i/>
          <w:color w:val="auto"/>
          <w:spacing w:val="0"/>
          <w:szCs w:val="20"/>
        </w:rPr>
      </w:pPr>
      <w:r w:rsidRPr="00BE1E2E">
        <w:rPr>
          <w:rFonts w:ascii="Consolas" w:hAnsi="Consolas" w:cs="Consolas"/>
          <w:i/>
          <w:color w:val="000000"/>
          <w:spacing w:val="0"/>
          <w:szCs w:val="20"/>
        </w:rPr>
        <w:t xml:space="preserve">ACCEL_16G    </w:t>
      </w:r>
    </w:p>
    <w:p w:rsidR="00351DF5" w:rsidRDefault="00351DF5" w:rsidP="00351DF5">
      <w:pPr>
        <w:rPr>
          <w:lang w:val="en-US"/>
        </w:rPr>
      </w:pPr>
    </w:p>
    <w:p w:rsidR="005900D2" w:rsidRDefault="00EA441F" w:rsidP="005900D2">
      <w:pPr>
        <w:pStyle w:val="Overskrift2"/>
        <w:rPr>
          <w:lang w:val="en-US"/>
        </w:rPr>
      </w:pPr>
      <w:bookmarkStart w:id="16" w:name="_Toc409594931"/>
      <w:bookmarkStart w:id="17" w:name="_Toc411161421"/>
      <w:r>
        <w:rPr>
          <w:lang w:val="en-US"/>
        </w:rPr>
        <w:t xml:space="preserve">Pedometer </w:t>
      </w:r>
      <w:r w:rsidR="005900D2">
        <w:rPr>
          <w:lang w:val="en-US"/>
        </w:rPr>
        <w:t>algorithm</w:t>
      </w:r>
      <w:bookmarkEnd w:id="16"/>
      <w:bookmarkEnd w:id="17"/>
    </w:p>
    <w:p w:rsidR="005900D2" w:rsidRDefault="005900D2" w:rsidP="005900D2">
      <w:pPr>
        <w:rPr>
          <w:lang w:val="en-US"/>
        </w:rPr>
      </w:pPr>
      <w:r>
        <w:rPr>
          <w:lang w:val="en-US"/>
        </w:rPr>
        <w:t xml:space="preserve">The </w:t>
      </w:r>
      <w:r w:rsidR="00C45DDE">
        <w:rPr>
          <w:lang w:val="en-US"/>
        </w:rPr>
        <w:t xml:space="preserve">pedometer </w:t>
      </w:r>
      <w:r>
        <w:rPr>
          <w:lang w:val="en-US"/>
        </w:rPr>
        <w:t>algorithm can easily be replaced. It is located in the function “</w:t>
      </w:r>
      <w:r w:rsidR="006B7F0C">
        <w:rPr>
          <w:lang w:val="en-US"/>
        </w:rPr>
        <w:t>Acq</w:t>
      </w:r>
      <w:r w:rsidR="00130368">
        <w:rPr>
          <w:lang w:val="en-US"/>
        </w:rPr>
        <w:t>uireData</w:t>
      </w:r>
      <w:r w:rsidR="00646629">
        <w:rPr>
          <w:lang w:val="en-US"/>
        </w:rPr>
        <w:t>” and is called each time a sample from the accelerometer is ready.</w:t>
      </w:r>
    </w:p>
    <w:p w:rsidR="005900D2" w:rsidRDefault="005900D2" w:rsidP="005900D2">
      <w:pPr>
        <w:rPr>
          <w:lang w:val="en-US"/>
        </w:rPr>
      </w:pPr>
      <w:r>
        <w:rPr>
          <w:lang w:val="en-US"/>
        </w:rPr>
        <w:t xml:space="preserve">Line </w:t>
      </w:r>
      <w:r w:rsidR="00C43F2B">
        <w:rPr>
          <w:lang w:val="en-US"/>
        </w:rPr>
        <w:t>266</w:t>
      </w:r>
      <w:r>
        <w:rPr>
          <w:lang w:val="en-US"/>
        </w:rPr>
        <w:t>-</w:t>
      </w:r>
      <w:r w:rsidR="0054162D">
        <w:rPr>
          <w:lang w:val="en-US"/>
        </w:rPr>
        <w:t>316</w:t>
      </w:r>
      <w:r>
        <w:rPr>
          <w:lang w:val="en-US"/>
        </w:rPr>
        <w:t xml:space="preserve"> of the firmware:</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b/>
          <w:bCs/>
          <w:color w:val="7F0055"/>
          <w:spacing w:val="0"/>
          <w:szCs w:val="20"/>
          <w:lang w:val="en-US"/>
        </w:rPr>
        <w:t>void</w:t>
      </w:r>
      <w:r w:rsidRPr="00AE6649">
        <w:rPr>
          <w:rFonts w:ascii="Consolas" w:hAnsi="Consolas" w:cs="Consolas"/>
          <w:color w:val="000000"/>
          <w:spacing w:val="0"/>
          <w:szCs w:val="20"/>
          <w:lang w:val="en-US"/>
        </w:rPr>
        <w:t xml:space="preserve"> </w:t>
      </w:r>
      <w:r w:rsidRPr="00AE6649">
        <w:rPr>
          <w:rFonts w:ascii="Consolas" w:hAnsi="Consolas" w:cs="Consolas"/>
          <w:b/>
          <w:bCs/>
          <w:color w:val="000000"/>
          <w:spacing w:val="0"/>
          <w:szCs w:val="20"/>
          <w:lang w:val="en-US"/>
        </w:rPr>
        <w:t>AcquireData</w:t>
      </w:r>
      <w:r w:rsidRPr="00AE6649">
        <w:rPr>
          <w:rFonts w:ascii="Consolas" w:hAnsi="Consolas" w:cs="Consolas"/>
          <w:color w:val="000000"/>
          <w:spacing w:val="0"/>
          <w:szCs w:val="20"/>
          <w:lang w:val="en-US"/>
        </w:rPr>
        <w:t>(</w:t>
      </w:r>
      <w:r w:rsidRPr="00AE6649">
        <w:rPr>
          <w:rFonts w:ascii="Consolas" w:hAnsi="Consolas" w:cs="Consolas"/>
          <w:b/>
          <w:bCs/>
          <w:color w:val="7F0055"/>
          <w:spacing w:val="0"/>
          <w:szCs w:val="20"/>
          <w:lang w:val="en-US"/>
        </w:rPr>
        <w:t>void</w:t>
      </w:r>
      <w:r w:rsidRPr="00AE6649">
        <w:rPr>
          <w:rFonts w:ascii="Consolas" w:hAnsi="Consolas" w:cs="Consolas"/>
          <w:color w:val="000000"/>
          <w:spacing w:val="0"/>
          <w:szCs w:val="20"/>
          <w:lang w:val="en-US"/>
        </w:rPr>
        <w:t>) {</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Read sample from LSM303DLHC accelerometer</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LSM303DLHC_getAccel(accel_8bit);</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6 uint8_t are read from the accelerometer</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These are converted into 3 int16_t values</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Structure of accelBuff: [X_LSB X_MSB Y_LSB Y_MSB Z_LSB Z_MSB]</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b/>
          <w:bCs/>
          <w:color w:val="7F0055"/>
          <w:spacing w:val="0"/>
          <w:szCs w:val="20"/>
          <w:lang w:val="en-US"/>
        </w:rPr>
        <w:t>for</w:t>
      </w:r>
      <w:r w:rsidRPr="00AE6649">
        <w:rPr>
          <w:rFonts w:ascii="Consolas" w:hAnsi="Consolas" w:cs="Consolas"/>
          <w:color w:val="000000"/>
          <w:spacing w:val="0"/>
          <w:szCs w:val="20"/>
          <w:lang w:val="en-US"/>
        </w:rPr>
        <w:t xml:space="preserve"> (i = 0; i &lt; 3; i++) {</w:t>
      </w:r>
    </w:p>
    <w:p w:rsidR="00AE6649" w:rsidRPr="00AE6649" w:rsidRDefault="00AE6649" w:rsidP="00751960">
      <w:pPr>
        <w:tabs>
          <w:tab w:val="left" w:pos="567"/>
        </w:tabs>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accel_16bit[i] = ((</w:t>
      </w:r>
      <w:r w:rsidRPr="00AE6649">
        <w:rPr>
          <w:rFonts w:ascii="Consolas" w:hAnsi="Consolas" w:cs="Consolas"/>
          <w:color w:val="005032"/>
          <w:spacing w:val="0"/>
          <w:szCs w:val="20"/>
          <w:lang w:val="en-US"/>
        </w:rPr>
        <w:t>int16_t</w:t>
      </w:r>
      <w:r w:rsidRPr="00AE6649">
        <w:rPr>
          <w:rFonts w:ascii="Consolas" w:hAnsi="Consolas" w:cs="Consolas"/>
          <w:color w:val="000000"/>
          <w:spacing w:val="0"/>
          <w:szCs w:val="20"/>
          <w:lang w:val="en-US"/>
        </w:rPr>
        <w:t>) accel_8bit[(2 * i) + 1] &lt;&lt; 8) | (accel_8bit[2 * i] &amp; 0xff);</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Calculating normalized acceleration</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sqrt(X^2 + Y^2 + Z^2)</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 xml:space="preserve">accel_normalized = </w:t>
      </w:r>
      <w:r w:rsidRPr="00AE6649">
        <w:rPr>
          <w:rFonts w:ascii="Consolas" w:hAnsi="Consolas" w:cs="Consolas"/>
          <w:b/>
          <w:bCs/>
          <w:color w:val="642880"/>
          <w:spacing w:val="0"/>
          <w:szCs w:val="20"/>
          <w:lang w:val="en-US"/>
        </w:rPr>
        <w:t>pow</w:t>
      </w:r>
      <w:r w:rsidRPr="00AE6649">
        <w:rPr>
          <w:rFonts w:ascii="Consolas" w:hAnsi="Consolas" w:cs="Consolas"/>
          <w:color w:val="000000"/>
          <w:spacing w:val="0"/>
          <w:szCs w:val="20"/>
          <w:lang w:val="en-US"/>
        </w:rPr>
        <w:t xml:space="preserve">(accel_16bit[0], 2) + </w:t>
      </w:r>
      <w:r w:rsidRPr="00AE6649">
        <w:rPr>
          <w:rFonts w:ascii="Consolas" w:hAnsi="Consolas" w:cs="Consolas"/>
          <w:b/>
          <w:bCs/>
          <w:color w:val="642880"/>
          <w:spacing w:val="0"/>
          <w:szCs w:val="20"/>
          <w:lang w:val="en-US"/>
        </w:rPr>
        <w:t>pow</w:t>
      </w:r>
      <w:r w:rsidRPr="00AE6649">
        <w:rPr>
          <w:rFonts w:ascii="Consolas" w:hAnsi="Consolas" w:cs="Consolas"/>
          <w:color w:val="000000"/>
          <w:spacing w:val="0"/>
          <w:szCs w:val="20"/>
          <w:lang w:val="en-US"/>
        </w:rPr>
        <w:t xml:space="preserve">(accel_16bit[1], 2) + </w:t>
      </w:r>
      <w:r w:rsidRPr="00AE6649">
        <w:rPr>
          <w:rFonts w:ascii="Consolas" w:hAnsi="Consolas" w:cs="Consolas"/>
          <w:b/>
          <w:bCs/>
          <w:color w:val="642880"/>
          <w:spacing w:val="0"/>
          <w:szCs w:val="20"/>
          <w:lang w:val="en-US"/>
        </w:rPr>
        <w:t>pow</w:t>
      </w:r>
      <w:r w:rsidRPr="00AE6649">
        <w:rPr>
          <w:rFonts w:ascii="Consolas" w:hAnsi="Consolas" w:cs="Consolas"/>
          <w:color w:val="000000"/>
          <w:spacing w:val="0"/>
          <w:szCs w:val="20"/>
          <w:lang w:val="en-US"/>
        </w:rPr>
        <w:t>(accel_16bit[2], 2);</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 xml:space="preserve">accel_normalized = </w:t>
      </w:r>
      <w:r w:rsidRPr="00AE6649">
        <w:rPr>
          <w:rFonts w:ascii="Consolas" w:hAnsi="Consolas" w:cs="Consolas"/>
          <w:b/>
          <w:bCs/>
          <w:color w:val="642880"/>
          <w:spacing w:val="0"/>
          <w:szCs w:val="20"/>
          <w:lang w:val="en-US"/>
        </w:rPr>
        <w:t>sqrt</w:t>
      </w:r>
      <w:r w:rsidRPr="00AE6649">
        <w:rPr>
          <w:rFonts w:ascii="Consolas" w:hAnsi="Consolas" w:cs="Consolas"/>
          <w:color w:val="000000"/>
          <w:spacing w:val="0"/>
          <w:szCs w:val="20"/>
          <w:lang w:val="en-US"/>
        </w:rPr>
        <w:t>(accel_normalized);</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currentSample = accel_normalized;</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Find high and low peak values</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b/>
          <w:bCs/>
          <w:color w:val="7F0055"/>
          <w:spacing w:val="0"/>
          <w:szCs w:val="20"/>
          <w:lang w:val="en-US"/>
        </w:rPr>
        <w:t>if</w:t>
      </w:r>
      <w:r w:rsidRPr="00AE6649">
        <w:rPr>
          <w:rFonts w:ascii="Consolas" w:hAnsi="Consolas" w:cs="Consolas"/>
          <w:color w:val="000000"/>
          <w:spacing w:val="0"/>
          <w:szCs w:val="20"/>
          <w:lang w:val="en-US"/>
        </w:rPr>
        <w:t>(lastSample != 0)</w:t>
      </w:r>
    </w:p>
    <w:p w:rsidR="00AE6649" w:rsidRPr="00AE6649" w:rsidRDefault="00AE6649" w:rsidP="00AE6649">
      <w:pPr>
        <w:autoSpaceDE w:val="0"/>
        <w:autoSpaceDN w:val="0"/>
        <w:adjustRightInd w:val="0"/>
        <w:spacing w:after="0" w:line="240" w:lineRule="auto"/>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b/>
          <w:bCs/>
          <w:color w:val="7F0055"/>
          <w:spacing w:val="0"/>
          <w:szCs w:val="20"/>
          <w:lang w:val="en-US"/>
        </w:rPr>
        <w:t>if</w:t>
      </w:r>
      <w:r w:rsidRPr="00AE6649">
        <w:rPr>
          <w:rFonts w:ascii="Consolas" w:hAnsi="Consolas" w:cs="Consolas"/>
          <w:color w:val="000000"/>
          <w:spacing w:val="0"/>
          <w:szCs w:val="20"/>
          <w:lang w:val="en-US"/>
        </w:rPr>
        <w:t>((currentSample - lastSample) &gt; 1000)</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Pr>
          <w:rFonts w:ascii="Consolas" w:hAnsi="Consolas" w:cs="Consolas"/>
          <w:color w:val="000000"/>
          <w:spacing w:val="0"/>
          <w:szCs w:val="20"/>
          <w:lang w:val="en-US"/>
        </w:rPr>
        <w:tab/>
      </w:r>
      <w:r w:rsidRPr="00AE6649">
        <w:rPr>
          <w:rFonts w:ascii="Consolas" w:hAnsi="Consolas" w:cs="Consolas"/>
          <w:color w:val="000000"/>
          <w:spacing w:val="0"/>
          <w:szCs w:val="20"/>
          <w:lang w:val="en-US"/>
        </w:rPr>
        <w:t>peakHighDetected = 1;</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Pr>
          <w:rFonts w:ascii="Consolas" w:hAnsi="Consolas" w:cs="Consolas"/>
          <w:color w:val="000000"/>
          <w:spacing w:val="0"/>
          <w:szCs w:val="20"/>
          <w:lang w:val="en-US"/>
        </w:rPr>
        <w:tab/>
      </w:r>
      <w:r w:rsidRPr="00AE6649">
        <w:rPr>
          <w:rFonts w:ascii="Consolas" w:hAnsi="Consolas" w:cs="Consolas"/>
          <w:color w:val="000000"/>
          <w:spacing w:val="0"/>
          <w:szCs w:val="20"/>
          <w:lang w:val="en-US"/>
        </w:rPr>
        <w:t>peakPositionDifference = 0;</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b/>
          <w:bCs/>
          <w:color w:val="7F0055"/>
          <w:spacing w:val="0"/>
          <w:szCs w:val="20"/>
          <w:lang w:val="en-US"/>
        </w:rPr>
        <w:t>if</w:t>
      </w:r>
      <w:r w:rsidRPr="00AE6649">
        <w:rPr>
          <w:rFonts w:ascii="Consolas" w:hAnsi="Consolas" w:cs="Consolas"/>
          <w:color w:val="000000"/>
          <w:spacing w:val="0"/>
          <w:szCs w:val="20"/>
          <w:lang w:val="en-US"/>
        </w:rPr>
        <w:t xml:space="preserve"> ((currentSample - lastSample) &lt; -1000)</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ab/>
        <w:t>peakLowDetected = 1;</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b/>
          <w:bCs/>
          <w:color w:val="7F0055"/>
          <w:spacing w:val="0"/>
          <w:szCs w:val="20"/>
          <w:lang w:val="en-US"/>
        </w:rPr>
        <w:t>if</w:t>
      </w:r>
      <w:r w:rsidRPr="00AE6649">
        <w:rPr>
          <w:rFonts w:ascii="Consolas" w:hAnsi="Consolas" w:cs="Consolas"/>
          <w:color w:val="000000"/>
          <w:spacing w:val="0"/>
          <w:szCs w:val="20"/>
          <w:lang w:val="en-US"/>
        </w:rPr>
        <w:t>(peakHighDetected &amp;&amp; !peakLowDetected)</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ab/>
        <w:t>peakPositionDifference++;</w:t>
      </w:r>
    </w:p>
    <w:p w:rsidR="00AE6649" w:rsidRPr="00AE6649" w:rsidRDefault="00AE6649" w:rsidP="00751960">
      <w:pPr>
        <w:tabs>
          <w:tab w:val="left" w:pos="567"/>
        </w:tabs>
        <w:autoSpaceDE w:val="0"/>
        <w:autoSpaceDN w:val="0"/>
        <w:adjustRightInd w:val="0"/>
        <w:spacing w:after="0" w:line="240" w:lineRule="auto"/>
        <w:jc w:val="left"/>
        <w:rPr>
          <w:rFonts w:ascii="Consolas" w:hAnsi="Consolas" w:cs="Consolas"/>
          <w:color w:val="auto"/>
          <w:spacing w:val="0"/>
          <w:szCs w:val="20"/>
          <w:lang w:val="en-US"/>
        </w:rPr>
      </w:pPr>
      <w:r>
        <w:rPr>
          <w:rFonts w:ascii="Consolas" w:hAnsi="Consolas" w:cs="Consolas"/>
          <w:color w:val="000000"/>
          <w:spacing w:val="0"/>
          <w:szCs w:val="20"/>
          <w:lang w:val="en-US"/>
        </w:rPr>
        <w:tab/>
      </w:r>
      <w:r w:rsidRPr="00AE6649">
        <w:rPr>
          <w:rFonts w:ascii="Consolas" w:hAnsi="Consolas" w:cs="Consolas"/>
          <w:color w:val="000000"/>
          <w:spacing w:val="0"/>
          <w:szCs w:val="20"/>
          <w:lang w:val="en-US"/>
        </w:rPr>
        <w:t>}</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lastRenderedPageBreak/>
        <w:t>}</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3F7F5F"/>
          <w:spacing w:val="0"/>
          <w:szCs w:val="20"/>
          <w:lang w:val="en-US"/>
        </w:rPr>
        <w:t>// Check if a step has been taken</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b/>
          <w:bCs/>
          <w:color w:val="7F0055"/>
          <w:spacing w:val="0"/>
          <w:szCs w:val="20"/>
          <w:lang w:val="en-US"/>
        </w:rPr>
        <w:t>if</w:t>
      </w:r>
      <w:r w:rsidRPr="00AE6649">
        <w:rPr>
          <w:rFonts w:ascii="Consolas" w:hAnsi="Consolas" w:cs="Consolas"/>
          <w:color w:val="000000"/>
          <w:spacing w:val="0"/>
          <w:szCs w:val="20"/>
          <w:lang w:val="en-US"/>
        </w:rPr>
        <w:t>(peakLowDetected &amp;&amp; peakHighDetected &amp;&amp; peakPositionDifference &lt; 4)</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ab/>
        <w:t>numberOfSteps++;</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ab/>
        <w:t>peakHighDetected = 0;</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ab/>
        <w:t>peakLowDetected = 0;</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ab/>
        <w:t>peakPositionDifference = 0;</w:t>
      </w:r>
    </w:p>
    <w:p w:rsidR="00AE6649" w:rsidRPr="00AE6649" w:rsidRDefault="00AE6649" w:rsidP="00751960">
      <w:pPr>
        <w:autoSpaceDE w:val="0"/>
        <w:autoSpaceDN w:val="0"/>
        <w:adjustRightInd w:val="0"/>
        <w:spacing w:after="0" w:line="240" w:lineRule="auto"/>
        <w:ind w:left="567"/>
        <w:jc w:val="left"/>
        <w:rPr>
          <w:rFonts w:ascii="Consolas" w:hAnsi="Consolas" w:cs="Consolas"/>
          <w:color w:val="auto"/>
          <w:spacing w:val="0"/>
          <w:szCs w:val="20"/>
          <w:lang w:val="en-US"/>
        </w:rPr>
      </w:pPr>
      <w:r w:rsidRPr="00AE6649">
        <w:rPr>
          <w:rFonts w:ascii="Consolas" w:hAnsi="Consolas" w:cs="Consolas"/>
          <w:color w:val="000000"/>
          <w:spacing w:val="0"/>
          <w:szCs w:val="20"/>
          <w:lang w:val="en-US"/>
        </w:rPr>
        <w:tab/>
        <w:t>Board_ledToggle(LED_RED);</w:t>
      </w:r>
    </w:p>
    <w:p w:rsidR="00AE6649" w:rsidRDefault="00AE6649" w:rsidP="00751960">
      <w:pPr>
        <w:autoSpaceDE w:val="0"/>
        <w:autoSpaceDN w:val="0"/>
        <w:adjustRightInd w:val="0"/>
        <w:spacing w:after="0" w:line="240" w:lineRule="auto"/>
        <w:ind w:left="567"/>
        <w:jc w:val="left"/>
        <w:rPr>
          <w:rFonts w:ascii="Consolas" w:hAnsi="Consolas" w:cs="Consolas"/>
          <w:color w:val="auto"/>
          <w:spacing w:val="0"/>
          <w:szCs w:val="20"/>
        </w:rPr>
      </w:pPr>
      <w:r>
        <w:rPr>
          <w:rFonts w:ascii="Consolas" w:hAnsi="Consolas" w:cs="Consolas"/>
          <w:color w:val="000000"/>
          <w:spacing w:val="0"/>
          <w:szCs w:val="20"/>
        </w:rPr>
        <w:t>}</w:t>
      </w:r>
    </w:p>
    <w:p w:rsidR="00AE6649" w:rsidRDefault="00AE6649" w:rsidP="00751960">
      <w:pPr>
        <w:autoSpaceDE w:val="0"/>
        <w:autoSpaceDN w:val="0"/>
        <w:adjustRightInd w:val="0"/>
        <w:spacing w:after="0" w:line="240" w:lineRule="auto"/>
        <w:ind w:left="567"/>
        <w:jc w:val="left"/>
        <w:rPr>
          <w:rFonts w:ascii="Consolas" w:hAnsi="Consolas" w:cs="Consolas"/>
          <w:color w:val="auto"/>
          <w:spacing w:val="0"/>
          <w:szCs w:val="20"/>
        </w:rPr>
      </w:pPr>
    </w:p>
    <w:p w:rsidR="00AE6649" w:rsidRDefault="00AE6649" w:rsidP="00751960">
      <w:pPr>
        <w:autoSpaceDE w:val="0"/>
        <w:autoSpaceDN w:val="0"/>
        <w:adjustRightInd w:val="0"/>
        <w:spacing w:after="0" w:line="240" w:lineRule="auto"/>
        <w:ind w:left="567"/>
        <w:jc w:val="left"/>
        <w:rPr>
          <w:rFonts w:ascii="Consolas" w:hAnsi="Consolas" w:cs="Consolas"/>
          <w:color w:val="auto"/>
          <w:spacing w:val="0"/>
          <w:szCs w:val="20"/>
        </w:rPr>
      </w:pPr>
      <w:r>
        <w:rPr>
          <w:rFonts w:ascii="Consolas" w:hAnsi="Consolas" w:cs="Consolas"/>
          <w:color w:val="000000"/>
          <w:spacing w:val="0"/>
          <w:szCs w:val="20"/>
        </w:rPr>
        <w:t>lastSample = currentSample;</w:t>
      </w:r>
    </w:p>
    <w:p w:rsidR="005900D2" w:rsidRPr="009478A1" w:rsidRDefault="00AE6649" w:rsidP="00AE6649">
      <w:pPr>
        <w:rPr>
          <w:rFonts w:ascii="Consolas" w:hAnsi="Consolas" w:cs="Consolas"/>
          <w:color w:val="000000"/>
          <w:spacing w:val="0"/>
          <w:szCs w:val="20"/>
          <w:lang w:val="en-US"/>
        </w:rPr>
      </w:pPr>
      <w:r>
        <w:rPr>
          <w:rFonts w:ascii="Consolas" w:hAnsi="Consolas" w:cs="Consolas"/>
          <w:color w:val="000000"/>
          <w:spacing w:val="0"/>
          <w:szCs w:val="20"/>
        </w:rPr>
        <w:t>}</w:t>
      </w:r>
    </w:p>
    <w:p w:rsidR="005900D2" w:rsidRPr="00351DF5" w:rsidRDefault="005900D2" w:rsidP="00351DF5">
      <w:pPr>
        <w:rPr>
          <w:lang w:val="en-US"/>
        </w:rPr>
      </w:pPr>
    </w:p>
    <w:p w:rsidR="00535DED" w:rsidRPr="00F903D2" w:rsidRDefault="00535DED" w:rsidP="00535DED">
      <w:pPr>
        <w:pStyle w:val="Billedtekst"/>
        <w:jc w:val="left"/>
        <w:rPr>
          <w:lang w:val="en-US"/>
        </w:rPr>
      </w:pPr>
    </w:p>
    <w:p w:rsidR="00E005D3" w:rsidRPr="00F903D2" w:rsidRDefault="00E005D3" w:rsidP="00E005D3">
      <w:pPr>
        <w:rPr>
          <w:lang w:val="en-US"/>
        </w:rPr>
      </w:pPr>
    </w:p>
    <w:sectPr w:rsidR="00E005D3" w:rsidRPr="00F903D2" w:rsidSect="00263CBA">
      <w:footerReference w:type="even" r:id="rId16"/>
      <w:footerReference w:type="default" r:id="rId17"/>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57C" w:rsidRDefault="0005257C" w:rsidP="00C77218">
      <w:pPr>
        <w:spacing w:after="0" w:line="240" w:lineRule="auto"/>
      </w:pPr>
      <w:r>
        <w:separator/>
      </w:r>
    </w:p>
  </w:endnote>
  <w:endnote w:type="continuationSeparator" w:id="0">
    <w:p w:rsidR="0005257C" w:rsidRDefault="0005257C"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A30C87">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A30C87">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05257C"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30C87">
      <w:rPr>
        <w:b/>
        <w:noProof/>
      </w:rPr>
      <w:t>4</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30C87">
      <w:rPr>
        <w:b/>
        <w:noProof/>
      </w:rPr>
      <w:t>8</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30C87">
              <w:rPr>
                <w:b/>
                <w:noProof/>
              </w:rPr>
              <w:t>3</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30C87">
              <w:rPr>
                <w:b/>
                <w:noProof/>
              </w:rPr>
              <w:t>8</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57C" w:rsidRDefault="0005257C" w:rsidP="00C77218">
      <w:pPr>
        <w:spacing w:after="0" w:line="240" w:lineRule="auto"/>
      </w:pPr>
      <w:r>
        <w:separator/>
      </w:r>
    </w:p>
  </w:footnote>
  <w:footnote w:type="continuationSeparator" w:id="0">
    <w:p w:rsidR="0005257C" w:rsidRDefault="0005257C"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575B"/>
    <w:multiLevelType w:val="hybridMultilevel"/>
    <w:tmpl w:val="EC7E5C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2">
    <w:nsid w:val="4DB908E7"/>
    <w:multiLevelType w:val="hybridMultilevel"/>
    <w:tmpl w:val="71C86A78"/>
    <w:lvl w:ilvl="0" w:tplc="51D273F2">
      <w:start w:val="1"/>
      <w:numFmt w:val="decimal"/>
      <w:lvlText w:val="%1."/>
      <w:lvlJc w:val="left"/>
      <w:pPr>
        <w:ind w:left="420" w:hanging="360"/>
      </w:pPr>
      <w:rPr>
        <w:rFonts w:hint="default"/>
      </w:r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abstractNum w:abstractNumId="3">
    <w:nsid w:val="5D704BC6"/>
    <w:multiLevelType w:val="hybridMultilevel"/>
    <w:tmpl w:val="521685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16E"/>
    <w:rsid w:val="0000464E"/>
    <w:rsid w:val="00005583"/>
    <w:rsid w:val="00005FED"/>
    <w:rsid w:val="0000641A"/>
    <w:rsid w:val="00010EB3"/>
    <w:rsid w:val="00012290"/>
    <w:rsid w:val="00012AEA"/>
    <w:rsid w:val="00012FBA"/>
    <w:rsid w:val="00012FBE"/>
    <w:rsid w:val="00014076"/>
    <w:rsid w:val="00014CEA"/>
    <w:rsid w:val="0001544D"/>
    <w:rsid w:val="0001627B"/>
    <w:rsid w:val="00017BF0"/>
    <w:rsid w:val="00017D25"/>
    <w:rsid w:val="00020DD5"/>
    <w:rsid w:val="00020E6C"/>
    <w:rsid w:val="00021859"/>
    <w:rsid w:val="00021F95"/>
    <w:rsid w:val="00022192"/>
    <w:rsid w:val="000223C5"/>
    <w:rsid w:val="000247D1"/>
    <w:rsid w:val="00024C56"/>
    <w:rsid w:val="00024D29"/>
    <w:rsid w:val="00024DCD"/>
    <w:rsid w:val="000259B8"/>
    <w:rsid w:val="00025AE7"/>
    <w:rsid w:val="00026BA7"/>
    <w:rsid w:val="00026BF6"/>
    <w:rsid w:val="00026E6C"/>
    <w:rsid w:val="00026EC6"/>
    <w:rsid w:val="000271BE"/>
    <w:rsid w:val="000300EB"/>
    <w:rsid w:val="00030625"/>
    <w:rsid w:val="00030C7F"/>
    <w:rsid w:val="00031811"/>
    <w:rsid w:val="00032437"/>
    <w:rsid w:val="000324B5"/>
    <w:rsid w:val="000327A4"/>
    <w:rsid w:val="00033C8F"/>
    <w:rsid w:val="000344EE"/>
    <w:rsid w:val="000360D3"/>
    <w:rsid w:val="000361EA"/>
    <w:rsid w:val="00036A0E"/>
    <w:rsid w:val="000374AB"/>
    <w:rsid w:val="000407CD"/>
    <w:rsid w:val="00041053"/>
    <w:rsid w:val="00041161"/>
    <w:rsid w:val="00041EEB"/>
    <w:rsid w:val="000423D1"/>
    <w:rsid w:val="000443E4"/>
    <w:rsid w:val="00044FEA"/>
    <w:rsid w:val="00045BC5"/>
    <w:rsid w:val="00046E9D"/>
    <w:rsid w:val="00047719"/>
    <w:rsid w:val="00050AFA"/>
    <w:rsid w:val="00050B25"/>
    <w:rsid w:val="00050DD5"/>
    <w:rsid w:val="00050E33"/>
    <w:rsid w:val="0005174C"/>
    <w:rsid w:val="00051D02"/>
    <w:rsid w:val="00052242"/>
    <w:rsid w:val="0005257C"/>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073"/>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D49"/>
    <w:rsid w:val="00073FA0"/>
    <w:rsid w:val="00074068"/>
    <w:rsid w:val="000746E8"/>
    <w:rsid w:val="00074A14"/>
    <w:rsid w:val="00074B5A"/>
    <w:rsid w:val="0007594F"/>
    <w:rsid w:val="00076033"/>
    <w:rsid w:val="000761A9"/>
    <w:rsid w:val="000767A8"/>
    <w:rsid w:val="000771EF"/>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284"/>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2F77"/>
    <w:rsid w:val="000A52C3"/>
    <w:rsid w:val="000A54AF"/>
    <w:rsid w:val="000A64BC"/>
    <w:rsid w:val="000A7145"/>
    <w:rsid w:val="000A73AB"/>
    <w:rsid w:val="000A7678"/>
    <w:rsid w:val="000A7A1F"/>
    <w:rsid w:val="000B0BD4"/>
    <w:rsid w:val="000B0F9A"/>
    <w:rsid w:val="000B30AF"/>
    <w:rsid w:val="000B355F"/>
    <w:rsid w:val="000B3E13"/>
    <w:rsid w:val="000B51BF"/>
    <w:rsid w:val="000B5373"/>
    <w:rsid w:val="000B5D94"/>
    <w:rsid w:val="000B6569"/>
    <w:rsid w:val="000B79E9"/>
    <w:rsid w:val="000B7A86"/>
    <w:rsid w:val="000B7CBD"/>
    <w:rsid w:val="000C03A8"/>
    <w:rsid w:val="000C04A6"/>
    <w:rsid w:val="000C065D"/>
    <w:rsid w:val="000C171C"/>
    <w:rsid w:val="000C1F0F"/>
    <w:rsid w:val="000C1FAE"/>
    <w:rsid w:val="000C2A34"/>
    <w:rsid w:val="000C396D"/>
    <w:rsid w:val="000C39E3"/>
    <w:rsid w:val="000C3E24"/>
    <w:rsid w:val="000C4B2D"/>
    <w:rsid w:val="000C4E7F"/>
    <w:rsid w:val="000C52F7"/>
    <w:rsid w:val="000C54AB"/>
    <w:rsid w:val="000C5B61"/>
    <w:rsid w:val="000C5BCE"/>
    <w:rsid w:val="000C652B"/>
    <w:rsid w:val="000D05F8"/>
    <w:rsid w:val="000D0A1F"/>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36"/>
    <w:rsid w:val="000E6DA2"/>
    <w:rsid w:val="000E743E"/>
    <w:rsid w:val="000F0515"/>
    <w:rsid w:val="000F1C35"/>
    <w:rsid w:val="000F1CDC"/>
    <w:rsid w:val="000F2283"/>
    <w:rsid w:val="000F2711"/>
    <w:rsid w:val="000F32F0"/>
    <w:rsid w:val="000F41ED"/>
    <w:rsid w:val="000F50B0"/>
    <w:rsid w:val="000F5EC4"/>
    <w:rsid w:val="000F60AC"/>
    <w:rsid w:val="000F73CE"/>
    <w:rsid w:val="000F78DE"/>
    <w:rsid w:val="000F79F7"/>
    <w:rsid w:val="000F7B1B"/>
    <w:rsid w:val="00100752"/>
    <w:rsid w:val="00100EF9"/>
    <w:rsid w:val="00101CA0"/>
    <w:rsid w:val="00102B2E"/>
    <w:rsid w:val="00102E96"/>
    <w:rsid w:val="00102EB6"/>
    <w:rsid w:val="001033CB"/>
    <w:rsid w:val="00103628"/>
    <w:rsid w:val="00103D19"/>
    <w:rsid w:val="00104710"/>
    <w:rsid w:val="00107E80"/>
    <w:rsid w:val="0011058F"/>
    <w:rsid w:val="0011060C"/>
    <w:rsid w:val="00111DB0"/>
    <w:rsid w:val="001130FF"/>
    <w:rsid w:val="001145F5"/>
    <w:rsid w:val="00115D73"/>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0368"/>
    <w:rsid w:val="001310BB"/>
    <w:rsid w:val="00131D10"/>
    <w:rsid w:val="00132DF3"/>
    <w:rsid w:val="00137FD6"/>
    <w:rsid w:val="00140449"/>
    <w:rsid w:val="00140D78"/>
    <w:rsid w:val="001411A7"/>
    <w:rsid w:val="001416D1"/>
    <w:rsid w:val="001416E4"/>
    <w:rsid w:val="00142921"/>
    <w:rsid w:val="001434F0"/>
    <w:rsid w:val="0014394E"/>
    <w:rsid w:val="00144430"/>
    <w:rsid w:val="00144CFD"/>
    <w:rsid w:val="00144EAF"/>
    <w:rsid w:val="0014533B"/>
    <w:rsid w:val="00145CB8"/>
    <w:rsid w:val="00146FFE"/>
    <w:rsid w:val="001471F3"/>
    <w:rsid w:val="0014729A"/>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352"/>
    <w:rsid w:val="00167581"/>
    <w:rsid w:val="001677AA"/>
    <w:rsid w:val="00167B89"/>
    <w:rsid w:val="00170F41"/>
    <w:rsid w:val="00171F00"/>
    <w:rsid w:val="00172667"/>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298F"/>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2B32"/>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0E7"/>
    <w:rsid w:val="001D530D"/>
    <w:rsid w:val="001D6028"/>
    <w:rsid w:val="001D6215"/>
    <w:rsid w:val="001D63A4"/>
    <w:rsid w:val="001D73DD"/>
    <w:rsid w:val="001D7D58"/>
    <w:rsid w:val="001E1E09"/>
    <w:rsid w:val="001E1EB8"/>
    <w:rsid w:val="001E21F1"/>
    <w:rsid w:val="001E29E9"/>
    <w:rsid w:val="001E3C5B"/>
    <w:rsid w:val="001F1CC2"/>
    <w:rsid w:val="001F21EC"/>
    <w:rsid w:val="001F3091"/>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3FCC"/>
    <w:rsid w:val="002445D3"/>
    <w:rsid w:val="002453B3"/>
    <w:rsid w:val="00245FD6"/>
    <w:rsid w:val="00247108"/>
    <w:rsid w:val="002501D4"/>
    <w:rsid w:val="0025065C"/>
    <w:rsid w:val="002508BA"/>
    <w:rsid w:val="00250FA0"/>
    <w:rsid w:val="0025123F"/>
    <w:rsid w:val="0025184F"/>
    <w:rsid w:val="00252AEB"/>
    <w:rsid w:val="00252E69"/>
    <w:rsid w:val="00252FDC"/>
    <w:rsid w:val="00253307"/>
    <w:rsid w:val="0025429E"/>
    <w:rsid w:val="00256034"/>
    <w:rsid w:val="00257469"/>
    <w:rsid w:val="0025782D"/>
    <w:rsid w:val="00260F2B"/>
    <w:rsid w:val="00260F38"/>
    <w:rsid w:val="00260FCD"/>
    <w:rsid w:val="002610A3"/>
    <w:rsid w:val="0026158B"/>
    <w:rsid w:val="00262A31"/>
    <w:rsid w:val="00263AA0"/>
    <w:rsid w:val="00263CBA"/>
    <w:rsid w:val="0026471C"/>
    <w:rsid w:val="0026477F"/>
    <w:rsid w:val="002651FA"/>
    <w:rsid w:val="00265264"/>
    <w:rsid w:val="00265566"/>
    <w:rsid w:val="002663FD"/>
    <w:rsid w:val="00266DDC"/>
    <w:rsid w:val="00267B22"/>
    <w:rsid w:val="00267DA9"/>
    <w:rsid w:val="002709DA"/>
    <w:rsid w:val="00270C46"/>
    <w:rsid w:val="00271594"/>
    <w:rsid w:val="00272059"/>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6B7F"/>
    <w:rsid w:val="00297FDE"/>
    <w:rsid w:val="002A04CA"/>
    <w:rsid w:val="002A04D4"/>
    <w:rsid w:val="002A0884"/>
    <w:rsid w:val="002A0C3C"/>
    <w:rsid w:val="002A0FDD"/>
    <w:rsid w:val="002A1031"/>
    <w:rsid w:val="002A13CD"/>
    <w:rsid w:val="002A1876"/>
    <w:rsid w:val="002A1B6B"/>
    <w:rsid w:val="002A1D40"/>
    <w:rsid w:val="002A22A5"/>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4B12"/>
    <w:rsid w:val="002B4E80"/>
    <w:rsid w:val="002B569D"/>
    <w:rsid w:val="002B6307"/>
    <w:rsid w:val="002B6536"/>
    <w:rsid w:val="002B6B98"/>
    <w:rsid w:val="002B7257"/>
    <w:rsid w:val="002C089A"/>
    <w:rsid w:val="002C0CC2"/>
    <w:rsid w:val="002C1A7B"/>
    <w:rsid w:val="002C1BFC"/>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64A4"/>
    <w:rsid w:val="002F70D8"/>
    <w:rsid w:val="002F7B4D"/>
    <w:rsid w:val="00300D70"/>
    <w:rsid w:val="00300F3F"/>
    <w:rsid w:val="003013B3"/>
    <w:rsid w:val="0030142B"/>
    <w:rsid w:val="00301FB6"/>
    <w:rsid w:val="003022D3"/>
    <w:rsid w:val="0030248C"/>
    <w:rsid w:val="00302769"/>
    <w:rsid w:val="00302F61"/>
    <w:rsid w:val="003046C5"/>
    <w:rsid w:val="00305528"/>
    <w:rsid w:val="003057B2"/>
    <w:rsid w:val="0030644B"/>
    <w:rsid w:val="003064B6"/>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45D"/>
    <w:rsid w:val="00317BB8"/>
    <w:rsid w:val="00320302"/>
    <w:rsid w:val="003203E8"/>
    <w:rsid w:val="003216D8"/>
    <w:rsid w:val="00321F2C"/>
    <w:rsid w:val="003236CC"/>
    <w:rsid w:val="00324BEF"/>
    <w:rsid w:val="003259D7"/>
    <w:rsid w:val="0032647D"/>
    <w:rsid w:val="00326C37"/>
    <w:rsid w:val="00326D10"/>
    <w:rsid w:val="0032753C"/>
    <w:rsid w:val="00327CE4"/>
    <w:rsid w:val="00330363"/>
    <w:rsid w:val="00330627"/>
    <w:rsid w:val="00332376"/>
    <w:rsid w:val="00332498"/>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1DF5"/>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B92"/>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2CE"/>
    <w:rsid w:val="00397917"/>
    <w:rsid w:val="003A034D"/>
    <w:rsid w:val="003A0F56"/>
    <w:rsid w:val="003A32A8"/>
    <w:rsid w:val="003A3926"/>
    <w:rsid w:val="003A403C"/>
    <w:rsid w:val="003A4BEA"/>
    <w:rsid w:val="003A5299"/>
    <w:rsid w:val="003A5DB2"/>
    <w:rsid w:val="003A61E3"/>
    <w:rsid w:val="003A6956"/>
    <w:rsid w:val="003A6CBF"/>
    <w:rsid w:val="003A6E06"/>
    <w:rsid w:val="003A6FF1"/>
    <w:rsid w:val="003A738F"/>
    <w:rsid w:val="003A7420"/>
    <w:rsid w:val="003A7D3A"/>
    <w:rsid w:val="003B0CDE"/>
    <w:rsid w:val="003B12BE"/>
    <w:rsid w:val="003B329B"/>
    <w:rsid w:val="003B4307"/>
    <w:rsid w:val="003B5AE8"/>
    <w:rsid w:val="003B63E9"/>
    <w:rsid w:val="003B6D46"/>
    <w:rsid w:val="003B6D68"/>
    <w:rsid w:val="003B7ED9"/>
    <w:rsid w:val="003C0D0B"/>
    <w:rsid w:val="003C0E87"/>
    <w:rsid w:val="003C1A43"/>
    <w:rsid w:val="003C231B"/>
    <w:rsid w:val="003C3408"/>
    <w:rsid w:val="003C3DAD"/>
    <w:rsid w:val="003C3FF6"/>
    <w:rsid w:val="003C4965"/>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94E"/>
    <w:rsid w:val="003E0D0A"/>
    <w:rsid w:val="003E0E65"/>
    <w:rsid w:val="003E100F"/>
    <w:rsid w:val="003E1FAE"/>
    <w:rsid w:val="003E2EB2"/>
    <w:rsid w:val="003E3A81"/>
    <w:rsid w:val="003E3B27"/>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5899"/>
    <w:rsid w:val="003F6185"/>
    <w:rsid w:val="003F66DD"/>
    <w:rsid w:val="003F76FE"/>
    <w:rsid w:val="003F7A95"/>
    <w:rsid w:val="00400025"/>
    <w:rsid w:val="004005B5"/>
    <w:rsid w:val="004013B4"/>
    <w:rsid w:val="0040181B"/>
    <w:rsid w:val="00401B55"/>
    <w:rsid w:val="00401C91"/>
    <w:rsid w:val="00401F7F"/>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9F1"/>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115"/>
    <w:rsid w:val="00422F81"/>
    <w:rsid w:val="00423CCD"/>
    <w:rsid w:val="00423CCF"/>
    <w:rsid w:val="00425AB7"/>
    <w:rsid w:val="0042622F"/>
    <w:rsid w:val="00426F9D"/>
    <w:rsid w:val="004277DC"/>
    <w:rsid w:val="00427943"/>
    <w:rsid w:val="00430C0A"/>
    <w:rsid w:val="00430E62"/>
    <w:rsid w:val="00431676"/>
    <w:rsid w:val="0043204C"/>
    <w:rsid w:val="0043365A"/>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0BBD"/>
    <w:rsid w:val="00452ACB"/>
    <w:rsid w:val="0045435F"/>
    <w:rsid w:val="00454F4E"/>
    <w:rsid w:val="00455365"/>
    <w:rsid w:val="004557F4"/>
    <w:rsid w:val="00456015"/>
    <w:rsid w:val="0045604D"/>
    <w:rsid w:val="00456054"/>
    <w:rsid w:val="00456B95"/>
    <w:rsid w:val="00456C0D"/>
    <w:rsid w:val="00456FC8"/>
    <w:rsid w:val="0046079A"/>
    <w:rsid w:val="004619EC"/>
    <w:rsid w:val="004622D6"/>
    <w:rsid w:val="00462ACD"/>
    <w:rsid w:val="00462B67"/>
    <w:rsid w:val="00462E76"/>
    <w:rsid w:val="00462FA3"/>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7F3"/>
    <w:rsid w:val="00474DA4"/>
    <w:rsid w:val="004753BD"/>
    <w:rsid w:val="00475536"/>
    <w:rsid w:val="00475AD4"/>
    <w:rsid w:val="00476581"/>
    <w:rsid w:val="00476FB0"/>
    <w:rsid w:val="00477461"/>
    <w:rsid w:val="00477513"/>
    <w:rsid w:val="00480944"/>
    <w:rsid w:val="00480AE4"/>
    <w:rsid w:val="00480F3F"/>
    <w:rsid w:val="00482333"/>
    <w:rsid w:val="00482408"/>
    <w:rsid w:val="00482CF0"/>
    <w:rsid w:val="0048325C"/>
    <w:rsid w:val="004837BB"/>
    <w:rsid w:val="004837E8"/>
    <w:rsid w:val="004843B3"/>
    <w:rsid w:val="00485378"/>
    <w:rsid w:val="00485694"/>
    <w:rsid w:val="00485D85"/>
    <w:rsid w:val="00486675"/>
    <w:rsid w:val="00486AAF"/>
    <w:rsid w:val="00486F32"/>
    <w:rsid w:val="004872BF"/>
    <w:rsid w:val="004875E9"/>
    <w:rsid w:val="00487C14"/>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1E98"/>
    <w:rsid w:val="004B22A8"/>
    <w:rsid w:val="004B23D1"/>
    <w:rsid w:val="004B3A76"/>
    <w:rsid w:val="004B41B6"/>
    <w:rsid w:val="004B4B71"/>
    <w:rsid w:val="004B5C51"/>
    <w:rsid w:val="004B6B2D"/>
    <w:rsid w:val="004B787D"/>
    <w:rsid w:val="004C018C"/>
    <w:rsid w:val="004C019C"/>
    <w:rsid w:val="004C03E0"/>
    <w:rsid w:val="004C2B04"/>
    <w:rsid w:val="004C3945"/>
    <w:rsid w:val="004C3A78"/>
    <w:rsid w:val="004C43DE"/>
    <w:rsid w:val="004C4DCA"/>
    <w:rsid w:val="004C6408"/>
    <w:rsid w:val="004C6482"/>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4B4"/>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F0D3F"/>
    <w:rsid w:val="004F2729"/>
    <w:rsid w:val="004F2D38"/>
    <w:rsid w:val="004F303F"/>
    <w:rsid w:val="004F4ADD"/>
    <w:rsid w:val="004F53A3"/>
    <w:rsid w:val="004F56E7"/>
    <w:rsid w:val="004F673B"/>
    <w:rsid w:val="004F6A3B"/>
    <w:rsid w:val="004F7214"/>
    <w:rsid w:val="004F79A7"/>
    <w:rsid w:val="004F79CA"/>
    <w:rsid w:val="004F7A05"/>
    <w:rsid w:val="004F7E61"/>
    <w:rsid w:val="00500555"/>
    <w:rsid w:val="0050056C"/>
    <w:rsid w:val="00500660"/>
    <w:rsid w:val="00500829"/>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183"/>
    <w:rsid w:val="0053159E"/>
    <w:rsid w:val="00533BA2"/>
    <w:rsid w:val="00533DBA"/>
    <w:rsid w:val="005349B1"/>
    <w:rsid w:val="005353A0"/>
    <w:rsid w:val="005356EC"/>
    <w:rsid w:val="00535950"/>
    <w:rsid w:val="00535DED"/>
    <w:rsid w:val="005362AE"/>
    <w:rsid w:val="005362B2"/>
    <w:rsid w:val="00536599"/>
    <w:rsid w:val="00536A47"/>
    <w:rsid w:val="005371FF"/>
    <w:rsid w:val="00537BE2"/>
    <w:rsid w:val="0054009F"/>
    <w:rsid w:val="0054037A"/>
    <w:rsid w:val="005403A9"/>
    <w:rsid w:val="00540714"/>
    <w:rsid w:val="00540C58"/>
    <w:rsid w:val="00540DB5"/>
    <w:rsid w:val="00541465"/>
    <w:rsid w:val="0054162D"/>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2CA4"/>
    <w:rsid w:val="005638DE"/>
    <w:rsid w:val="00564447"/>
    <w:rsid w:val="0056444D"/>
    <w:rsid w:val="0056573A"/>
    <w:rsid w:val="00567861"/>
    <w:rsid w:val="00570162"/>
    <w:rsid w:val="00570202"/>
    <w:rsid w:val="00570B3B"/>
    <w:rsid w:val="00572A78"/>
    <w:rsid w:val="005737F5"/>
    <w:rsid w:val="005744A2"/>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00D2"/>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1C4C"/>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4F27"/>
    <w:rsid w:val="005D55E0"/>
    <w:rsid w:val="005D5DEE"/>
    <w:rsid w:val="005D657C"/>
    <w:rsid w:val="005D71DF"/>
    <w:rsid w:val="005D720E"/>
    <w:rsid w:val="005D74B7"/>
    <w:rsid w:val="005D7538"/>
    <w:rsid w:val="005D7987"/>
    <w:rsid w:val="005E04D0"/>
    <w:rsid w:val="005E065E"/>
    <w:rsid w:val="005E0D7C"/>
    <w:rsid w:val="005E1711"/>
    <w:rsid w:val="005E18A3"/>
    <w:rsid w:val="005E20DB"/>
    <w:rsid w:val="005E269F"/>
    <w:rsid w:val="005E27AF"/>
    <w:rsid w:val="005E2A06"/>
    <w:rsid w:val="005E3A49"/>
    <w:rsid w:val="005E4D5D"/>
    <w:rsid w:val="005E5F3D"/>
    <w:rsid w:val="005E5FAE"/>
    <w:rsid w:val="005F0465"/>
    <w:rsid w:val="005F082E"/>
    <w:rsid w:val="005F1192"/>
    <w:rsid w:val="005F21CF"/>
    <w:rsid w:val="005F280B"/>
    <w:rsid w:val="005F2F6E"/>
    <w:rsid w:val="005F34CA"/>
    <w:rsid w:val="005F3506"/>
    <w:rsid w:val="005F45C4"/>
    <w:rsid w:val="005F46E3"/>
    <w:rsid w:val="005F4C11"/>
    <w:rsid w:val="005F4DAC"/>
    <w:rsid w:val="005F5272"/>
    <w:rsid w:val="005F5AC5"/>
    <w:rsid w:val="005F62B1"/>
    <w:rsid w:val="005F63A6"/>
    <w:rsid w:val="005F7936"/>
    <w:rsid w:val="005F7AA7"/>
    <w:rsid w:val="00600791"/>
    <w:rsid w:val="00600BDA"/>
    <w:rsid w:val="0060129E"/>
    <w:rsid w:val="006019DD"/>
    <w:rsid w:val="00602FEF"/>
    <w:rsid w:val="00605238"/>
    <w:rsid w:val="00605AAD"/>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542"/>
    <w:rsid w:val="00620AAA"/>
    <w:rsid w:val="006210E6"/>
    <w:rsid w:val="0062166E"/>
    <w:rsid w:val="0062174A"/>
    <w:rsid w:val="00621947"/>
    <w:rsid w:val="00621D65"/>
    <w:rsid w:val="006220BD"/>
    <w:rsid w:val="00622146"/>
    <w:rsid w:val="00622177"/>
    <w:rsid w:val="00622E86"/>
    <w:rsid w:val="006237AF"/>
    <w:rsid w:val="00623C16"/>
    <w:rsid w:val="00623E97"/>
    <w:rsid w:val="00624704"/>
    <w:rsid w:val="00624C97"/>
    <w:rsid w:val="00625090"/>
    <w:rsid w:val="0062625B"/>
    <w:rsid w:val="006264BD"/>
    <w:rsid w:val="0062710C"/>
    <w:rsid w:val="00627333"/>
    <w:rsid w:val="006273AA"/>
    <w:rsid w:val="0062778A"/>
    <w:rsid w:val="00627CED"/>
    <w:rsid w:val="00627F02"/>
    <w:rsid w:val="00630249"/>
    <w:rsid w:val="0063030A"/>
    <w:rsid w:val="00630505"/>
    <w:rsid w:val="00630CB7"/>
    <w:rsid w:val="00630D0A"/>
    <w:rsid w:val="00631437"/>
    <w:rsid w:val="006315BB"/>
    <w:rsid w:val="006324E7"/>
    <w:rsid w:val="00632783"/>
    <w:rsid w:val="00632D11"/>
    <w:rsid w:val="00633A44"/>
    <w:rsid w:val="006348AC"/>
    <w:rsid w:val="00634CF0"/>
    <w:rsid w:val="006356CD"/>
    <w:rsid w:val="00635948"/>
    <w:rsid w:val="00635D10"/>
    <w:rsid w:val="00635DBF"/>
    <w:rsid w:val="00635DE2"/>
    <w:rsid w:val="0063627E"/>
    <w:rsid w:val="006367B2"/>
    <w:rsid w:val="00636927"/>
    <w:rsid w:val="00636A83"/>
    <w:rsid w:val="00636AB1"/>
    <w:rsid w:val="006370B5"/>
    <w:rsid w:val="00637425"/>
    <w:rsid w:val="00637D5D"/>
    <w:rsid w:val="00637FD2"/>
    <w:rsid w:val="006400BF"/>
    <w:rsid w:val="0064034D"/>
    <w:rsid w:val="006407F8"/>
    <w:rsid w:val="00640A0B"/>
    <w:rsid w:val="00640C5F"/>
    <w:rsid w:val="00641044"/>
    <w:rsid w:val="00641855"/>
    <w:rsid w:val="006424E6"/>
    <w:rsid w:val="006429A2"/>
    <w:rsid w:val="00643519"/>
    <w:rsid w:val="006439ED"/>
    <w:rsid w:val="0064585D"/>
    <w:rsid w:val="00645FBB"/>
    <w:rsid w:val="00646629"/>
    <w:rsid w:val="00646F04"/>
    <w:rsid w:val="006471D9"/>
    <w:rsid w:val="006477A9"/>
    <w:rsid w:val="00647F4C"/>
    <w:rsid w:val="00647FEE"/>
    <w:rsid w:val="006507C5"/>
    <w:rsid w:val="00651AA5"/>
    <w:rsid w:val="00651AE1"/>
    <w:rsid w:val="00652AA9"/>
    <w:rsid w:val="00652C0B"/>
    <w:rsid w:val="00652F26"/>
    <w:rsid w:val="00653AB1"/>
    <w:rsid w:val="006540E0"/>
    <w:rsid w:val="00654BDF"/>
    <w:rsid w:val="00655102"/>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A6F"/>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62DE"/>
    <w:rsid w:val="0067678F"/>
    <w:rsid w:val="00677120"/>
    <w:rsid w:val="006809BC"/>
    <w:rsid w:val="00681A77"/>
    <w:rsid w:val="00682B78"/>
    <w:rsid w:val="006838B8"/>
    <w:rsid w:val="00683ABD"/>
    <w:rsid w:val="00684CA7"/>
    <w:rsid w:val="00685705"/>
    <w:rsid w:val="006865BE"/>
    <w:rsid w:val="00687049"/>
    <w:rsid w:val="006874C6"/>
    <w:rsid w:val="00687A2C"/>
    <w:rsid w:val="0069061B"/>
    <w:rsid w:val="00691966"/>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B7F0C"/>
    <w:rsid w:val="006C1D2E"/>
    <w:rsid w:val="006C1FB7"/>
    <w:rsid w:val="006C25CF"/>
    <w:rsid w:val="006C2701"/>
    <w:rsid w:val="006C3831"/>
    <w:rsid w:val="006C56B5"/>
    <w:rsid w:val="006C6BE7"/>
    <w:rsid w:val="006C6DC9"/>
    <w:rsid w:val="006C6DF2"/>
    <w:rsid w:val="006C79CE"/>
    <w:rsid w:val="006D0A96"/>
    <w:rsid w:val="006D100F"/>
    <w:rsid w:val="006D11C6"/>
    <w:rsid w:val="006D21E9"/>
    <w:rsid w:val="006D2C51"/>
    <w:rsid w:val="006D3091"/>
    <w:rsid w:val="006D30B0"/>
    <w:rsid w:val="006D31C0"/>
    <w:rsid w:val="006D3B83"/>
    <w:rsid w:val="006D4B81"/>
    <w:rsid w:val="006D5637"/>
    <w:rsid w:val="006D59A9"/>
    <w:rsid w:val="006D5B22"/>
    <w:rsid w:val="006D643E"/>
    <w:rsid w:val="006D6BE7"/>
    <w:rsid w:val="006D6CB0"/>
    <w:rsid w:val="006D7AA5"/>
    <w:rsid w:val="006E021B"/>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C2A"/>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1951"/>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E39"/>
    <w:rsid w:val="00745F60"/>
    <w:rsid w:val="00746875"/>
    <w:rsid w:val="00746981"/>
    <w:rsid w:val="00746A4A"/>
    <w:rsid w:val="00747864"/>
    <w:rsid w:val="00751960"/>
    <w:rsid w:val="00751D27"/>
    <w:rsid w:val="00753236"/>
    <w:rsid w:val="007536D4"/>
    <w:rsid w:val="00754F7A"/>
    <w:rsid w:val="007557E5"/>
    <w:rsid w:val="00756FC2"/>
    <w:rsid w:val="00757127"/>
    <w:rsid w:val="007577B2"/>
    <w:rsid w:val="00757FEA"/>
    <w:rsid w:val="00760013"/>
    <w:rsid w:val="007605AD"/>
    <w:rsid w:val="00761329"/>
    <w:rsid w:val="00761560"/>
    <w:rsid w:val="0076166F"/>
    <w:rsid w:val="00761EDC"/>
    <w:rsid w:val="007622D9"/>
    <w:rsid w:val="007622EF"/>
    <w:rsid w:val="00762EDD"/>
    <w:rsid w:val="00763304"/>
    <w:rsid w:val="00763501"/>
    <w:rsid w:val="0076369A"/>
    <w:rsid w:val="007645C3"/>
    <w:rsid w:val="00765EFB"/>
    <w:rsid w:val="00767E8C"/>
    <w:rsid w:val="007700CF"/>
    <w:rsid w:val="00770392"/>
    <w:rsid w:val="00770443"/>
    <w:rsid w:val="00771775"/>
    <w:rsid w:val="0077187E"/>
    <w:rsid w:val="0077276D"/>
    <w:rsid w:val="00773BDD"/>
    <w:rsid w:val="00774222"/>
    <w:rsid w:val="0077452B"/>
    <w:rsid w:val="007748D4"/>
    <w:rsid w:val="00774E6E"/>
    <w:rsid w:val="007756D9"/>
    <w:rsid w:val="007758EF"/>
    <w:rsid w:val="007766A0"/>
    <w:rsid w:val="007770C4"/>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6A16"/>
    <w:rsid w:val="007877D1"/>
    <w:rsid w:val="00787CCA"/>
    <w:rsid w:val="00790168"/>
    <w:rsid w:val="007901FA"/>
    <w:rsid w:val="00790BEA"/>
    <w:rsid w:val="00791304"/>
    <w:rsid w:val="007915AB"/>
    <w:rsid w:val="0079178A"/>
    <w:rsid w:val="00792391"/>
    <w:rsid w:val="007929B2"/>
    <w:rsid w:val="00793EC6"/>
    <w:rsid w:val="0079424D"/>
    <w:rsid w:val="00794DBC"/>
    <w:rsid w:val="00794F79"/>
    <w:rsid w:val="00795B15"/>
    <w:rsid w:val="00795BC8"/>
    <w:rsid w:val="00795BD5"/>
    <w:rsid w:val="00795E7C"/>
    <w:rsid w:val="00795ECC"/>
    <w:rsid w:val="00796735"/>
    <w:rsid w:val="007975F0"/>
    <w:rsid w:val="00797D3F"/>
    <w:rsid w:val="00797F3F"/>
    <w:rsid w:val="007A06A5"/>
    <w:rsid w:val="007A0B81"/>
    <w:rsid w:val="007A0C99"/>
    <w:rsid w:val="007A1007"/>
    <w:rsid w:val="007A1320"/>
    <w:rsid w:val="007A1FB0"/>
    <w:rsid w:val="007A234F"/>
    <w:rsid w:val="007A26C9"/>
    <w:rsid w:val="007A2729"/>
    <w:rsid w:val="007A2E9D"/>
    <w:rsid w:val="007A2EBE"/>
    <w:rsid w:val="007A3AF9"/>
    <w:rsid w:val="007A3FB0"/>
    <w:rsid w:val="007A5721"/>
    <w:rsid w:val="007A6559"/>
    <w:rsid w:val="007A6A8B"/>
    <w:rsid w:val="007A6ADC"/>
    <w:rsid w:val="007B0639"/>
    <w:rsid w:val="007B116A"/>
    <w:rsid w:val="007B3C5C"/>
    <w:rsid w:val="007B4019"/>
    <w:rsid w:val="007B485C"/>
    <w:rsid w:val="007B5397"/>
    <w:rsid w:val="007B6849"/>
    <w:rsid w:val="007B6FD8"/>
    <w:rsid w:val="007B708D"/>
    <w:rsid w:val="007B719B"/>
    <w:rsid w:val="007B77AE"/>
    <w:rsid w:val="007C0452"/>
    <w:rsid w:val="007C0F01"/>
    <w:rsid w:val="007C1236"/>
    <w:rsid w:val="007C1DC1"/>
    <w:rsid w:val="007C2EF5"/>
    <w:rsid w:val="007C39C1"/>
    <w:rsid w:val="007C4585"/>
    <w:rsid w:val="007C4A19"/>
    <w:rsid w:val="007C5208"/>
    <w:rsid w:val="007C565E"/>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3C61"/>
    <w:rsid w:val="007D47E2"/>
    <w:rsid w:val="007D4C4C"/>
    <w:rsid w:val="007D4F28"/>
    <w:rsid w:val="007D6A2A"/>
    <w:rsid w:val="007D6F44"/>
    <w:rsid w:val="007D7A5E"/>
    <w:rsid w:val="007E1058"/>
    <w:rsid w:val="007E291C"/>
    <w:rsid w:val="007E2974"/>
    <w:rsid w:val="007E2B6F"/>
    <w:rsid w:val="007E2C87"/>
    <w:rsid w:val="007E55D5"/>
    <w:rsid w:val="007E5FCB"/>
    <w:rsid w:val="007E60AB"/>
    <w:rsid w:val="007E6CB1"/>
    <w:rsid w:val="007E7E6F"/>
    <w:rsid w:val="007F025A"/>
    <w:rsid w:val="007F1AD3"/>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352"/>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4657"/>
    <w:rsid w:val="0082578C"/>
    <w:rsid w:val="008259C9"/>
    <w:rsid w:val="00826013"/>
    <w:rsid w:val="00827C8F"/>
    <w:rsid w:val="0083000E"/>
    <w:rsid w:val="008315B2"/>
    <w:rsid w:val="00831AE4"/>
    <w:rsid w:val="008329A9"/>
    <w:rsid w:val="00832A1F"/>
    <w:rsid w:val="00834564"/>
    <w:rsid w:val="00835A87"/>
    <w:rsid w:val="00835AD0"/>
    <w:rsid w:val="00836745"/>
    <w:rsid w:val="00836B56"/>
    <w:rsid w:val="00836DCE"/>
    <w:rsid w:val="008372F0"/>
    <w:rsid w:val="008412ED"/>
    <w:rsid w:val="00841587"/>
    <w:rsid w:val="00841C71"/>
    <w:rsid w:val="0084238D"/>
    <w:rsid w:val="0084331A"/>
    <w:rsid w:val="008437E5"/>
    <w:rsid w:val="00843DD5"/>
    <w:rsid w:val="008447B3"/>
    <w:rsid w:val="0084610E"/>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681"/>
    <w:rsid w:val="0085597A"/>
    <w:rsid w:val="00855EDD"/>
    <w:rsid w:val="008562C2"/>
    <w:rsid w:val="008562FE"/>
    <w:rsid w:val="00856A08"/>
    <w:rsid w:val="00856B6D"/>
    <w:rsid w:val="008574F2"/>
    <w:rsid w:val="00857524"/>
    <w:rsid w:val="00857AEA"/>
    <w:rsid w:val="00860141"/>
    <w:rsid w:val="0086308E"/>
    <w:rsid w:val="008632B2"/>
    <w:rsid w:val="00863319"/>
    <w:rsid w:val="0086342F"/>
    <w:rsid w:val="00863C50"/>
    <w:rsid w:val="00863E31"/>
    <w:rsid w:val="008648C4"/>
    <w:rsid w:val="00864B73"/>
    <w:rsid w:val="00864C22"/>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C36"/>
    <w:rsid w:val="00871FFF"/>
    <w:rsid w:val="0087289C"/>
    <w:rsid w:val="00872A76"/>
    <w:rsid w:val="00872AFC"/>
    <w:rsid w:val="0087321F"/>
    <w:rsid w:val="00873907"/>
    <w:rsid w:val="00873B00"/>
    <w:rsid w:val="008744BC"/>
    <w:rsid w:val="00874AD3"/>
    <w:rsid w:val="0087523E"/>
    <w:rsid w:val="00875653"/>
    <w:rsid w:val="00875AC0"/>
    <w:rsid w:val="00876AFB"/>
    <w:rsid w:val="008774B4"/>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721F"/>
    <w:rsid w:val="00897907"/>
    <w:rsid w:val="0089797A"/>
    <w:rsid w:val="00897B3A"/>
    <w:rsid w:val="00897EA5"/>
    <w:rsid w:val="008A0036"/>
    <w:rsid w:val="008A024F"/>
    <w:rsid w:val="008A0FFE"/>
    <w:rsid w:val="008A11A9"/>
    <w:rsid w:val="008A159E"/>
    <w:rsid w:val="008A1D20"/>
    <w:rsid w:val="008A1FA3"/>
    <w:rsid w:val="008A2B88"/>
    <w:rsid w:val="008A4624"/>
    <w:rsid w:val="008A4A16"/>
    <w:rsid w:val="008A4B8A"/>
    <w:rsid w:val="008A58D2"/>
    <w:rsid w:val="008A628C"/>
    <w:rsid w:val="008A641C"/>
    <w:rsid w:val="008A72C2"/>
    <w:rsid w:val="008A7979"/>
    <w:rsid w:val="008B0337"/>
    <w:rsid w:val="008B0F5E"/>
    <w:rsid w:val="008B120B"/>
    <w:rsid w:val="008B133B"/>
    <w:rsid w:val="008B1753"/>
    <w:rsid w:val="008B1DD7"/>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D02"/>
    <w:rsid w:val="008C4F64"/>
    <w:rsid w:val="008C4FAE"/>
    <w:rsid w:val="008C53D0"/>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D7893"/>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22F7"/>
    <w:rsid w:val="008F367B"/>
    <w:rsid w:val="008F59BF"/>
    <w:rsid w:val="008F5D4E"/>
    <w:rsid w:val="008F676C"/>
    <w:rsid w:val="008F7D46"/>
    <w:rsid w:val="0090029E"/>
    <w:rsid w:val="0090186C"/>
    <w:rsid w:val="00901BD2"/>
    <w:rsid w:val="00902C04"/>
    <w:rsid w:val="009035EB"/>
    <w:rsid w:val="0090360E"/>
    <w:rsid w:val="00903D07"/>
    <w:rsid w:val="00905184"/>
    <w:rsid w:val="0090527A"/>
    <w:rsid w:val="009053DE"/>
    <w:rsid w:val="00905822"/>
    <w:rsid w:val="00905852"/>
    <w:rsid w:val="00906D31"/>
    <w:rsid w:val="009071BD"/>
    <w:rsid w:val="00907239"/>
    <w:rsid w:val="00907269"/>
    <w:rsid w:val="00907291"/>
    <w:rsid w:val="009075A3"/>
    <w:rsid w:val="0091014C"/>
    <w:rsid w:val="009101F7"/>
    <w:rsid w:val="009112F8"/>
    <w:rsid w:val="0091152C"/>
    <w:rsid w:val="00911EFF"/>
    <w:rsid w:val="0091279D"/>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6CE6"/>
    <w:rsid w:val="0092761C"/>
    <w:rsid w:val="0093084E"/>
    <w:rsid w:val="00930AF3"/>
    <w:rsid w:val="00930FB9"/>
    <w:rsid w:val="009310D8"/>
    <w:rsid w:val="009313C7"/>
    <w:rsid w:val="00931A3F"/>
    <w:rsid w:val="00931B83"/>
    <w:rsid w:val="00931DE2"/>
    <w:rsid w:val="009326D5"/>
    <w:rsid w:val="00933205"/>
    <w:rsid w:val="00933514"/>
    <w:rsid w:val="00933C58"/>
    <w:rsid w:val="00934896"/>
    <w:rsid w:val="00934A8A"/>
    <w:rsid w:val="00934AF1"/>
    <w:rsid w:val="00934CE3"/>
    <w:rsid w:val="00935006"/>
    <w:rsid w:val="00935251"/>
    <w:rsid w:val="0093576F"/>
    <w:rsid w:val="00935FCF"/>
    <w:rsid w:val="00936809"/>
    <w:rsid w:val="00936ADF"/>
    <w:rsid w:val="00937A89"/>
    <w:rsid w:val="00937E1D"/>
    <w:rsid w:val="009423C3"/>
    <w:rsid w:val="009423F8"/>
    <w:rsid w:val="0094284B"/>
    <w:rsid w:val="0094285D"/>
    <w:rsid w:val="00942C9D"/>
    <w:rsid w:val="00942F9E"/>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165"/>
    <w:rsid w:val="00957373"/>
    <w:rsid w:val="00957472"/>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36C"/>
    <w:rsid w:val="0097162C"/>
    <w:rsid w:val="00972C75"/>
    <w:rsid w:val="009738F2"/>
    <w:rsid w:val="009748A9"/>
    <w:rsid w:val="00974B54"/>
    <w:rsid w:val="00974D33"/>
    <w:rsid w:val="00975A01"/>
    <w:rsid w:val="00975F27"/>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821"/>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35D"/>
    <w:rsid w:val="009A251D"/>
    <w:rsid w:val="009A2C1A"/>
    <w:rsid w:val="009A35DF"/>
    <w:rsid w:val="009A3658"/>
    <w:rsid w:val="009A4655"/>
    <w:rsid w:val="009A511A"/>
    <w:rsid w:val="009A57E5"/>
    <w:rsid w:val="009A5ADE"/>
    <w:rsid w:val="009A5CCB"/>
    <w:rsid w:val="009A646F"/>
    <w:rsid w:val="009A6672"/>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3B6"/>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199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0E3"/>
    <w:rsid w:val="00A21C84"/>
    <w:rsid w:val="00A226E2"/>
    <w:rsid w:val="00A22847"/>
    <w:rsid w:val="00A22B47"/>
    <w:rsid w:val="00A23471"/>
    <w:rsid w:val="00A23500"/>
    <w:rsid w:val="00A25256"/>
    <w:rsid w:val="00A2549A"/>
    <w:rsid w:val="00A25C5B"/>
    <w:rsid w:val="00A25CFE"/>
    <w:rsid w:val="00A26838"/>
    <w:rsid w:val="00A269B6"/>
    <w:rsid w:val="00A30085"/>
    <w:rsid w:val="00A309E1"/>
    <w:rsid w:val="00A30C87"/>
    <w:rsid w:val="00A31DD7"/>
    <w:rsid w:val="00A3204B"/>
    <w:rsid w:val="00A3277B"/>
    <w:rsid w:val="00A327BB"/>
    <w:rsid w:val="00A32A1B"/>
    <w:rsid w:val="00A32F59"/>
    <w:rsid w:val="00A33417"/>
    <w:rsid w:val="00A3350F"/>
    <w:rsid w:val="00A33777"/>
    <w:rsid w:val="00A33FC9"/>
    <w:rsid w:val="00A345DB"/>
    <w:rsid w:val="00A348C5"/>
    <w:rsid w:val="00A34CB3"/>
    <w:rsid w:val="00A3552B"/>
    <w:rsid w:val="00A35F10"/>
    <w:rsid w:val="00A3696D"/>
    <w:rsid w:val="00A36C72"/>
    <w:rsid w:val="00A3715C"/>
    <w:rsid w:val="00A371A7"/>
    <w:rsid w:val="00A37500"/>
    <w:rsid w:val="00A379CC"/>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47D5E"/>
    <w:rsid w:val="00A503D8"/>
    <w:rsid w:val="00A509B8"/>
    <w:rsid w:val="00A50C6D"/>
    <w:rsid w:val="00A51B69"/>
    <w:rsid w:val="00A51CA3"/>
    <w:rsid w:val="00A51D4E"/>
    <w:rsid w:val="00A531B8"/>
    <w:rsid w:val="00A54E1F"/>
    <w:rsid w:val="00A55036"/>
    <w:rsid w:val="00A5521D"/>
    <w:rsid w:val="00A552DF"/>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7C6"/>
    <w:rsid w:val="00A64BBF"/>
    <w:rsid w:val="00A64BE5"/>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1C90"/>
    <w:rsid w:val="00A84449"/>
    <w:rsid w:val="00A8444D"/>
    <w:rsid w:val="00A869CC"/>
    <w:rsid w:val="00A86A50"/>
    <w:rsid w:val="00A86D15"/>
    <w:rsid w:val="00A87C58"/>
    <w:rsid w:val="00A87E50"/>
    <w:rsid w:val="00A90E42"/>
    <w:rsid w:val="00A91F65"/>
    <w:rsid w:val="00A921C5"/>
    <w:rsid w:val="00A92772"/>
    <w:rsid w:val="00A92A09"/>
    <w:rsid w:val="00A92C46"/>
    <w:rsid w:val="00A9342F"/>
    <w:rsid w:val="00A934C0"/>
    <w:rsid w:val="00A93845"/>
    <w:rsid w:val="00A95089"/>
    <w:rsid w:val="00A955D5"/>
    <w:rsid w:val="00A95BFB"/>
    <w:rsid w:val="00A966BC"/>
    <w:rsid w:val="00A9677B"/>
    <w:rsid w:val="00A97220"/>
    <w:rsid w:val="00A9792D"/>
    <w:rsid w:val="00AA045C"/>
    <w:rsid w:val="00AA16C0"/>
    <w:rsid w:val="00AA1D4F"/>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DF"/>
    <w:rsid w:val="00AB6954"/>
    <w:rsid w:val="00AB6993"/>
    <w:rsid w:val="00AB75F0"/>
    <w:rsid w:val="00AB7C50"/>
    <w:rsid w:val="00AC099A"/>
    <w:rsid w:val="00AC0E59"/>
    <w:rsid w:val="00AC12AF"/>
    <w:rsid w:val="00AC2284"/>
    <w:rsid w:val="00AC269C"/>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86C"/>
    <w:rsid w:val="00AD3948"/>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49"/>
    <w:rsid w:val="00AE6676"/>
    <w:rsid w:val="00AE7595"/>
    <w:rsid w:val="00AE7A85"/>
    <w:rsid w:val="00AE7B7A"/>
    <w:rsid w:val="00AE7E3B"/>
    <w:rsid w:val="00AF0546"/>
    <w:rsid w:val="00AF1513"/>
    <w:rsid w:val="00AF1B06"/>
    <w:rsid w:val="00AF20CC"/>
    <w:rsid w:val="00AF273D"/>
    <w:rsid w:val="00AF3236"/>
    <w:rsid w:val="00AF35C7"/>
    <w:rsid w:val="00AF3FCB"/>
    <w:rsid w:val="00AF405C"/>
    <w:rsid w:val="00AF520C"/>
    <w:rsid w:val="00AF778F"/>
    <w:rsid w:val="00AF77B7"/>
    <w:rsid w:val="00AF7A40"/>
    <w:rsid w:val="00AF7BC1"/>
    <w:rsid w:val="00B000CD"/>
    <w:rsid w:val="00B00186"/>
    <w:rsid w:val="00B001A1"/>
    <w:rsid w:val="00B003AF"/>
    <w:rsid w:val="00B006D4"/>
    <w:rsid w:val="00B011F0"/>
    <w:rsid w:val="00B012C7"/>
    <w:rsid w:val="00B01378"/>
    <w:rsid w:val="00B01BC0"/>
    <w:rsid w:val="00B027C5"/>
    <w:rsid w:val="00B02B1B"/>
    <w:rsid w:val="00B031A4"/>
    <w:rsid w:val="00B0363C"/>
    <w:rsid w:val="00B03B43"/>
    <w:rsid w:val="00B041F0"/>
    <w:rsid w:val="00B045F1"/>
    <w:rsid w:val="00B04661"/>
    <w:rsid w:val="00B04E1B"/>
    <w:rsid w:val="00B050E8"/>
    <w:rsid w:val="00B057BE"/>
    <w:rsid w:val="00B07D61"/>
    <w:rsid w:val="00B10279"/>
    <w:rsid w:val="00B10DD8"/>
    <w:rsid w:val="00B10F8D"/>
    <w:rsid w:val="00B114C6"/>
    <w:rsid w:val="00B118C2"/>
    <w:rsid w:val="00B129FC"/>
    <w:rsid w:val="00B12FE0"/>
    <w:rsid w:val="00B1446A"/>
    <w:rsid w:val="00B14ED9"/>
    <w:rsid w:val="00B151DC"/>
    <w:rsid w:val="00B153B9"/>
    <w:rsid w:val="00B1564F"/>
    <w:rsid w:val="00B15DB9"/>
    <w:rsid w:val="00B1698F"/>
    <w:rsid w:val="00B20992"/>
    <w:rsid w:val="00B20EB7"/>
    <w:rsid w:val="00B20ECF"/>
    <w:rsid w:val="00B2264C"/>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CAF"/>
    <w:rsid w:val="00B324D0"/>
    <w:rsid w:val="00B32835"/>
    <w:rsid w:val="00B341F0"/>
    <w:rsid w:val="00B3499A"/>
    <w:rsid w:val="00B3501A"/>
    <w:rsid w:val="00B35060"/>
    <w:rsid w:val="00B3560C"/>
    <w:rsid w:val="00B35BCE"/>
    <w:rsid w:val="00B36A55"/>
    <w:rsid w:val="00B36D23"/>
    <w:rsid w:val="00B36E1D"/>
    <w:rsid w:val="00B378F9"/>
    <w:rsid w:val="00B37D00"/>
    <w:rsid w:val="00B401D1"/>
    <w:rsid w:val="00B42B72"/>
    <w:rsid w:val="00B44338"/>
    <w:rsid w:val="00B46589"/>
    <w:rsid w:val="00B46D3D"/>
    <w:rsid w:val="00B47EA4"/>
    <w:rsid w:val="00B5020F"/>
    <w:rsid w:val="00B507BA"/>
    <w:rsid w:val="00B50F4A"/>
    <w:rsid w:val="00B51D2A"/>
    <w:rsid w:val="00B530E7"/>
    <w:rsid w:val="00B53236"/>
    <w:rsid w:val="00B5446A"/>
    <w:rsid w:val="00B557DB"/>
    <w:rsid w:val="00B55FAD"/>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489B"/>
    <w:rsid w:val="00B65C6C"/>
    <w:rsid w:val="00B66206"/>
    <w:rsid w:val="00B6681B"/>
    <w:rsid w:val="00B67C66"/>
    <w:rsid w:val="00B70F14"/>
    <w:rsid w:val="00B711EE"/>
    <w:rsid w:val="00B72116"/>
    <w:rsid w:val="00B72BE2"/>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8B3"/>
    <w:rsid w:val="00B838C5"/>
    <w:rsid w:val="00B83A45"/>
    <w:rsid w:val="00B84741"/>
    <w:rsid w:val="00B85FD4"/>
    <w:rsid w:val="00B8718F"/>
    <w:rsid w:val="00B872C9"/>
    <w:rsid w:val="00B875ED"/>
    <w:rsid w:val="00B8785F"/>
    <w:rsid w:val="00B87FCC"/>
    <w:rsid w:val="00B900C9"/>
    <w:rsid w:val="00B9072F"/>
    <w:rsid w:val="00B90BF3"/>
    <w:rsid w:val="00B91205"/>
    <w:rsid w:val="00B912C2"/>
    <w:rsid w:val="00B916B7"/>
    <w:rsid w:val="00B92384"/>
    <w:rsid w:val="00B93426"/>
    <w:rsid w:val="00B945C1"/>
    <w:rsid w:val="00B94E7B"/>
    <w:rsid w:val="00B951BA"/>
    <w:rsid w:val="00B95CF1"/>
    <w:rsid w:val="00BA0177"/>
    <w:rsid w:val="00BA02B3"/>
    <w:rsid w:val="00BA04B7"/>
    <w:rsid w:val="00BA0D87"/>
    <w:rsid w:val="00BA0FA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5E4"/>
    <w:rsid w:val="00BC6653"/>
    <w:rsid w:val="00BC6E34"/>
    <w:rsid w:val="00BC7004"/>
    <w:rsid w:val="00BC70A8"/>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1E2E"/>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90F"/>
    <w:rsid w:val="00BF39C7"/>
    <w:rsid w:val="00BF3AF0"/>
    <w:rsid w:val="00BF3FB1"/>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836"/>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2B0F"/>
    <w:rsid w:val="00C33C23"/>
    <w:rsid w:val="00C33E8F"/>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0F8"/>
    <w:rsid w:val="00C4314B"/>
    <w:rsid w:val="00C43223"/>
    <w:rsid w:val="00C43F2B"/>
    <w:rsid w:val="00C44A87"/>
    <w:rsid w:val="00C44B24"/>
    <w:rsid w:val="00C44FF7"/>
    <w:rsid w:val="00C45602"/>
    <w:rsid w:val="00C45A3B"/>
    <w:rsid w:val="00C45DDE"/>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4CF1"/>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3CF6"/>
    <w:rsid w:val="00C749DA"/>
    <w:rsid w:val="00C759C7"/>
    <w:rsid w:val="00C75BE6"/>
    <w:rsid w:val="00C765B3"/>
    <w:rsid w:val="00C77218"/>
    <w:rsid w:val="00C773B4"/>
    <w:rsid w:val="00C774FC"/>
    <w:rsid w:val="00C77E4E"/>
    <w:rsid w:val="00C80A2C"/>
    <w:rsid w:val="00C817A8"/>
    <w:rsid w:val="00C838E2"/>
    <w:rsid w:val="00C83F6E"/>
    <w:rsid w:val="00C84BB7"/>
    <w:rsid w:val="00C85550"/>
    <w:rsid w:val="00C8568E"/>
    <w:rsid w:val="00C85FC5"/>
    <w:rsid w:val="00C869B2"/>
    <w:rsid w:val="00C90062"/>
    <w:rsid w:val="00C90127"/>
    <w:rsid w:val="00C90398"/>
    <w:rsid w:val="00C90A4D"/>
    <w:rsid w:val="00C91546"/>
    <w:rsid w:val="00C91CA1"/>
    <w:rsid w:val="00C9259A"/>
    <w:rsid w:val="00C92D57"/>
    <w:rsid w:val="00C93C68"/>
    <w:rsid w:val="00C941F1"/>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B73"/>
    <w:rsid w:val="00CB0695"/>
    <w:rsid w:val="00CB10DB"/>
    <w:rsid w:val="00CB16B6"/>
    <w:rsid w:val="00CB1D92"/>
    <w:rsid w:val="00CB2B85"/>
    <w:rsid w:val="00CB3225"/>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5CA3"/>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9B9"/>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2C1F"/>
    <w:rsid w:val="00D02CC9"/>
    <w:rsid w:val="00D031FA"/>
    <w:rsid w:val="00D03BD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388"/>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1E64"/>
    <w:rsid w:val="00D22821"/>
    <w:rsid w:val="00D22B16"/>
    <w:rsid w:val="00D22D73"/>
    <w:rsid w:val="00D22DDE"/>
    <w:rsid w:val="00D23126"/>
    <w:rsid w:val="00D231FC"/>
    <w:rsid w:val="00D239C2"/>
    <w:rsid w:val="00D24067"/>
    <w:rsid w:val="00D2425B"/>
    <w:rsid w:val="00D24C3A"/>
    <w:rsid w:val="00D24E1E"/>
    <w:rsid w:val="00D2530F"/>
    <w:rsid w:val="00D25E71"/>
    <w:rsid w:val="00D26494"/>
    <w:rsid w:val="00D26946"/>
    <w:rsid w:val="00D26D43"/>
    <w:rsid w:val="00D272F9"/>
    <w:rsid w:val="00D27519"/>
    <w:rsid w:val="00D27743"/>
    <w:rsid w:val="00D27907"/>
    <w:rsid w:val="00D279A6"/>
    <w:rsid w:val="00D27A3A"/>
    <w:rsid w:val="00D27FD0"/>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496A"/>
    <w:rsid w:val="00D45A40"/>
    <w:rsid w:val="00D45D11"/>
    <w:rsid w:val="00D46495"/>
    <w:rsid w:val="00D46F59"/>
    <w:rsid w:val="00D46F96"/>
    <w:rsid w:val="00D47392"/>
    <w:rsid w:val="00D501B3"/>
    <w:rsid w:val="00D50A25"/>
    <w:rsid w:val="00D51239"/>
    <w:rsid w:val="00D5158E"/>
    <w:rsid w:val="00D5260D"/>
    <w:rsid w:val="00D527FA"/>
    <w:rsid w:val="00D53516"/>
    <w:rsid w:val="00D53710"/>
    <w:rsid w:val="00D537F7"/>
    <w:rsid w:val="00D54ABF"/>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93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392"/>
    <w:rsid w:val="00D8679E"/>
    <w:rsid w:val="00D86980"/>
    <w:rsid w:val="00D871F9"/>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9C"/>
    <w:rsid w:val="00DA66DC"/>
    <w:rsid w:val="00DA683F"/>
    <w:rsid w:val="00DA7BD0"/>
    <w:rsid w:val="00DA7C99"/>
    <w:rsid w:val="00DA7D97"/>
    <w:rsid w:val="00DA7EF5"/>
    <w:rsid w:val="00DB0082"/>
    <w:rsid w:val="00DB0791"/>
    <w:rsid w:val="00DB0DBE"/>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575"/>
    <w:rsid w:val="00DD2D72"/>
    <w:rsid w:val="00DD2F1F"/>
    <w:rsid w:val="00DD327D"/>
    <w:rsid w:val="00DD41ED"/>
    <w:rsid w:val="00DD43BE"/>
    <w:rsid w:val="00DD496A"/>
    <w:rsid w:val="00DD49A1"/>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05F5"/>
    <w:rsid w:val="00DF1895"/>
    <w:rsid w:val="00DF3307"/>
    <w:rsid w:val="00DF3C1F"/>
    <w:rsid w:val="00DF438B"/>
    <w:rsid w:val="00DF4D29"/>
    <w:rsid w:val="00DF4E5A"/>
    <w:rsid w:val="00DF5BBF"/>
    <w:rsid w:val="00DF5BE9"/>
    <w:rsid w:val="00DF5C99"/>
    <w:rsid w:val="00DF6426"/>
    <w:rsid w:val="00DF737B"/>
    <w:rsid w:val="00DF7EA8"/>
    <w:rsid w:val="00DF7F0F"/>
    <w:rsid w:val="00E0042A"/>
    <w:rsid w:val="00E005D3"/>
    <w:rsid w:val="00E00ACA"/>
    <w:rsid w:val="00E01C82"/>
    <w:rsid w:val="00E028FC"/>
    <w:rsid w:val="00E02B81"/>
    <w:rsid w:val="00E02BDA"/>
    <w:rsid w:val="00E031CF"/>
    <w:rsid w:val="00E03386"/>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0480"/>
    <w:rsid w:val="00E213C1"/>
    <w:rsid w:val="00E217B8"/>
    <w:rsid w:val="00E22258"/>
    <w:rsid w:val="00E2229C"/>
    <w:rsid w:val="00E222A3"/>
    <w:rsid w:val="00E23DF4"/>
    <w:rsid w:val="00E23E05"/>
    <w:rsid w:val="00E24828"/>
    <w:rsid w:val="00E249FA"/>
    <w:rsid w:val="00E24A75"/>
    <w:rsid w:val="00E2580A"/>
    <w:rsid w:val="00E264E5"/>
    <w:rsid w:val="00E26D1C"/>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56DB"/>
    <w:rsid w:val="00E36228"/>
    <w:rsid w:val="00E364E8"/>
    <w:rsid w:val="00E36552"/>
    <w:rsid w:val="00E36BEC"/>
    <w:rsid w:val="00E37103"/>
    <w:rsid w:val="00E37150"/>
    <w:rsid w:val="00E3785B"/>
    <w:rsid w:val="00E40568"/>
    <w:rsid w:val="00E408B4"/>
    <w:rsid w:val="00E415E2"/>
    <w:rsid w:val="00E4196D"/>
    <w:rsid w:val="00E4211E"/>
    <w:rsid w:val="00E42232"/>
    <w:rsid w:val="00E42DA0"/>
    <w:rsid w:val="00E4375B"/>
    <w:rsid w:val="00E43BE1"/>
    <w:rsid w:val="00E447F0"/>
    <w:rsid w:val="00E44968"/>
    <w:rsid w:val="00E45190"/>
    <w:rsid w:val="00E452F4"/>
    <w:rsid w:val="00E46F4A"/>
    <w:rsid w:val="00E47B4F"/>
    <w:rsid w:val="00E501BF"/>
    <w:rsid w:val="00E510A9"/>
    <w:rsid w:val="00E51B42"/>
    <w:rsid w:val="00E51BD5"/>
    <w:rsid w:val="00E52162"/>
    <w:rsid w:val="00E527FC"/>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62B"/>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441F"/>
    <w:rsid w:val="00EA4F2C"/>
    <w:rsid w:val="00EA68E0"/>
    <w:rsid w:val="00EA69AF"/>
    <w:rsid w:val="00EA6FF5"/>
    <w:rsid w:val="00EA77A2"/>
    <w:rsid w:val="00EA7CD5"/>
    <w:rsid w:val="00EB029F"/>
    <w:rsid w:val="00EB0B29"/>
    <w:rsid w:val="00EB0CFA"/>
    <w:rsid w:val="00EB0FAC"/>
    <w:rsid w:val="00EB1186"/>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C5C"/>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3348"/>
    <w:rsid w:val="00F15F38"/>
    <w:rsid w:val="00F1616A"/>
    <w:rsid w:val="00F17045"/>
    <w:rsid w:val="00F21636"/>
    <w:rsid w:val="00F23250"/>
    <w:rsid w:val="00F2358A"/>
    <w:rsid w:val="00F23658"/>
    <w:rsid w:val="00F23B66"/>
    <w:rsid w:val="00F24E29"/>
    <w:rsid w:val="00F25D25"/>
    <w:rsid w:val="00F25DD9"/>
    <w:rsid w:val="00F25FD5"/>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57FD1"/>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DD6"/>
    <w:rsid w:val="00F86FBB"/>
    <w:rsid w:val="00F873F9"/>
    <w:rsid w:val="00F8760B"/>
    <w:rsid w:val="00F879C7"/>
    <w:rsid w:val="00F902E1"/>
    <w:rsid w:val="00F903D2"/>
    <w:rsid w:val="00F903FD"/>
    <w:rsid w:val="00F904AF"/>
    <w:rsid w:val="00F90FDB"/>
    <w:rsid w:val="00F9123C"/>
    <w:rsid w:val="00F92663"/>
    <w:rsid w:val="00F9281B"/>
    <w:rsid w:val="00F92A3E"/>
    <w:rsid w:val="00F92BA4"/>
    <w:rsid w:val="00F93BB2"/>
    <w:rsid w:val="00F93BF6"/>
    <w:rsid w:val="00F957B3"/>
    <w:rsid w:val="00F9590C"/>
    <w:rsid w:val="00F9623D"/>
    <w:rsid w:val="00F969FA"/>
    <w:rsid w:val="00F9716A"/>
    <w:rsid w:val="00F97C48"/>
    <w:rsid w:val="00FA03C0"/>
    <w:rsid w:val="00FA1576"/>
    <w:rsid w:val="00FA2D90"/>
    <w:rsid w:val="00FA4AD6"/>
    <w:rsid w:val="00FA560A"/>
    <w:rsid w:val="00FA5B80"/>
    <w:rsid w:val="00FA5D48"/>
    <w:rsid w:val="00FA6829"/>
    <w:rsid w:val="00FA78A7"/>
    <w:rsid w:val="00FB0653"/>
    <w:rsid w:val="00FB0B56"/>
    <w:rsid w:val="00FB2585"/>
    <w:rsid w:val="00FB3A6A"/>
    <w:rsid w:val="00FB41A8"/>
    <w:rsid w:val="00FB4B16"/>
    <w:rsid w:val="00FB5265"/>
    <w:rsid w:val="00FB57B2"/>
    <w:rsid w:val="00FB6156"/>
    <w:rsid w:val="00FB62F4"/>
    <w:rsid w:val="00FB70F0"/>
    <w:rsid w:val="00FB7E1E"/>
    <w:rsid w:val="00FC10A2"/>
    <w:rsid w:val="00FC1234"/>
    <w:rsid w:val="00FC2ACB"/>
    <w:rsid w:val="00FC3136"/>
    <w:rsid w:val="00FC3B58"/>
    <w:rsid w:val="00FC3C51"/>
    <w:rsid w:val="00FC3EE0"/>
    <w:rsid w:val="00FC4D9E"/>
    <w:rsid w:val="00FC4E25"/>
    <w:rsid w:val="00FC4E89"/>
    <w:rsid w:val="00FC51F7"/>
    <w:rsid w:val="00FC6260"/>
    <w:rsid w:val="00FC7129"/>
    <w:rsid w:val="00FC7BDB"/>
    <w:rsid w:val="00FD0902"/>
    <w:rsid w:val="00FD114B"/>
    <w:rsid w:val="00FD1837"/>
    <w:rsid w:val="00FD1E04"/>
    <w:rsid w:val="00FD244C"/>
    <w:rsid w:val="00FD2832"/>
    <w:rsid w:val="00FD304E"/>
    <w:rsid w:val="00FD33C0"/>
    <w:rsid w:val="00FD34BC"/>
    <w:rsid w:val="00FD3772"/>
    <w:rsid w:val="00FD382E"/>
    <w:rsid w:val="00FD3C29"/>
    <w:rsid w:val="00FD420D"/>
    <w:rsid w:val="00FD4EE3"/>
    <w:rsid w:val="00FD51AA"/>
    <w:rsid w:val="00FD58FD"/>
    <w:rsid w:val="00FD5C4F"/>
    <w:rsid w:val="00FE034B"/>
    <w:rsid w:val="00FE15F4"/>
    <w:rsid w:val="00FE16A4"/>
    <w:rsid w:val="00FE2011"/>
    <w:rsid w:val="00FE215D"/>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 w:type="character" w:customStyle="1" w:styleId="st">
    <w:name w:val="st"/>
    <w:basedOn w:val="Standardskrifttypeiafsnit"/>
    <w:rsid w:val="00E52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 w:type="character" w:customStyle="1" w:styleId="st">
    <w:name w:val="st"/>
    <w:basedOn w:val="Standardskrifttypeiafsnit"/>
    <w:rsid w:val="00E5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CC16C-4B5C-448C-B229-8342E83E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1487</TotalTime>
  <Pages>1</Pages>
  <Words>1090</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591</cp:revision>
  <cp:lastPrinted>2015-02-08T11:26:00Z</cp:lastPrinted>
  <dcterms:created xsi:type="dcterms:W3CDTF">2013-05-25T06:22:00Z</dcterms:created>
  <dcterms:modified xsi:type="dcterms:W3CDTF">2015-02-08T11:26:00Z</dcterms:modified>
</cp:coreProperties>
</file>