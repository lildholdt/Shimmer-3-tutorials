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Default="007F7299" w:rsidP="007F7299">
      <w:pPr>
        <w:jc w:val="center"/>
        <w:rPr>
          <w:lang w:val="en-US"/>
        </w:rPr>
      </w:pPr>
    </w:p>
    <w:p w:rsidR="00011F2B" w:rsidRPr="009A6672" w:rsidRDefault="00011F2B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lang w:val="en-US"/>
        </w:rPr>
      </w:pPr>
    </w:p>
    <w:p w:rsidR="007F7299" w:rsidRPr="009A6672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9A6672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9A6672">
        <w:rPr>
          <w:rFonts w:ascii="Arial Narrow" w:hAnsi="Arial Narrow"/>
          <w:b/>
          <w:sz w:val="96"/>
          <w:lang w:val="en-US"/>
        </w:rPr>
        <w:t>S</w:t>
      </w:r>
      <w:r w:rsidR="00074B5A" w:rsidRPr="009A6672">
        <w:rPr>
          <w:rFonts w:ascii="Arial Narrow" w:hAnsi="Arial Narrow"/>
          <w:b/>
          <w:sz w:val="96"/>
          <w:lang w:val="en-US"/>
        </w:rPr>
        <w:t>HIMMER</w:t>
      </w:r>
      <w:r w:rsidRPr="009A6672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9A6672" w:rsidRDefault="007A06A5" w:rsidP="007F7299">
      <w:pPr>
        <w:jc w:val="center"/>
        <w:rPr>
          <w:rFonts w:ascii="Arial Narrow" w:hAnsi="Arial Narrow"/>
          <w:sz w:val="44"/>
          <w:lang w:val="en-US"/>
        </w:rPr>
      </w:pPr>
      <w:r>
        <w:rPr>
          <w:rFonts w:ascii="Arial Narrow" w:hAnsi="Arial Narrow"/>
          <w:sz w:val="44"/>
          <w:lang w:val="en-US"/>
        </w:rPr>
        <w:t>Alert button</w:t>
      </w:r>
    </w:p>
    <w:p w:rsidR="0098079A" w:rsidRPr="009A6672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9A6672">
        <w:rPr>
          <w:noProof/>
          <w:lang w:eastAsia="da-DK"/>
        </w:rPr>
        <w:drawing>
          <wp:inline distT="0" distB="0" distL="0" distR="0" wp14:anchorId="417F51C6" wp14:editId="4C70FBFC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9A6672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7F7299" w:rsidRPr="009A6672" w:rsidRDefault="00A934C0" w:rsidP="007F7299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9A6672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Written by Steffan Lildholdt</w:t>
      </w:r>
      <w:r w:rsidR="00E106D4" w:rsidRPr="009A6672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(steffan@lildholdt.dk)</w:t>
      </w: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9A6672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8D211E" w:rsidRPr="009A6672" w:rsidRDefault="008D211E" w:rsidP="008D211E">
      <w:pPr>
        <w:rPr>
          <w:lang w:val="en-US" w:eastAsia="da-DK"/>
        </w:rPr>
      </w:pPr>
    </w:p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9A6672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9A6672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9A6672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9A6672" w:rsidRDefault="005D272A" w:rsidP="005D272A">
          <w:pPr>
            <w:rPr>
              <w:lang w:val="en-US"/>
            </w:rPr>
          </w:pPr>
        </w:p>
        <w:p w:rsidR="00C54CF1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r w:rsidRPr="009A6672">
            <w:rPr>
              <w:rFonts w:ascii="Arial Narrow" w:hAnsi="Arial Narrow" w:cs="Arial"/>
              <w:caps/>
              <w:sz w:val="24"/>
              <w:lang w:val="en-US"/>
            </w:rPr>
            <w:fldChar w:fldCharType="begin"/>
          </w:r>
          <w:r w:rsidR="00396EB9" w:rsidRPr="009A6672">
            <w:rPr>
              <w:rFonts w:ascii="Arial Narrow" w:hAnsi="Arial Narrow" w:cs="Arial"/>
              <w:sz w:val="24"/>
              <w:lang w:val="en-US"/>
            </w:rPr>
            <w:instrText xml:space="preserve"> TOC \o "1-2</w:instrText>
          </w:r>
          <w:r w:rsidRPr="009A6672">
            <w:rPr>
              <w:rFonts w:ascii="Arial Narrow" w:hAnsi="Arial Narrow" w:cs="Arial"/>
              <w:sz w:val="24"/>
              <w:lang w:val="en-US"/>
            </w:rPr>
            <w:instrText xml:space="preserve">" \h \z \u </w:instrText>
          </w:r>
          <w:r w:rsidRPr="009A6672">
            <w:rPr>
              <w:rFonts w:ascii="Arial Narrow" w:hAnsi="Arial Narrow" w:cs="Arial"/>
              <w:caps/>
              <w:sz w:val="24"/>
              <w:lang w:val="en-US"/>
            </w:rPr>
            <w:fldChar w:fldCharType="separate"/>
          </w:r>
          <w:hyperlink w:anchor="_Toc407488005" w:history="1">
            <w:r w:rsidR="00C54CF1" w:rsidRPr="00405FEB">
              <w:rPr>
                <w:rStyle w:val="Hyperlink"/>
                <w:lang w:val="en-US"/>
              </w:rPr>
              <w:t>1. Introduction</w:t>
            </w:r>
            <w:r w:rsidR="00C54CF1">
              <w:rPr>
                <w:webHidden/>
              </w:rPr>
              <w:tab/>
            </w:r>
            <w:r w:rsidR="00C54CF1">
              <w:rPr>
                <w:webHidden/>
              </w:rPr>
              <w:fldChar w:fldCharType="begin"/>
            </w:r>
            <w:r w:rsidR="00C54CF1">
              <w:rPr>
                <w:webHidden/>
              </w:rPr>
              <w:instrText xml:space="preserve"> PAGEREF _Toc407488005 \h </w:instrText>
            </w:r>
            <w:r w:rsidR="00C54CF1">
              <w:rPr>
                <w:webHidden/>
              </w:rPr>
            </w:r>
            <w:r w:rsidR="00C54CF1">
              <w:rPr>
                <w:webHidden/>
              </w:rPr>
              <w:fldChar w:fldCharType="separate"/>
            </w:r>
            <w:r w:rsidR="004D74B4">
              <w:rPr>
                <w:webHidden/>
              </w:rPr>
              <w:t>1</w:t>
            </w:r>
            <w:r w:rsidR="00C54CF1">
              <w:rPr>
                <w:webHidden/>
              </w:rPr>
              <w:fldChar w:fldCharType="end"/>
            </w:r>
          </w:hyperlink>
        </w:p>
        <w:p w:rsidR="00C54CF1" w:rsidRDefault="00D833C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7488006" w:history="1">
            <w:r w:rsidR="00C54CF1" w:rsidRPr="00405FEB">
              <w:rPr>
                <w:rStyle w:val="Hyperlink"/>
                <w:lang w:val="en-US"/>
              </w:rPr>
              <w:t>2. Firmware architecture</w:t>
            </w:r>
            <w:r w:rsidR="00C54CF1">
              <w:rPr>
                <w:webHidden/>
              </w:rPr>
              <w:tab/>
            </w:r>
            <w:r w:rsidR="00C54CF1">
              <w:rPr>
                <w:webHidden/>
              </w:rPr>
              <w:fldChar w:fldCharType="begin"/>
            </w:r>
            <w:r w:rsidR="00C54CF1">
              <w:rPr>
                <w:webHidden/>
              </w:rPr>
              <w:instrText xml:space="preserve"> PAGEREF _Toc407488006 \h </w:instrText>
            </w:r>
            <w:r w:rsidR="00C54CF1">
              <w:rPr>
                <w:webHidden/>
              </w:rPr>
            </w:r>
            <w:r w:rsidR="00C54CF1">
              <w:rPr>
                <w:webHidden/>
              </w:rPr>
              <w:fldChar w:fldCharType="separate"/>
            </w:r>
            <w:r w:rsidR="004D74B4">
              <w:rPr>
                <w:webHidden/>
              </w:rPr>
              <w:t>2</w:t>
            </w:r>
            <w:r w:rsidR="00C54CF1">
              <w:rPr>
                <w:webHidden/>
              </w:rPr>
              <w:fldChar w:fldCharType="end"/>
            </w:r>
          </w:hyperlink>
        </w:p>
        <w:p w:rsidR="00C54CF1" w:rsidRDefault="00D833C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7488007" w:history="1">
            <w:r w:rsidR="00C54CF1" w:rsidRPr="00405FEB">
              <w:rPr>
                <w:rStyle w:val="Hyperlink"/>
                <w:lang w:val="en-US"/>
              </w:rPr>
              <w:t>3. Firmware design</w:t>
            </w:r>
            <w:r w:rsidR="00C54CF1">
              <w:rPr>
                <w:webHidden/>
              </w:rPr>
              <w:tab/>
            </w:r>
            <w:r w:rsidR="00C54CF1">
              <w:rPr>
                <w:webHidden/>
              </w:rPr>
              <w:fldChar w:fldCharType="begin"/>
            </w:r>
            <w:r w:rsidR="00C54CF1">
              <w:rPr>
                <w:webHidden/>
              </w:rPr>
              <w:instrText xml:space="preserve"> PAGEREF _Toc407488007 \h </w:instrText>
            </w:r>
            <w:r w:rsidR="00C54CF1">
              <w:rPr>
                <w:webHidden/>
              </w:rPr>
            </w:r>
            <w:r w:rsidR="00C54CF1">
              <w:rPr>
                <w:webHidden/>
              </w:rPr>
              <w:fldChar w:fldCharType="separate"/>
            </w:r>
            <w:r w:rsidR="004D74B4">
              <w:rPr>
                <w:webHidden/>
              </w:rPr>
              <w:t>3</w:t>
            </w:r>
            <w:r w:rsidR="00C54CF1">
              <w:rPr>
                <w:webHidden/>
              </w:rPr>
              <w:fldChar w:fldCharType="end"/>
            </w:r>
          </w:hyperlink>
        </w:p>
        <w:p w:rsidR="00C54CF1" w:rsidRDefault="00D833C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7488008" w:history="1">
            <w:r w:rsidR="00C54CF1" w:rsidRPr="00405FEB">
              <w:rPr>
                <w:rStyle w:val="Hyperlink"/>
                <w:lang w:val="en-US"/>
              </w:rPr>
              <w:t>4. Testing the firmware</w:t>
            </w:r>
            <w:r w:rsidR="00C54CF1">
              <w:rPr>
                <w:webHidden/>
              </w:rPr>
              <w:tab/>
            </w:r>
            <w:r w:rsidR="00C54CF1">
              <w:rPr>
                <w:webHidden/>
              </w:rPr>
              <w:fldChar w:fldCharType="begin"/>
            </w:r>
            <w:r w:rsidR="00C54CF1">
              <w:rPr>
                <w:webHidden/>
              </w:rPr>
              <w:instrText xml:space="preserve"> PAGEREF _Toc407488008 \h </w:instrText>
            </w:r>
            <w:r w:rsidR="00C54CF1">
              <w:rPr>
                <w:webHidden/>
              </w:rPr>
            </w:r>
            <w:r w:rsidR="00C54CF1">
              <w:rPr>
                <w:webHidden/>
              </w:rPr>
              <w:fldChar w:fldCharType="separate"/>
            </w:r>
            <w:r w:rsidR="004D74B4">
              <w:rPr>
                <w:webHidden/>
              </w:rPr>
              <w:t>4</w:t>
            </w:r>
            <w:r w:rsidR="00C54CF1">
              <w:rPr>
                <w:webHidden/>
              </w:rPr>
              <w:fldChar w:fldCharType="end"/>
            </w:r>
          </w:hyperlink>
        </w:p>
        <w:p w:rsidR="005D272A" w:rsidRPr="009A6672" w:rsidRDefault="005D272A" w:rsidP="005D272A">
          <w:pPr>
            <w:rPr>
              <w:lang w:val="en-US"/>
            </w:rPr>
          </w:pPr>
          <w:r w:rsidRPr="009A6672">
            <w:rPr>
              <w:rFonts w:ascii="Arial Narrow" w:hAnsi="Arial Narrow" w:cs="Arial"/>
              <w:b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9A6672" w:rsidRDefault="00D55A43">
      <w:pPr>
        <w:rPr>
          <w:lang w:val="en-US"/>
        </w:rPr>
      </w:pPr>
      <w:r w:rsidRPr="009A6672">
        <w:rPr>
          <w:lang w:val="en-US"/>
        </w:rPr>
        <w:br w:type="page"/>
      </w:r>
    </w:p>
    <w:p w:rsidR="005A2265" w:rsidRPr="009A6672" w:rsidRDefault="005A2265" w:rsidP="005A2265">
      <w:pPr>
        <w:pStyle w:val="Overskrift1"/>
        <w:rPr>
          <w:lang w:val="en-US"/>
        </w:rPr>
        <w:sectPr w:rsidR="005A2265" w:rsidRPr="009A6672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9A6672" w:rsidRDefault="00462FA3" w:rsidP="00A36C72">
      <w:pPr>
        <w:pStyle w:val="Overskrift1"/>
        <w:rPr>
          <w:lang w:val="en-US"/>
        </w:rPr>
      </w:pPr>
      <w:bookmarkStart w:id="0" w:name="_Toc407488005"/>
      <w:r w:rsidRPr="009A6672">
        <w:rPr>
          <w:lang w:val="en-US"/>
        </w:rPr>
        <w:lastRenderedPageBreak/>
        <w:t>Introduction</w:t>
      </w:r>
      <w:bookmarkEnd w:id="0"/>
    </w:p>
    <w:p w:rsidR="00BC65E4" w:rsidRPr="009A6672" w:rsidRDefault="00E527FC" w:rsidP="00BC65E4">
      <w:pPr>
        <w:rPr>
          <w:lang w:val="en-US"/>
        </w:rPr>
      </w:pPr>
      <w:r w:rsidRPr="009A6672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9A6672">
        <w:rPr>
          <w:lang w:val="en-US"/>
        </w:rPr>
        <w:t xml:space="preserve"> Shimmer offers the possibility for custom firmware integration so that the device can be tailored to fit many different applications. Shimmer3_</w:t>
      </w:r>
      <w:r w:rsidR="00AA1D4F">
        <w:rPr>
          <w:lang w:val="en-US"/>
        </w:rPr>
        <w:t>A</w:t>
      </w:r>
      <w:r w:rsidR="000259B8">
        <w:rPr>
          <w:lang w:val="en-US"/>
        </w:rPr>
        <w:t>lertB</w:t>
      </w:r>
      <w:r w:rsidR="00AA1D4F">
        <w:rPr>
          <w:lang w:val="en-US"/>
        </w:rPr>
        <w:t>utton</w:t>
      </w:r>
      <w:r w:rsidR="00BC65E4" w:rsidRPr="009A6672">
        <w:rPr>
          <w:lang w:val="en-US"/>
        </w:rPr>
        <w:t xml:space="preserve"> is an example of customized firmware.</w:t>
      </w:r>
    </w:p>
    <w:p w:rsidR="007A2729" w:rsidRDefault="00103628" w:rsidP="00BC65E4">
      <w:pPr>
        <w:rPr>
          <w:lang w:val="en-US"/>
        </w:rPr>
      </w:pPr>
      <w:r>
        <w:rPr>
          <w:lang w:val="en-US"/>
        </w:rPr>
        <w:t xml:space="preserve">Most seniors wants to remain living in the own home as long as possible. </w:t>
      </w:r>
      <w:r w:rsidR="00FC1234">
        <w:rPr>
          <w:lang w:val="en-US"/>
        </w:rPr>
        <w:t xml:space="preserve">If they live by themselves and an accident occurs in the home it </w:t>
      </w:r>
      <w:r w:rsidR="009053DE">
        <w:rPr>
          <w:lang w:val="en-US"/>
        </w:rPr>
        <w:t xml:space="preserve">is </w:t>
      </w:r>
      <w:r w:rsidR="00FC1234">
        <w:rPr>
          <w:lang w:val="en-US"/>
        </w:rPr>
        <w:t>comfortable knowing that help is close and all it takes is a push on a button.</w:t>
      </w:r>
      <w:r w:rsidR="00115D73">
        <w:rPr>
          <w:lang w:val="en-US"/>
        </w:rPr>
        <w:t xml:space="preserve"> Currently there are many devices that are able to offer this kind of functionality. These are sometimes called </w:t>
      </w:r>
      <w:r w:rsidR="00115D73" w:rsidRPr="00115D73">
        <w:rPr>
          <w:lang w:val="en-US"/>
        </w:rPr>
        <w:t>Personal Emergency Response System, Medical Alert, or Medical Emergency Response Systems</w:t>
      </w:r>
      <w:r w:rsidR="00115D73">
        <w:rPr>
          <w:lang w:val="en-US"/>
        </w:rPr>
        <w:t xml:space="preserve">. </w:t>
      </w:r>
      <w:r w:rsidR="002B569D">
        <w:rPr>
          <w:lang w:val="en-US"/>
        </w:rPr>
        <w:t>This peace of firmware, for the Shimmer 3, resembles</w:t>
      </w:r>
      <w:r w:rsidR="00115D73">
        <w:rPr>
          <w:lang w:val="en-US"/>
        </w:rPr>
        <w:t xml:space="preserve"> those systems </w:t>
      </w:r>
      <w:r w:rsidR="007F1AD3">
        <w:rPr>
          <w:lang w:val="en-US"/>
        </w:rPr>
        <w:t>although</w:t>
      </w:r>
      <w:r w:rsidR="00115D73">
        <w:rPr>
          <w:lang w:val="en-US"/>
        </w:rPr>
        <w:t xml:space="preserve"> being </w:t>
      </w:r>
      <w:r w:rsidR="002B569D">
        <w:rPr>
          <w:lang w:val="en-US"/>
        </w:rPr>
        <w:t>simpler</w:t>
      </w:r>
      <w:r w:rsidR="00115D73">
        <w:rPr>
          <w:lang w:val="en-US"/>
        </w:rPr>
        <w:t>.</w:t>
      </w:r>
      <w:r w:rsidR="00B6489B">
        <w:rPr>
          <w:lang w:val="en-US"/>
        </w:rPr>
        <w:t xml:space="preserve"> </w:t>
      </w:r>
    </w:p>
    <w:p w:rsidR="004747F3" w:rsidRPr="009A6672" w:rsidRDefault="0085030B" w:rsidP="00BC65E4">
      <w:pPr>
        <w:rPr>
          <w:lang w:val="en-US"/>
        </w:rPr>
      </w:pPr>
      <w:r>
        <w:rPr>
          <w:lang w:val="en-US"/>
        </w:rPr>
        <w:t>When the user pushes</w:t>
      </w:r>
      <w:r w:rsidR="00B6489B">
        <w:rPr>
          <w:lang w:val="en-US"/>
        </w:rPr>
        <w:t xml:space="preserve"> the button on the Shimmer 3 a Bluetooth message is send to a nearby computer. </w:t>
      </w:r>
      <w:r w:rsidR="004747F3" w:rsidRPr="009A6672">
        <w:rPr>
          <w:lang w:val="en-US"/>
        </w:rPr>
        <w:t>Along with this firmware a simple C# console application has been developed which listen</w:t>
      </w:r>
      <w:r w:rsidR="007823C8">
        <w:rPr>
          <w:lang w:val="en-US"/>
        </w:rPr>
        <w:t>s</w:t>
      </w:r>
      <w:r w:rsidR="004747F3" w:rsidRPr="009A6672">
        <w:rPr>
          <w:lang w:val="en-US"/>
        </w:rPr>
        <w:t xml:space="preserve"> for</w:t>
      </w:r>
      <w:r w:rsidR="00824657" w:rsidRPr="009A6672">
        <w:rPr>
          <w:lang w:val="en-US"/>
        </w:rPr>
        <w:t xml:space="preserve"> the</w:t>
      </w:r>
      <w:r w:rsidR="004747F3" w:rsidRPr="009A6672">
        <w:rPr>
          <w:lang w:val="en-US"/>
        </w:rPr>
        <w:t xml:space="preserve"> </w:t>
      </w:r>
      <w:r w:rsidR="00A64BE5">
        <w:rPr>
          <w:lang w:val="en-US"/>
        </w:rPr>
        <w:t>button command from the Shimmer 3.</w:t>
      </w:r>
    </w:p>
    <w:p w:rsidR="00C817A8" w:rsidRPr="009A6672" w:rsidRDefault="00C817A8" w:rsidP="00BC65E4">
      <w:pPr>
        <w:rPr>
          <w:lang w:val="en-US"/>
        </w:rPr>
      </w:pPr>
      <w:r w:rsidRPr="009A6672">
        <w:rPr>
          <w:lang w:val="en-US"/>
        </w:rPr>
        <w:t>Section</w:t>
      </w:r>
      <w:r w:rsidR="00DD2575" w:rsidRPr="009A6672">
        <w:rPr>
          <w:lang w:val="en-US"/>
        </w:rPr>
        <w:t xml:space="preserve">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_Ref405472923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4D74B4">
        <w:rPr>
          <w:lang w:val="en-US"/>
        </w:rPr>
        <w:t>2</w:t>
      </w:r>
      <w:r w:rsidR="00DD2575" w:rsidRPr="009A6672">
        <w:rPr>
          <w:lang w:val="en-US"/>
        </w:rPr>
        <w:fldChar w:fldCharType="end"/>
      </w:r>
      <w:r w:rsidR="00DD2575" w:rsidRPr="009A6672">
        <w:rPr>
          <w:lang w:val="en-US"/>
        </w:rPr>
        <w:t xml:space="preserve"> and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_Ref405472929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4D74B4">
        <w:rPr>
          <w:lang w:val="en-US"/>
        </w:rPr>
        <w:t>3</w:t>
      </w:r>
      <w:r w:rsidR="00DD2575" w:rsidRPr="009A6672">
        <w:rPr>
          <w:lang w:val="en-US"/>
        </w:rPr>
        <w:fldChar w:fldCharType="end"/>
      </w:r>
      <w:r w:rsidRPr="009A6672">
        <w:rPr>
          <w:lang w:val="en-US"/>
        </w:rPr>
        <w:t xml:space="preserve"> describes the architecture and design of the firmware</w:t>
      </w:r>
      <w:r w:rsidR="00DD2575" w:rsidRPr="009A6672">
        <w:rPr>
          <w:lang w:val="en-US"/>
        </w:rPr>
        <w:t xml:space="preserve"> so an overview can be obtained quickly. Section </w:t>
      </w:r>
      <w:r w:rsidR="00DD2575" w:rsidRPr="009A6672">
        <w:rPr>
          <w:lang w:val="en-US"/>
        </w:rPr>
        <w:fldChar w:fldCharType="begin"/>
      </w:r>
      <w:r w:rsidR="00DD2575" w:rsidRPr="009A6672">
        <w:rPr>
          <w:lang w:val="en-US"/>
        </w:rPr>
        <w:instrText xml:space="preserve"> REF _Ref405472936 \r \h </w:instrText>
      </w:r>
      <w:r w:rsidR="00DD2575" w:rsidRPr="009A6672">
        <w:rPr>
          <w:lang w:val="en-US"/>
        </w:rPr>
      </w:r>
      <w:r w:rsidR="00DD2575" w:rsidRPr="009A6672">
        <w:rPr>
          <w:lang w:val="en-US"/>
        </w:rPr>
        <w:fldChar w:fldCharType="separate"/>
      </w:r>
      <w:r w:rsidR="004D74B4">
        <w:rPr>
          <w:lang w:val="en-US"/>
        </w:rPr>
        <w:t>4</w:t>
      </w:r>
      <w:r w:rsidR="00DD2575" w:rsidRPr="009A6672">
        <w:rPr>
          <w:lang w:val="en-US"/>
        </w:rPr>
        <w:fldChar w:fldCharType="end"/>
      </w:r>
      <w:r w:rsidR="00DD2575" w:rsidRPr="009A6672">
        <w:rPr>
          <w:lang w:val="en-US"/>
        </w:rPr>
        <w:t xml:space="preserve"> is about how to test the firmware along with expected outputs. </w:t>
      </w:r>
    </w:p>
    <w:p w:rsidR="00243FCC" w:rsidRPr="009A6672" w:rsidRDefault="00243FCC" w:rsidP="00243FCC">
      <w:pPr>
        <w:rPr>
          <w:lang w:val="en-US"/>
        </w:rPr>
      </w:pPr>
    </w:p>
    <w:p w:rsidR="00854C62" w:rsidRPr="009A6672" w:rsidRDefault="00AF3FCB" w:rsidP="00BC65E4">
      <w:pPr>
        <w:pStyle w:val="Overskrift1"/>
        <w:rPr>
          <w:lang w:val="en-US"/>
        </w:rPr>
      </w:pPr>
      <w:bookmarkStart w:id="1" w:name="_Ref405472923"/>
      <w:bookmarkStart w:id="2" w:name="_Toc407488006"/>
      <w:r w:rsidRPr="009A6672">
        <w:rPr>
          <w:lang w:val="en-US"/>
        </w:rPr>
        <w:lastRenderedPageBreak/>
        <w:t>Fir</w:t>
      </w:r>
      <w:r w:rsidR="00D72937" w:rsidRPr="009A6672">
        <w:rPr>
          <w:lang w:val="en-US"/>
        </w:rPr>
        <w:t>mware</w:t>
      </w:r>
      <w:r w:rsidR="00074B5A" w:rsidRPr="009A6672">
        <w:rPr>
          <w:lang w:val="en-US"/>
        </w:rPr>
        <w:t xml:space="preserve"> </w:t>
      </w:r>
      <w:r w:rsidR="00B55FAD" w:rsidRPr="009A6672">
        <w:rPr>
          <w:lang w:val="en-US"/>
        </w:rPr>
        <w:t>architecture</w:t>
      </w:r>
      <w:bookmarkEnd w:id="1"/>
      <w:bookmarkEnd w:id="2"/>
    </w:p>
    <w:p w:rsidR="00A647C6" w:rsidRPr="009A6672" w:rsidRDefault="003C4965" w:rsidP="00A647C6">
      <w:pPr>
        <w:rPr>
          <w:lang w:val="en-US"/>
        </w:rPr>
      </w:pPr>
      <w:r w:rsidRPr="009A6672">
        <w:rPr>
          <w:lang w:val="en-US"/>
        </w:rPr>
        <w:t>The so</w:t>
      </w:r>
      <w:r w:rsidR="00F2042A">
        <w:rPr>
          <w:lang w:val="en-US"/>
        </w:rPr>
        <w:t>ftware architecture of the a</w:t>
      </w:r>
      <w:r w:rsidR="00065073">
        <w:rPr>
          <w:lang w:val="en-US"/>
        </w:rPr>
        <w:t xml:space="preserve">lert button </w:t>
      </w:r>
      <w:r w:rsidRPr="009A6672">
        <w:rPr>
          <w:lang w:val="en-US"/>
        </w:rPr>
        <w:t xml:space="preserve">firmware is a combination of layered and module based and is illustrated in </w:t>
      </w:r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REF _Ref405452817 \h </w:instrText>
      </w:r>
      <w:r w:rsidRPr="009A6672">
        <w:rPr>
          <w:lang w:val="en-US"/>
        </w:rPr>
      </w:r>
      <w:r w:rsidRPr="009A6672">
        <w:rPr>
          <w:lang w:val="en-US"/>
        </w:rPr>
        <w:fldChar w:fldCharType="separate"/>
      </w:r>
      <w:r w:rsidR="004D74B4" w:rsidRPr="009A6672">
        <w:rPr>
          <w:lang w:val="en-US"/>
        </w:rPr>
        <w:t xml:space="preserve">Figure </w:t>
      </w:r>
      <w:r w:rsidR="004D74B4">
        <w:rPr>
          <w:noProof/>
          <w:lang w:val="en-US"/>
        </w:rPr>
        <w:t>2</w:t>
      </w:r>
      <w:r w:rsidR="004D74B4" w:rsidRPr="009A6672">
        <w:rPr>
          <w:lang w:val="en-US"/>
        </w:rPr>
        <w:t>.</w:t>
      </w:r>
      <w:r w:rsidR="004D74B4">
        <w:rPr>
          <w:noProof/>
          <w:lang w:val="en-US"/>
        </w:rPr>
        <w:t>1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>.</w:t>
      </w:r>
      <w:r w:rsidR="00B011F0" w:rsidRPr="009A6672">
        <w:rPr>
          <w:lang w:val="en-US"/>
        </w:rPr>
        <w:t xml:space="preserve"> Each element is explained in the following.</w:t>
      </w:r>
    </w:p>
    <w:p w:rsidR="00A647C6" w:rsidRPr="009A6672" w:rsidRDefault="0025184F" w:rsidP="00A647C6">
      <w:pPr>
        <w:keepNext/>
        <w:jc w:val="center"/>
        <w:rPr>
          <w:lang w:val="en-US"/>
        </w:rPr>
      </w:pPr>
      <w:r w:rsidRPr="0025184F">
        <w:rPr>
          <w:noProof/>
          <w:lang w:eastAsia="da-DK"/>
        </w:rPr>
        <w:drawing>
          <wp:inline distT="0" distB="0" distL="0" distR="0" wp14:anchorId="34B2304A" wp14:editId="32F363A5">
            <wp:extent cx="3211032" cy="3543984"/>
            <wp:effectExtent l="0" t="0" r="889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260" cy="35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9A6672" w:rsidRDefault="00A647C6" w:rsidP="00A647C6">
      <w:pPr>
        <w:pStyle w:val="Billedtekst"/>
        <w:rPr>
          <w:lang w:val="en-US"/>
        </w:rPr>
      </w:pPr>
      <w:bookmarkStart w:id="3" w:name="_Ref405452817"/>
      <w:r w:rsidRPr="009A6672">
        <w:rPr>
          <w:lang w:val="en-US"/>
        </w:rPr>
        <w:t xml:space="preserve">Figure 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STYLEREF 1 \s </w:instrText>
      </w:r>
      <w:r w:rsidR="00535DED" w:rsidRPr="009A6672">
        <w:rPr>
          <w:lang w:val="en-US"/>
        </w:rPr>
        <w:fldChar w:fldCharType="separate"/>
      </w:r>
      <w:r w:rsidR="004D74B4">
        <w:rPr>
          <w:noProof/>
          <w:lang w:val="en-US"/>
        </w:rPr>
        <w:t>2</w:t>
      </w:r>
      <w:r w:rsidR="00535DED" w:rsidRPr="009A6672">
        <w:rPr>
          <w:lang w:val="en-US"/>
        </w:rPr>
        <w:fldChar w:fldCharType="end"/>
      </w:r>
      <w:r w:rsidR="00535DED" w:rsidRPr="009A6672">
        <w:rPr>
          <w:lang w:val="en-US"/>
        </w:rPr>
        <w:t>.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SEQ Figure \* ARABIC \s 1 </w:instrText>
      </w:r>
      <w:r w:rsidR="00535DED" w:rsidRPr="009A6672">
        <w:rPr>
          <w:lang w:val="en-US"/>
        </w:rPr>
        <w:fldChar w:fldCharType="separate"/>
      </w:r>
      <w:r w:rsidR="004D74B4">
        <w:rPr>
          <w:noProof/>
          <w:lang w:val="en-US"/>
        </w:rPr>
        <w:t>1</w:t>
      </w:r>
      <w:r w:rsidR="00535DED" w:rsidRPr="009A6672">
        <w:rPr>
          <w:lang w:val="en-US"/>
        </w:rPr>
        <w:fldChar w:fldCharType="end"/>
      </w:r>
      <w:bookmarkEnd w:id="3"/>
      <w:r w:rsidR="00B2264C" w:rsidRPr="009A6672">
        <w:rPr>
          <w:lang w:val="en-US"/>
        </w:rPr>
        <w:t xml:space="preserve"> – Software architecture of</w:t>
      </w:r>
      <w:r w:rsidRPr="009A6672">
        <w:rPr>
          <w:lang w:val="en-US"/>
        </w:rPr>
        <w:t xml:space="preserve"> </w:t>
      </w:r>
      <w:r w:rsidR="003C4965" w:rsidRPr="009A6672">
        <w:rPr>
          <w:lang w:val="en-US"/>
        </w:rPr>
        <w:t>fall detection</w:t>
      </w:r>
      <w:r w:rsidRPr="009A6672">
        <w:rPr>
          <w:lang w:val="en-US"/>
        </w:rPr>
        <w:t xml:space="preserve"> firmware</w:t>
      </w:r>
    </w:p>
    <w:p w:rsidR="008D7893" w:rsidRPr="009A6672" w:rsidRDefault="00986821">
      <w:pPr>
        <w:jc w:val="left"/>
        <w:rPr>
          <w:lang w:val="en-US"/>
        </w:rPr>
      </w:pPr>
      <w:r w:rsidRPr="009A6672">
        <w:rPr>
          <w:b/>
          <w:lang w:val="en-US"/>
        </w:rPr>
        <w:t xml:space="preserve">Main </w:t>
      </w:r>
      <w:r w:rsidR="00CC5CA3" w:rsidRPr="009A6672">
        <w:rPr>
          <w:b/>
          <w:lang w:val="en-US"/>
        </w:rPr>
        <w:br/>
      </w:r>
      <w:r w:rsidR="00CC5CA3" w:rsidRPr="009A6672">
        <w:rPr>
          <w:lang w:val="en-US"/>
        </w:rPr>
        <w:t>T</w:t>
      </w:r>
      <w:r w:rsidR="008D7893" w:rsidRPr="009A6672">
        <w:rPr>
          <w:lang w:val="en-US"/>
        </w:rPr>
        <w:t xml:space="preserve">he main file </w:t>
      </w:r>
      <w:r w:rsidR="00CC5CA3" w:rsidRPr="009A6672">
        <w:rPr>
          <w:lang w:val="en-US"/>
        </w:rPr>
        <w:t>is responsible for initializing all external components and controlling timers.</w:t>
      </w:r>
      <w:r w:rsidR="008D7893" w:rsidRPr="009A6672">
        <w:rPr>
          <w:lang w:val="en-US"/>
        </w:rPr>
        <w:t xml:space="preserve"> Due to limited data processing all of this has also been placed in the main file.</w:t>
      </w:r>
    </w:p>
    <w:p w:rsidR="00A379CC" w:rsidRPr="009A6672" w:rsidRDefault="008D7893">
      <w:pPr>
        <w:jc w:val="left"/>
        <w:rPr>
          <w:lang w:val="en-US"/>
        </w:rPr>
      </w:pPr>
      <w:r w:rsidRPr="009A6672">
        <w:rPr>
          <w:b/>
          <w:lang w:val="en-US"/>
        </w:rPr>
        <w:t>Bluetooth</w:t>
      </w:r>
      <w:r w:rsidRPr="009A6672">
        <w:rPr>
          <w:b/>
          <w:lang w:val="en-US"/>
        </w:rPr>
        <w:br/>
      </w:r>
      <w:r w:rsidRPr="009A6672">
        <w:rPr>
          <w:lang w:val="en-US"/>
        </w:rPr>
        <w:t xml:space="preserve">This is a driver for the RN42 Bluetooth module. </w:t>
      </w:r>
    </w:p>
    <w:p w:rsidR="00D12388" w:rsidRPr="009A6672" w:rsidRDefault="003B12BE">
      <w:pPr>
        <w:jc w:val="left"/>
        <w:rPr>
          <w:b/>
          <w:lang w:val="en-US"/>
        </w:rPr>
      </w:pPr>
      <w:r w:rsidRPr="009A6672">
        <w:rPr>
          <w:b/>
          <w:lang w:val="en-US"/>
        </w:rPr>
        <w:t>5xxHAL</w:t>
      </w:r>
      <w:r w:rsidRPr="009A6672">
        <w:rPr>
          <w:b/>
          <w:lang w:val="en-US"/>
        </w:rPr>
        <w:br/>
      </w:r>
      <w:r w:rsidRPr="009A6672">
        <w:rPr>
          <w:lang w:val="en-US"/>
        </w:rPr>
        <w:t>A collection of various helper files.</w:t>
      </w:r>
      <w:r w:rsidR="00836B56" w:rsidRPr="009A6672">
        <w:rPr>
          <w:lang w:val="en-US"/>
        </w:rPr>
        <w:t xml:space="preserve"> Hal_board is used to setup the board and control LEDs. Hal_bu</w:t>
      </w:r>
      <w:r w:rsidR="00FB6156">
        <w:rPr>
          <w:lang w:val="en-US"/>
        </w:rPr>
        <w:t>tton is a driver for the button</w:t>
      </w:r>
      <w:r w:rsidR="00A210E3" w:rsidRPr="009A6672">
        <w:rPr>
          <w:lang w:val="en-US"/>
        </w:rPr>
        <w:t>. Hal_pmm control the power consumption (Power Man</w:t>
      </w:r>
      <w:r w:rsidR="0014729A">
        <w:rPr>
          <w:lang w:val="en-US"/>
        </w:rPr>
        <w:t>a</w:t>
      </w:r>
      <w:r w:rsidR="00A210E3" w:rsidRPr="009A6672">
        <w:rPr>
          <w:lang w:val="en-US"/>
        </w:rPr>
        <w:t>gement Module). Hal_UCS</w:t>
      </w:r>
      <w:r w:rsidR="00AF7BC1" w:rsidRPr="009A6672">
        <w:rPr>
          <w:lang w:val="en-US"/>
        </w:rPr>
        <w:t xml:space="preserve"> is driver for the</w:t>
      </w:r>
      <w:r w:rsidR="00A210E3" w:rsidRPr="009A6672">
        <w:rPr>
          <w:lang w:val="en-US"/>
        </w:rPr>
        <w:t xml:space="preserve"> timers</w:t>
      </w:r>
      <w:r w:rsidR="00C73CF6" w:rsidRPr="009A6672">
        <w:rPr>
          <w:lang w:val="en-US"/>
        </w:rPr>
        <w:t xml:space="preserve"> (</w:t>
      </w:r>
      <w:r w:rsidR="00C73CF6" w:rsidRPr="009A6672">
        <w:rPr>
          <w:rStyle w:val="st"/>
          <w:lang w:val="en-US"/>
        </w:rPr>
        <w:t>Unified Clock System)</w:t>
      </w:r>
      <w:r w:rsidR="00A210E3" w:rsidRPr="009A6672">
        <w:rPr>
          <w:lang w:val="en-US"/>
        </w:rPr>
        <w:t>.</w:t>
      </w:r>
      <w:r w:rsidR="00D12388" w:rsidRPr="009A6672">
        <w:rPr>
          <w:b/>
          <w:lang w:val="en-US"/>
        </w:rPr>
        <w:br w:type="page"/>
      </w:r>
    </w:p>
    <w:p w:rsidR="00D12388" w:rsidRPr="009A6672" w:rsidRDefault="00B10F8D" w:rsidP="00D12388">
      <w:pPr>
        <w:pStyle w:val="Overskrift1"/>
        <w:rPr>
          <w:lang w:val="en-US"/>
        </w:rPr>
      </w:pPr>
      <w:bookmarkStart w:id="4" w:name="_Ref405472929"/>
      <w:bookmarkStart w:id="5" w:name="_Toc407488007"/>
      <w:r w:rsidRPr="009A6672">
        <w:rPr>
          <w:lang w:val="en-US"/>
        </w:rPr>
        <w:lastRenderedPageBreak/>
        <w:t>F</w:t>
      </w:r>
      <w:r w:rsidR="00AF3FCB" w:rsidRPr="009A6672">
        <w:rPr>
          <w:lang w:val="en-US"/>
        </w:rPr>
        <w:t>ir</w:t>
      </w:r>
      <w:r w:rsidR="006019DD" w:rsidRPr="009A6672">
        <w:rPr>
          <w:lang w:val="en-US"/>
        </w:rPr>
        <w:t>mware</w:t>
      </w:r>
      <w:r w:rsidR="00D12388" w:rsidRPr="009A6672">
        <w:rPr>
          <w:lang w:val="en-US"/>
        </w:rPr>
        <w:t xml:space="preserve"> design</w:t>
      </w:r>
      <w:bookmarkEnd w:id="4"/>
      <w:bookmarkEnd w:id="5"/>
    </w:p>
    <w:p w:rsidR="00477513" w:rsidRPr="009A6672" w:rsidRDefault="00E810C1" w:rsidP="00477513">
      <w:pPr>
        <w:rPr>
          <w:lang w:val="en-US"/>
        </w:rPr>
      </w:pPr>
      <w:r>
        <w:rPr>
          <w:lang w:val="en-US"/>
        </w:rPr>
        <w:t>An overview of the a</w:t>
      </w:r>
      <w:r w:rsidR="0032647D">
        <w:rPr>
          <w:lang w:val="en-US"/>
        </w:rPr>
        <w:t>l</w:t>
      </w:r>
      <w:r w:rsidR="00EA4F2C">
        <w:rPr>
          <w:lang w:val="en-US"/>
        </w:rPr>
        <w:t xml:space="preserve">ert button </w:t>
      </w:r>
      <w:r w:rsidR="00265566" w:rsidRPr="009A6672">
        <w:rPr>
          <w:lang w:val="en-US"/>
        </w:rPr>
        <w:t xml:space="preserve">algorithm is illustrated in the activity diagram in </w:t>
      </w:r>
      <w:r w:rsidR="00265566" w:rsidRPr="009A6672">
        <w:rPr>
          <w:lang w:val="en-US"/>
        </w:rPr>
        <w:fldChar w:fldCharType="begin"/>
      </w:r>
      <w:r w:rsidR="00265566" w:rsidRPr="009A6672">
        <w:rPr>
          <w:lang w:val="en-US"/>
        </w:rPr>
        <w:instrText xml:space="preserve"> REF _Ref405456129 \h </w:instrText>
      </w:r>
      <w:r w:rsidR="00265566" w:rsidRPr="009A6672">
        <w:rPr>
          <w:lang w:val="en-US"/>
        </w:rPr>
      </w:r>
      <w:r w:rsidR="00265566" w:rsidRPr="009A6672">
        <w:rPr>
          <w:lang w:val="en-US"/>
        </w:rPr>
        <w:fldChar w:fldCharType="separate"/>
      </w:r>
      <w:r w:rsidR="004D74B4" w:rsidRPr="009A6672">
        <w:rPr>
          <w:lang w:val="en-US"/>
        </w:rPr>
        <w:t xml:space="preserve">Figure </w:t>
      </w:r>
      <w:r w:rsidR="004D74B4">
        <w:rPr>
          <w:noProof/>
          <w:lang w:val="en-US"/>
        </w:rPr>
        <w:t>3</w:t>
      </w:r>
      <w:r w:rsidR="004D74B4" w:rsidRPr="009A6672">
        <w:rPr>
          <w:lang w:val="en-US"/>
        </w:rPr>
        <w:t>.</w:t>
      </w:r>
      <w:r w:rsidR="004D74B4">
        <w:rPr>
          <w:noProof/>
          <w:lang w:val="en-US"/>
        </w:rPr>
        <w:t>1</w:t>
      </w:r>
      <w:r w:rsidR="00265566" w:rsidRPr="009A6672">
        <w:rPr>
          <w:lang w:val="en-US"/>
        </w:rPr>
        <w:fldChar w:fldCharType="end"/>
      </w:r>
      <w:r w:rsidR="00265566" w:rsidRPr="009A6672">
        <w:rPr>
          <w:lang w:val="en-US"/>
        </w:rPr>
        <w:t>.</w:t>
      </w:r>
    </w:p>
    <w:p w:rsidR="00636927" w:rsidRPr="009A6672" w:rsidRDefault="00AB6954" w:rsidP="00636927">
      <w:pPr>
        <w:keepNext/>
        <w:jc w:val="center"/>
        <w:rPr>
          <w:lang w:val="en-US"/>
        </w:rPr>
      </w:pPr>
      <w:r w:rsidRPr="00AB6954">
        <w:rPr>
          <w:noProof/>
          <w:lang w:eastAsia="da-DK"/>
        </w:rPr>
        <w:drawing>
          <wp:inline distT="0" distB="0" distL="0" distR="0" wp14:anchorId="5BAA355F" wp14:editId="2BCE7746">
            <wp:extent cx="4529013" cy="3388131"/>
            <wp:effectExtent l="0" t="0" r="5080" b="317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306" cy="338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Default="00636927" w:rsidP="00636927">
      <w:pPr>
        <w:pStyle w:val="Billedtekst"/>
        <w:rPr>
          <w:lang w:val="en-US"/>
        </w:rPr>
      </w:pPr>
      <w:bookmarkStart w:id="6" w:name="_Ref405456129"/>
      <w:r w:rsidRPr="009A6672">
        <w:rPr>
          <w:lang w:val="en-US"/>
        </w:rPr>
        <w:t xml:space="preserve">Figure 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STYLEREF 1 \s </w:instrText>
      </w:r>
      <w:r w:rsidR="00535DED" w:rsidRPr="009A6672">
        <w:rPr>
          <w:lang w:val="en-US"/>
        </w:rPr>
        <w:fldChar w:fldCharType="separate"/>
      </w:r>
      <w:r w:rsidR="004D74B4">
        <w:rPr>
          <w:noProof/>
          <w:lang w:val="en-US"/>
        </w:rPr>
        <w:t>3</w:t>
      </w:r>
      <w:r w:rsidR="00535DED" w:rsidRPr="009A6672">
        <w:rPr>
          <w:lang w:val="en-US"/>
        </w:rPr>
        <w:fldChar w:fldCharType="end"/>
      </w:r>
      <w:r w:rsidR="00535DED" w:rsidRPr="009A6672">
        <w:rPr>
          <w:lang w:val="en-US"/>
        </w:rPr>
        <w:t>.</w:t>
      </w:r>
      <w:r w:rsidR="00535DED" w:rsidRPr="009A6672">
        <w:rPr>
          <w:lang w:val="en-US"/>
        </w:rPr>
        <w:fldChar w:fldCharType="begin"/>
      </w:r>
      <w:r w:rsidR="00535DED" w:rsidRPr="009A6672">
        <w:rPr>
          <w:lang w:val="en-US"/>
        </w:rPr>
        <w:instrText xml:space="preserve"> SEQ Figure \* ARABIC \s 1 </w:instrText>
      </w:r>
      <w:r w:rsidR="00535DED" w:rsidRPr="009A6672">
        <w:rPr>
          <w:lang w:val="en-US"/>
        </w:rPr>
        <w:fldChar w:fldCharType="separate"/>
      </w:r>
      <w:r w:rsidR="004D74B4">
        <w:rPr>
          <w:noProof/>
          <w:lang w:val="en-US"/>
        </w:rPr>
        <w:t>1</w:t>
      </w:r>
      <w:r w:rsidR="00535DED" w:rsidRPr="009A6672">
        <w:rPr>
          <w:lang w:val="en-US"/>
        </w:rPr>
        <w:fldChar w:fldCharType="end"/>
      </w:r>
      <w:bookmarkEnd w:id="6"/>
      <w:r w:rsidR="001E29E9">
        <w:rPr>
          <w:lang w:val="en-US"/>
        </w:rPr>
        <w:t xml:space="preserve"> – Activity diagram of the Alert button firmware</w:t>
      </w:r>
    </w:p>
    <w:p w:rsidR="003046C5" w:rsidRDefault="003046C5" w:rsidP="003046C5">
      <w:pPr>
        <w:rPr>
          <w:lang w:val="en-US"/>
        </w:rPr>
      </w:pPr>
    </w:p>
    <w:p w:rsidR="003046C5" w:rsidRPr="003046C5" w:rsidRDefault="00AF1B06" w:rsidP="003046C5">
      <w:pPr>
        <w:rPr>
          <w:lang w:val="en-US"/>
        </w:rPr>
      </w:pPr>
      <w:r>
        <w:rPr>
          <w:lang w:val="en-US"/>
        </w:rPr>
        <w:t xml:space="preserve">When the </w:t>
      </w:r>
      <w:r w:rsidR="00622E86">
        <w:rPr>
          <w:lang w:val="en-US"/>
        </w:rPr>
        <w:t xml:space="preserve">user </w:t>
      </w:r>
      <w:r>
        <w:rPr>
          <w:lang w:val="en-US"/>
        </w:rPr>
        <w:t xml:space="preserve">button </w:t>
      </w:r>
      <w:r w:rsidR="00622E86">
        <w:rPr>
          <w:lang w:val="en-US"/>
        </w:rPr>
        <w:t xml:space="preserve">on the Shimmer 3 </w:t>
      </w:r>
      <w:r>
        <w:rPr>
          <w:lang w:val="en-US"/>
        </w:rPr>
        <w:t>is pressed the Interrupt Service Routine of Port1 is called.</w:t>
      </w:r>
      <w:r w:rsidR="00622E86">
        <w:rPr>
          <w:lang w:val="en-US"/>
        </w:rPr>
        <w:t xml:space="preserve"> </w:t>
      </w:r>
      <w:r w:rsidR="00AB6954">
        <w:rPr>
          <w:lang w:val="en-US"/>
        </w:rPr>
        <w:t xml:space="preserve">This function </w:t>
      </w:r>
      <w:r w:rsidR="00DF05F5">
        <w:rPr>
          <w:lang w:val="en-US"/>
        </w:rPr>
        <w:t>first toggles the red LED and then transmit the character “A” via Bluetooth.</w:t>
      </w:r>
    </w:p>
    <w:p w:rsidR="00BA0FA7" w:rsidRPr="009A6672" w:rsidRDefault="00BA0FA7">
      <w:pPr>
        <w:jc w:val="left"/>
        <w:rPr>
          <w:lang w:val="en-US"/>
        </w:rPr>
      </w:pPr>
      <w:r w:rsidRPr="009A6672">
        <w:rPr>
          <w:lang w:val="en-US"/>
        </w:rPr>
        <w:br w:type="page"/>
      </w:r>
    </w:p>
    <w:p w:rsidR="00CB2B85" w:rsidRPr="009A6672" w:rsidRDefault="006273AA" w:rsidP="00CB2B85">
      <w:pPr>
        <w:pStyle w:val="Overskrift1"/>
        <w:rPr>
          <w:lang w:val="en-US"/>
        </w:rPr>
      </w:pPr>
      <w:bookmarkStart w:id="7" w:name="_Ref405472936"/>
      <w:bookmarkStart w:id="8" w:name="_Toc407488008"/>
      <w:r w:rsidRPr="009A6672">
        <w:rPr>
          <w:lang w:val="en-US"/>
        </w:rPr>
        <w:lastRenderedPageBreak/>
        <w:t>Testing the firmware</w:t>
      </w:r>
      <w:bookmarkEnd w:id="7"/>
      <w:bookmarkEnd w:id="8"/>
    </w:p>
    <w:p w:rsidR="00422115" w:rsidRPr="009A6672" w:rsidRDefault="00422115" w:rsidP="00C817A8">
      <w:pPr>
        <w:rPr>
          <w:lang w:val="en-US"/>
        </w:rPr>
      </w:pPr>
      <w:r w:rsidRPr="009A6672">
        <w:rPr>
          <w:lang w:val="en-US"/>
        </w:rPr>
        <w:t>To test the firmware, follow these steps.</w:t>
      </w:r>
    </w:p>
    <w:p w:rsidR="00630249" w:rsidRPr="009A6672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If the Shimmer3 is</w:t>
      </w:r>
      <w:r w:rsidR="00011F2B">
        <w:rPr>
          <w:lang w:val="en-US"/>
        </w:rPr>
        <w:t xml:space="preserve"> not</w:t>
      </w:r>
      <w:r w:rsidRPr="009A6672">
        <w:rPr>
          <w:lang w:val="en-US"/>
        </w:rPr>
        <w:t xml:space="preserve"> added a</w:t>
      </w:r>
      <w:r w:rsidR="004069F1">
        <w:rPr>
          <w:lang w:val="en-US"/>
        </w:rPr>
        <w:t>s</w:t>
      </w:r>
      <w:r w:rsidRPr="009A6672">
        <w:rPr>
          <w:lang w:val="en-US"/>
        </w:rPr>
        <w:t xml:space="preserve"> unit on your computer then follow the instructions in this link</w:t>
      </w:r>
      <w:r w:rsidRPr="009A6672">
        <w:rPr>
          <w:lang w:val="en-US"/>
        </w:rPr>
        <w:br/>
      </w:r>
      <w:hyperlink r:id="rId14" w:history="1">
        <w:r w:rsidRPr="009A6672">
          <w:rPr>
            <w:rStyle w:val="Hyperlink"/>
            <w:lang w:val="en-US"/>
          </w:rPr>
          <w:t>http://windows.microsoft.com/en-us/windows7/add-a-bluetooth-enabled-device-to-your-computer</w:t>
        </w:r>
      </w:hyperlink>
    </w:p>
    <w:p w:rsidR="00630249" w:rsidRPr="009A6672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9A6672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Load the bootstrap “Shimmer3_</w:t>
      </w:r>
      <w:r w:rsidR="0084610E">
        <w:rPr>
          <w:lang w:val="en-US"/>
        </w:rPr>
        <w:t>AlertButton</w:t>
      </w:r>
      <w:r w:rsidR="005E5FAE" w:rsidRPr="009A6672">
        <w:rPr>
          <w:lang w:val="en-US"/>
        </w:rPr>
        <w:t>.txt</w:t>
      </w:r>
      <w:r w:rsidRPr="009A6672">
        <w:rPr>
          <w:lang w:val="en-US"/>
        </w:rPr>
        <w:t xml:space="preserve"> onto the Shimmer.</w:t>
      </w:r>
      <w:r w:rsidR="00C07836" w:rsidRPr="009A6672">
        <w:rPr>
          <w:lang w:val="en-US"/>
        </w:rPr>
        <w:t xml:space="preserve"> </w:t>
      </w:r>
      <w:r w:rsidR="006C1FB7" w:rsidRPr="009A6672">
        <w:rPr>
          <w:lang w:val="en-US"/>
        </w:rPr>
        <w:t>The file is located in the</w:t>
      </w:r>
      <w:r w:rsidR="0087321F" w:rsidRPr="009A6672">
        <w:rPr>
          <w:lang w:val="en-US"/>
        </w:rPr>
        <w:t xml:space="preserve"> folder</w:t>
      </w:r>
      <w:r w:rsidR="006C1FB7" w:rsidRPr="009A6672">
        <w:rPr>
          <w:lang w:val="en-US"/>
        </w:rPr>
        <w:t xml:space="preserve"> “</w:t>
      </w:r>
      <w:r w:rsidR="005E5FAE" w:rsidRPr="009A6672">
        <w:rPr>
          <w:lang w:val="en-US"/>
        </w:rPr>
        <w:t>Resources</w:t>
      </w:r>
      <w:r w:rsidR="0087321F" w:rsidRPr="009A6672">
        <w:rPr>
          <w:lang w:val="en-US"/>
        </w:rPr>
        <w:t>/</w:t>
      </w:r>
      <w:r w:rsidR="0018298F">
        <w:rPr>
          <w:lang w:val="en-US"/>
        </w:rPr>
        <w:t>Firmware/</w:t>
      </w:r>
      <w:r w:rsidR="0087321F" w:rsidRPr="009A6672">
        <w:rPr>
          <w:lang w:val="en-US"/>
        </w:rPr>
        <w:t>Shimmer3_</w:t>
      </w:r>
      <w:r w:rsidR="0018298F">
        <w:rPr>
          <w:lang w:val="en-US"/>
        </w:rPr>
        <w:t>AlertButton</w:t>
      </w:r>
      <w:r w:rsidR="006C1FB7" w:rsidRPr="009A6672">
        <w:rPr>
          <w:lang w:val="en-US"/>
        </w:rPr>
        <w:t>”.</w:t>
      </w:r>
      <w:r w:rsidR="00C07836" w:rsidRPr="009A6672">
        <w:rPr>
          <w:lang w:val="en-US"/>
        </w:rPr>
        <w:br/>
        <w:t xml:space="preserve">(How to load custom firmware onto the Shimmer is described in tutorial 1) </w:t>
      </w:r>
      <w:r w:rsidR="00C07836" w:rsidRPr="009A6672">
        <w:rPr>
          <w:lang w:val="en-US"/>
        </w:rPr>
        <w:br/>
      </w:r>
    </w:p>
    <w:p w:rsidR="00C07836" w:rsidRPr="009A6672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 xml:space="preserve">Launch </w:t>
      </w:r>
      <w:r w:rsidR="005E5FAE" w:rsidRPr="009A6672">
        <w:rPr>
          <w:lang w:val="en-US"/>
        </w:rPr>
        <w:t xml:space="preserve">the </w:t>
      </w:r>
      <w:r w:rsidR="00FE215D" w:rsidRPr="009A6672">
        <w:rPr>
          <w:lang w:val="en-US"/>
        </w:rPr>
        <w:t xml:space="preserve">PC application “Shimmer3_PCApp” located in the folder </w:t>
      </w:r>
      <w:r w:rsidR="000C54AB">
        <w:rPr>
          <w:lang w:val="en-US"/>
        </w:rPr>
        <w:br/>
      </w:r>
      <w:r w:rsidR="00FE215D" w:rsidRPr="009A6672">
        <w:rPr>
          <w:lang w:val="en-US"/>
        </w:rPr>
        <w:t>“Resources</w:t>
      </w:r>
      <w:r w:rsidR="000C54AB">
        <w:rPr>
          <w:lang w:val="en-US"/>
        </w:rPr>
        <w:t>/PC Application</w:t>
      </w:r>
      <w:r w:rsidR="00FE215D" w:rsidRPr="009A6672">
        <w:rPr>
          <w:lang w:val="en-US"/>
        </w:rPr>
        <w:t>/Shimmer3_PCApp”</w:t>
      </w:r>
      <w:r w:rsidR="00FE215D" w:rsidRPr="009A6672">
        <w:rPr>
          <w:lang w:val="en-US"/>
        </w:rPr>
        <w:br/>
      </w:r>
    </w:p>
    <w:p w:rsidR="00630249" w:rsidRPr="009A6672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Enter the COM port of the Shimmer Bluetooth connection</w:t>
      </w:r>
      <w:r w:rsidR="003C231B" w:rsidRPr="009A6672">
        <w:rPr>
          <w:lang w:val="en-US"/>
        </w:rPr>
        <w:t xml:space="preserve"> (i.e. COM15)</w:t>
      </w:r>
      <w:r w:rsidR="005A7AF2">
        <w:rPr>
          <w:lang w:val="en-US"/>
        </w:rPr>
        <w:t>.</w:t>
      </w:r>
      <w:bookmarkStart w:id="9" w:name="_GoBack"/>
      <w:bookmarkEnd w:id="9"/>
      <w:r w:rsidR="00CB3225" w:rsidRPr="009A6672">
        <w:rPr>
          <w:lang w:val="en-US"/>
        </w:rPr>
        <w:br/>
      </w:r>
    </w:p>
    <w:p w:rsidR="00CB3225" w:rsidRPr="009A6672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9A6672">
        <w:rPr>
          <w:lang w:val="en-US"/>
        </w:rPr>
        <w:t>The</w:t>
      </w:r>
      <w:r w:rsidR="00272059" w:rsidRPr="009A6672">
        <w:rPr>
          <w:lang w:val="en-US"/>
        </w:rPr>
        <w:t xml:space="preserve"> program should display the text</w:t>
      </w:r>
      <w:r w:rsidRPr="009A6672">
        <w:rPr>
          <w:lang w:val="en-US"/>
        </w:rPr>
        <w:t xml:space="preserve"> “</w:t>
      </w:r>
      <w:r w:rsidRPr="009A6672">
        <w:rPr>
          <w:rFonts w:ascii="Consolas" w:hAnsi="Consolas" w:cs="Consolas"/>
          <w:highlight w:val="white"/>
          <w:lang w:val="en-US"/>
        </w:rPr>
        <w:t xml:space="preserve">Connected to </w:t>
      </w:r>
      <w:r w:rsidRPr="009A6672">
        <w:rPr>
          <w:rFonts w:ascii="Consolas" w:hAnsi="Consolas" w:cs="Consolas"/>
          <w:lang w:val="en-US"/>
        </w:rPr>
        <w:t>COMxx</w:t>
      </w:r>
      <w:r w:rsidRPr="009A6672">
        <w:rPr>
          <w:lang w:val="en-US"/>
        </w:rPr>
        <w:t>” and the blue LED on the Shimmer sho</w:t>
      </w:r>
      <w:r w:rsidR="009B73B6" w:rsidRPr="009A6672">
        <w:rPr>
          <w:lang w:val="en-US"/>
        </w:rPr>
        <w:t>uld be on.</w:t>
      </w:r>
      <w:r w:rsidR="00ED0C5C" w:rsidRPr="009A6672">
        <w:rPr>
          <w:lang w:val="en-US"/>
        </w:rPr>
        <w:br/>
      </w:r>
    </w:p>
    <w:p w:rsidR="00ED0C5C" w:rsidRPr="009A6672" w:rsidRDefault="00B93426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When the button is pressed on the Shimmer 3 the program should display th</w:t>
      </w:r>
      <w:r w:rsidR="00272059" w:rsidRPr="009A6672">
        <w:rPr>
          <w:lang w:val="en-US"/>
        </w:rPr>
        <w:t>e text “</w:t>
      </w:r>
      <w:r w:rsidR="00272059" w:rsidRPr="009A6672">
        <w:rPr>
          <w:rFonts w:ascii="Consolas" w:hAnsi="Consolas" w:cs="Consolas"/>
          <w:lang w:val="en-US"/>
        </w:rPr>
        <w:t xml:space="preserve">Alert: </w:t>
      </w:r>
      <w:r>
        <w:rPr>
          <w:rFonts w:ascii="Consolas" w:hAnsi="Consolas" w:cs="Consolas"/>
          <w:lang w:val="en-US"/>
        </w:rPr>
        <w:t>The user button has been pressed</w:t>
      </w:r>
      <w:r w:rsidR="00272059" w:rsidRPr="009A6672">
        <w:rPr>
          <w:lang w:val="en-US"/>
        </w:rPr>
        <w:t>”.</w:t>
      </w:r>
    </w:p>
    <w:p w:rsidR="00535DED" w:rsidRPr="009A6672" w:rsidRDefault="00535DED" w:rsidP="00535DED">
      <w:pPr>
        <w:jc w:val="left"/>
        <w:rPr>
          <w:lang w:val="en-US"/>
        </w:rPr>
      </w:pPr>
    </w:p>
    <w:p w:rsidR="00535DED" w:rsidRPr="009A6672" w:rsidRDefault="00B72BE2" w:rsidP="00535DED">
      <w:pPr>
        <w:keepNext/>
        <w:jc w:val="left"/>
        <w:rPr>
          <w:lang w:val="en-US"/>
        </w:rPr>
      </w:pPr>
      <w:r w:rsidRPr="00B72BE2">
        <w:rPr>
          <w:noProof/>
          <w:lang w:eastAsia="da-DK"/>
        </w:rPr>
        <w:drawing>
          <wp:inline distT="0" distB="0" distL="0" distR="0" wp14:anchorId="209D86F9" wp14:editId="564FC530">
            <wp:extent cx="5400040" cy="3180348"/>
            <wp:effectExtent l="0" t="0" r="0" b="127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ED" w:rsidRPr="009A6672" w:rsidRDefault="00535DED" w:rsidP="00535DED">
      <w:pPr>
        <w:pStyle w:val="Billedtekst"/>
        <w:jc w:val="left"/>
        <w:rPr>
          <w:lang w:val="en-US"/>
        </w:rPr>
      </w:pPr>
      <w:r w:rsidRPr="009A6672">
        <w:rPr>
          <w:lang w:val="en-US"/>
        </w:rPr>
        <w:t xml:space="preserve">Figure </w:t>
      </w:r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STYLEREF 1 \s </w:instrText>
      </w:r>
      <w:r w:rsidRPr="009A6672">
        <w:rPr>
          <w:lang w:val="en-US"/>
        </w:rPr>
        <w:fldChar w:fldCharType="separate"/>
      </w:r>
      <w:r w:rsidR="004D74B4">
        <w:rPr>
          <w:noProof/>
          <w:lang w:val="en-US"/>
        </w:rPr>
        <w:t>4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>.</w:t>
      </w:r>
      <w:r w:rsidRPr="009A6672">
        <w:rPr>
          <w:lang w:val="en-US"/>
        </w:rPr>
        <w:fldChar w:fldCharType="begin"/>
      </w:r>
      <w:r w:rsidRPr="009A6672">
        <w:rPr>
          <w:lang w:val="en-US"/>
        </w:rPr>
        <w:instrText xml:space="preserve"> SEQ Figure \* ARABIC \s 1 </w:instrText>
      </w:r>
      <w:r w:rsidRPr="009A6672">
        <w:rPr>
          <w:lang w:val="en-US"/>
        </w:rPr>
        <w:fldChar w:fldCharType="separate"/>
      </w:r>
      <w:r w:rsidR="004D74B4">
        <w:rPr>
          <w:noProof/>
          <w:lang w:val="en-US"/>
        </w:rPr>
        <w:t>1</w:t>
      </w:r>
      <w:r w:rsidRPr="009A6672">
        <w:rPr>
          <w:lang w:val="en-US"/>
        </w:rPr>
        <w:fldChar w:fldCharType="end"/>
      </w:r>
      <w:r w:rsidRPr="009A6672">
        <w:rPr>
          <w:lang w:val="en-US"/>
        </w:rPr>
        <w:t xml:space="preserve"> - The program output at </w:t>
      </w:r>
      <w:r w:rsidR="009A6672" w:rsidRPr="009A6672">
        <w:rPr>
          <w:lang w:val="en-US"/>
        </w:rPr>
        <w:t>successful</w:t>
      </w:r>
      <w:r w:rsidR="00BC70A8">
        <w:rPr>
          <w:lang w:val="en-US"/>
        </w:rPr>
        <w:t xml:space="preserve"> connection and </w:t>
      </w:r>
      <w:r w:rsidR="00DA66DC">
        <w:rPr>
          <w:lang w:val="en-US"/>
        </w:rPr>
        <w:t>button press</w:t>
      </w:r>
    </w:p>
    <w:p w:rsidR="00E005D3" w:rsidRPr="009A6672" w:rsidRDefault="00E005D3" w:rsidP="00E005D3">
      <w:pPr>
        <w:rPr>
          <w:lang w:val="en-US"/>
        </w:rPr>
      </w:pPr>
    </w:p>
    <w:sectPr w:rsidR="00E005D3" w:rsidRPr="009A6672" w:rsidSect="00263CBA">
      <w:footerReference w:type="even" r:id="rId16"/>
      <w:foot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3CA" w:rsidRDefault="00D833CA" w:rsidP="00C77218">
      <w:pPr>
        <w:spacing w:after="0" w:line="240" w:lineRule="auto"/>
      </w:pPr>
      <w:r>
        <w:separator/>
      </w:r>
    </w:p>
  </w:endnote>
  <w:endnote w:type="continuationSeparator" w:id="0">
    <w:p w:rsidR="00D833CA" w:rsidRDefault="00D833CA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2042A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2042A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D833CA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5A7AF2">
      <w:rPr>
        <w:b/>
        <w:noProof/>
      </w:rPr>
      <w:t>4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5A7AF2">
      <w:rPr>
        <w:b/>
        <w:noProof/>
      </w:rPr>
      <w:t>4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E810C1">
              <w:rPr>
                <w:b/>
                <w:noProof/>
              </w:rPr>
              <w:t>3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E810C1">
              <w:rPr>
                <w:b/>
                <w:noProof/>
              </w:rPr>
              <w:t>4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3CA" w:rsidRDefault="00D833CA" w:rsidP="00C77218">
      <w:pPr>
        <w:spacing w:after="0" w:line="240" w:lineRule="auto"/>
      </w:pPr>
      <w:r>
        <w:separator/>
      </w:r>
    </w:p>
  </w:footnote>
  <w:footnote w:type="continuationSeparator" w:id="0">
    <w:p w:rsidR="00D833CA" w:rsidRDefault="00D833CA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FED"/>
    <w:rsid w:val="0000641A"/>
    <w:rsid w:val="00010EB3"/>
    <w:rsid w:val="00011F2B"/>
    <w:rsid w:val="00012AEA"/>
    <w:rsid w:val="00012FBA"/>
    <w:rsid w:val="00012FBE"/>
    <w:rsid w:val="00014076"/>
    <w:rsid w:val="00014CEA"/>
    <w:rsid w:val="0001544D"/>
    <w:rsid w:val="0001627B"/>
    <w:rsid w:val="00017BF0"/>
    <w:rsid w:val="00017D25"/>
    <w:rsid w:val="00020DD5"/>
    <w:rsid w:val="00020E6C"/>
    <w:rsid w:val="00021859"/>
    <w:rsid w:val="00021F95"/>
    <w:rsid w:val="00022192"/>
    <w:rsid w:val="000223C5"/>
    <w:rsid w:val="000247D1"/>
    <w:rsid w:val="00024C56"/>
    <w:rsid w:val="00024D29"/>
    <w:rsid w:val="00024DCD"/>
    <w:rsid w:val="000259B8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60D3"/>
    <w:rsid w:val="000361EA"/>
    <w:rsid w:val="00036A0E"/>
    <w:rsid w:val="000374AB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18BD"/>
    <w:rsid w:val="000622FF"/>
    <w:rsid w:val="00062310"/>
    <w:rsid w:val="0006254F"/>
    <w:rsid w:val="00062E98"/>
    <w:rsid w:val="000638E0"/>
    <w:rsid w:val="00065073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F9A"/>
    <w:rsid w:val="000B30AF"/>
    <w:rsid w:val="000B355F"/>
    <w:rsid w:val="000B3E13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F7"/>
    <w:rsid w:val="000C54AB"/>
    <w:rsid w:val="000C5B61"/>
    <w:rsid w:val="000C5BCE"/>
    <w:rsid w:val="000C652B"/>
    <w:rsid w:val="000D05F8"/>
    <w:rsid w:val="000D1B8D"/>
    <w:rsid w:val="000D2491"/>
    <w:rsid w:val="000D28C6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52C0"/>
    <w:rsid w:val="000E603E"/>
    <w:rsid w:val="000E69A1"/>
    <w:rsid w:val="000E6C78"/>
    <w:rsid w:val="000E6DA2"/>
    <w:rsid w:val="000E743E"/>
    <w:rsid w:val="000F0515"/>
    <w:rsid w:val="000F1C35"/>
    <w:rsid w:val="000F1CDC"/>
    <w:rsid w:val="000F2283"/>
    <w:rsid w:val="000F2711"/>
    <w:rsid w:val="000F32F0"/>
    <w:rsid w:val="000F41ED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628"/>
    <w:rsid w:val="00103D19"/>
    <w:rsid w:val="00104710"/>
    <w:rsid w:val="00107E80"/>
    <w:rsid w:val="0011058F"/>
    <w:rsid w:val="0011060C"/>
    <w:rsid w:val="00111DB0"/>
    <w:rsid w:val="001130FF"/>
    <w:rsid w:val="001145F5"/>
    <w:rsid w:val="00115D73"/>
    <w:rsid w:val="0011607E"/>
    <w:rsid w:val="00116C97"/>
    <w:rsid w:val="001175E7"/>
    <w:rsid w:val="00117858"/>
    <w:rsid w:val="00121108"/>
    <w:rsid w:val="00122591"/>
    <w:rsid w:val="00122D32"/>
    <w:rsid w:val="0012326B"/>
    <w:rsid w:val="0012374D"/>
    <w:rsid w:val="0012408B"/>
    <w:rsid w:val="00124219"/>
    <w:rsid w:val="00124337"/>
    <w:rsid w:val="00124771"/>
    <w:rsid w:val="00124E8C"/>
    <w:rsid w:val="001252D4"/>
    <w:rsid w:val="00125659"/>
    <w:rsid w:val="00126474"/>
    <w:rsid w:val="001310BB"/>
    <w:rsid w:val="00131D10"/>
    <w:rsid w:val="00132DF3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8D8"/>
    <w:rsid w:val="0015284E"/>
    <w:rsid w:val="00152D7F"/>
    <w:rsid w:val="00153881"/>
    <w:rsid w:val="00154650"/>
    <w:rsid w:val="00154EC7"/>
    <w:rsid w:val="0015587F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8048E"/>
    <w:rsid w:val="0018115E"/>
    <w:rsid w:val="00182557"/>
    <w:rsid w:val="001825B4"/>
    <w:rsid w:val="001828B2"/>
    <w:rsid w:val="0018298F"/>
    <w:rsid w:val="00184CEC"/>
    <w:rsid w:val="00184DAD"/>
    <w:rsid w:val="001855B7"/>
    <w:rsid w:val="00185DB0"/>
    <w:rsid w:val="00186231"/>
    <w:rsid w:val="00186A4E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FA8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29E9"/>
    <w:rsid w:val="001E3C5B"/>
    <w:rsid w:val="001F1CC2"/>
    <w:rsid w:val="001F21EC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184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839"/>
    <w:rsid w:val="002B09C7"/>
    <w:rsid w:val="002B1572"/>
    <w:rsid w:val="002B4B12"/>
    <w:rsid w:val="002B569D"/>
    <w:rsid w:val="002B6536"/>
    <w:rsid w:val="002B6B98"/>
    <w:rsid w:val="002B7257"/>
    <w:rsid w:val="002C089A"/>
    <w:rsid w:val="002C0CC2"/>
    <w:rsid w:val="002C1A7B"/>
    <w:rsid w:val="002C3012"/>
    <w:rsid w:val="002C358D"/>
    <w:rsid w:val="002C36E5"/>
    <w:rsid w:val="002C45BF"/>
    <w:rsid w:val="002C4B7C"/>
    <w:rsid w:val="002C53B4"/>
    <w:rsid w:val="002C5672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46C5"/>
    <w:rsid w:val="00305528"/>
    <w:rsid w:val="003057B2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47D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BE1"/>
    <w:rsid w:val="003475FD"/>
    <w:rsid w:val="00352193"/>
    <w:rsid w:val="0035280D"/>
    <w:rsid w:val="00352B51"/>
    <w:rsid w:val="00355A83"/>
    <w:rsid w:val="0035696C"/>
    <w:rsid w:val="003570E7"/>
    <w:rsid w:val="00357874"/>
    <w:rsid w:val="00357A20"/>
    <w:rsid w:val="0036013B"/>
    <w:rsid w:val="00360D64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D4F"/>
    <w:rsid w:val="00385435"/>
    <w:rsid w:val="0038669C"/>
    <w:rsid w:val="00386A04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D3A"/>
    <w:rsid w:val="003B0CDE"/>
    <w:rsid w:val="003B12BE"/>
    <w:rsid w:val="003B329B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3408"/>
    <w:rsid w:val="003C3DAD"/>
    <w:rsid w:val="003C3FF6"/>
    <w:rsid w:val="003C4965"/>
    <w:rsid w:val="003C52A4"/>
    <w:rsid w:val="003C5668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94E"/>
    <w:rsid w:val="003E0D0A"/>
    <w:rsid w:val="003E0E65"/>
    <w:rsid w:val="003E100F"/>
    <w:rsid w:val="003E1FAE"/>
    <w:rsid w:val="003E2EB2"/>
    <w:rsid w:val="003E3A81"/>
    <w:rsid w:val="003E3B27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9F1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E0"/>
    <w:rsid w:val="0041356A"/>
    <w:rsid w:val="00413686"/>
    <w:rsid w:val="004137FC"/>
    <w:rsid w:val="00413B68"/>
    <w:rsid w:val="00414608"/>
    <w:rsid w:val="00414A4A"/>
    <w:rsid w:val="00414B0B"/>
    <w:rsid w:val="00414D15"/>
    <w:rsid w:val="00415D8B"/>
    <w:rsid w:val="00415DB4"/>
    <w:rsid w:val="004162B8"/>
    <w:rsid w:val="0041685E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6079A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11D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8C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74B4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503FC"/>
    <w:rsid w:val="005511E5"/>
    <w:rsid w:val="00551812"/>
    <w:rsid w:val="00552F44"/>
    <w:rsid w:val="00553041"/>
    <w:rsid w:val="00553350"/>
    <w:rsid w:val="005541EC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2A78"/>
    <w:rsid w:val="005737F5"/>
    <w:rsid w:val="005744A2"/>
    <w:rsid w:val="00574AB8"/>
    <w:rsid w:val="005756FF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A7AF2"/>
    <w:rsid w:val="005B1602"/>
    <w:rsid w:val="005B1AE5"/>
    <w:rsid w:val="005B1BD4"/>
    <w:rsid w:val="005B1C4C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ABE"/>
    <w:rsid w:val="00617AE1"/>
    <w:rsid w:val="00617DF7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2E86"/>
    <w:rsid w:val="006237AF"/>
    <w:rsid w:val="00623C16"/>
    <w:rsid w:val="00623E97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8AC"/>
    <w:rsid w:val="00634CF0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A1843"/>
    <w:rsid w:val="006A1915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1253"/>
    <w:rsid w:val="00781820"/>
    <w:rsid w:val="00781B9F"/>
    <w:rsid w:val="00781CF1"/>
    <w:rsid w:val="007823C8"/>
    <w:rsid w:val="00782451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BEA"/>
    <w:rsid w:val="00791304"/>
    <w:rsid w:val="007915AB"/>
    <w:rsid w:val="0079178A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6A5"/>
    <w:rsid w:val="007A0B81"/>
    <w:rsid w:val="007A0C99"/>
    <w:rsid w:val="007A1007"/>
    <w:rsid w:val="007A1320"/>
    <w:rsid w:val="007A1FB0"/>
    <w:rsid w:val="007A234F"/>
    <w:rsid w:val="007A26C9"/>
    <w:rsid w:val="007A2729"/>
    <w:rsid w:val="007A2E9D"/>
    <w:rsid w:val="007A2EBE"/>
    <w:rsid w:val="007A3AF9"/>
    <w:rsid w:val="007A3FB0"/>
    <w:rsid w:val="007A5721"/>
    <w:rsid w:val="007A6559"/>
    <w:rsid w:val="007A6A8B"/>
    <w:rsid w:val="007A6ADC"/>
    <w:rsid w:val="007B0639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55D5"/>
    <w:rsid w:val="007E5FCB"/>
    <w:rsid w:val="007E6CB1"/>
    <w:rsid w:val="007E7E6F"/>
    <w:rsid w:val="007F025A"/>
    <w:rsid w:val="007F1AD3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6013"/>
    <w:rsid w:val="00827C8F"/>
    <w:rsid w:val="0083000E"/>
    <w:rsid w:val="008315B2"/>
    <w:rsid w:val="00831AE4"/>
    <w:rsid w:val="008329A9"/>
    <w:rsid w:val="00832A1F"/>
    <w:rsid w:val="00834564"/>
    <w:rsid w:val="00835A87"/>
    <w:rsid w:val="00835AD0"/>
    <w:rsid w:val="00836745"/>
    <w:rsid w:val="00836B56"/>
    <w:rsid w:val="00836DCE"/>
    <w:rsid w:val="008372F0"/>
    <w:rsid w:val="008412ED"/>
    <w:rsid w:val="00841587"/>
    <w:rsid w:val="00841C71"/>
    <w:rsid w:val="0084238D"/>
    <w:rsid w:val="0084331A"/>
    <w:rsid w:val="008437E5"/>
    <w:rsid w:val="00843DD5"/>
    <w:rsid w:val="008447B3"/>
    <w:rsid w:val="0084610E"/>
    <w:rsid w:val="00846699"/>
    <w:rsid w:val="0084676E"/>
    <w:rsid w:val="00846FA0"/>
    <w:rsid w:val="008479B4"/>
    <w:rsid w:val="00847B0A"/>
    <w:rsid w:val="0085030B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508D"/>
    <w:rsid w:val="008852D9"/>
    <w:rsid w:val="008857F0"/>
    <w:rsid w:val="00885D2D"/>
    <w:rsid w:val="00886FC7"/>
    <w:rsid w:val="0088706D"/>
    <w:rsid w:val="00887D6C"/>
    <w:rsid w:val="008908D9"/>
    <w:rsid w:val="00890BEB"/>
    <w:rsid w:val="00890E6A"/>
    <w:rsid w:val="008910A2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A7979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676C"/>
    <w:rsid w:val="008F7D46"/>
    <w:rsid w:val="0090029E"/>
    <w:rsid w:val="0090186C"/>
    <w:rsid w:val="00901BD2"/>
    <w:rsid w:val="00902C04"/>
    <w:rsid w:val="0090360E"/>
    <w:rsid w:val="00903D07"/>
    <w:rsid w:val="00905184"/>
    <w:rsid w:val="0090527A"/>
    <w:rsid w:val="009053DE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A79"/>
    <w:rsid w:val="009505DE"/>
    <w:rsid w:val="0095117A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332"/>
    <w:rsid w:val="00A0243A"/>
    <w:rsid w:val="00A03997"/>
    <w:rsid w:val="00A03B7C"/>
    <w:rsid w:val="00A0595A"/>
    <w:rsid w:val="00A05D4E"/>
    <w:rsid w:val="00A06F0B"/>
    <w:rsid w:val="00A10758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6000A"/>
    <w:rsid w:val="00A60095"/>
    <w:rsid w:val="00A600BB"/>
    <w:rsid w:val="00A60120"/>
    <w:rsid w:val="00A60F23"/>
    <w:rsid w:val="00A6170A"/>
    <w:rsid w:val="00A61BFE"/>
    <w:rsid w:val="00A62347"/>
    <w:rsid w:val="00A6245F"/>
    <w:rsid w:val="00A6302B"/>
    <w:rsid w:val="00A63AFE"/>
    <w:rsid w:val="00A64247"/>
    <w:rsid w:val="00A647C6"/>
    <w:rsid w:val="00A64BBF"/>
    <w:rsid w:val="00A64BE5"/>
    <w:rsid w:val="00A6524B"/>
    <w:rsid w:val="00A6599D"/>
    <w:rsid w:val="00A65C7A"/>
    <w:rsid w:val="00A6698A"/>
    <w:rsid w:val="00A67980"/>
    <w:rsid w:val="00A70126"/>
    <w:rsid w:val="00A706A7"/>
    <w:rsid w:val="00A70B51"/>
    <w:rsid w:val="00A723F5"/>
    <w:rsid w:val="00A725FC"/>
    <w:rsid w:val="00A7339F"/>
    <w:rsid w:val="00A73D37"/>
    <w:rsid w:val="00A754B0"/>
    <w:rsid w:val="00A75B50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1D4F"/>
    <w:rsid w:val="00AA28D9"/>
    <w:rsid w:val="00AA323E"/>
    <w:rsid w:val="00AA3A0E"/>
    <w:rsid w:val="00AA3DFB"/>
    <w:rsid w:val="00AA4539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290"/>
    <w:rsid w:val="00AB37AA"/>
    <w:rsid w:val="00AB3D5A"/>
    <w:rsid w:val="00AB43C0"/>
    <w:rsid w:val="00AB447E"/>
    <w:rsid w:val="00AB49E8"/>
    <w:rsid w:val="00AB4C43"/>
    <w:rsid w:val="00AB55BE"/>
    <w:rsid w:val="00AB63D9"/>
    <w:rsid w:val="00AB68DF"/>
    <w:rsid w:val="00AB6954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F0546"/>
    <w:rsid w:val="00AF1513"/>
    <w:rsid w:val="00AF1B06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11F0"/>
    <w:rsid w:val="00B012C7"/>
    <w:rsid w:val="00B01378"/>
    <w:rsid w:val="00B01BC0"/>
    <w:rsid w:val="00B027C5"/>
    <w:rsid w:val="00B02B1B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489B"/>
    <w:rsid w:val="00B65C6C"/>
    <w:rsid w:val="00B66206"/>
    <w:rsid w:val="00B6681B"/>
    <w:rsid w:val="00B67C66"/>
    <w:rsid w:val="00B70F14"/>
    <w:rsid w:val="00B711EE"/>
    <w:rsid w:val="00B72116"/>
    <w:rsid w:val="00B72BE2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3426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4A92"/>
    <w:rsid w:val="00BA522A"/>
    <w:rsid w:val="00BA53B0"/>
    <w:rsid w:val="00BA63F6"/>
    <w:rsid w:val="00BA6A76"/>
    <w:rsid w:val="00BA7154"/>
    <w:rsid w:val="00BA7214"/>
    <w:rsid w:val="00BA72CE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C70A8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8D0"/>
    <w:rsid w:val="00BE5ACB"/>
    <w:rsid w:val="00BE6088"/>
    <w:rsid w:val="00BE6949"/>
    <w:rsid w:val="00BE7033"/>
    <w:rsid w:val="00BE7E22"/>
    <w:rsid w:val="00BF01B0"/>
    <w:rsid w:val="00BF04C9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3FB1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6222"/>
    <w:rsid w:val="00C465FF"/>
    <w:rsid w:val="00C46774"/>
    <w:rsid w:val="00C46B51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4CF1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EE6"/>
    <w:rsid w:val="00CD206F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93D"/>
    <w:rsid w:val="00D07BBF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494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D0B"/>
    <w:rsid w:val="00D81487"/>
    <w:rsid w:val="00D81CCD"/>
    <w:rsid w:val="00D81EE3"/>
    <w:rsid w:val="00D82044"/>
    <w:rsid w:val="00D82391"/>
    <w:rsid w:val="00D82E3A"/>
    <w:rsid w:val="00D833CA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D1C"/>
    <w:rsid w:val="00DA2FEC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6DC"/>
    <w:rsid w:val="00DA683F"/>
    <w:rsid w:val="00DA7BD0"/>
    <w:rsid w:val="00DA7C99"/>
    <w:rsid w:val="00DA7D97"/>
    <w:rsid w:val="00DA7EF5"/>
    <w:rsid w:val="00DB0082"/>
    <w:rsid w:val="00DB0791"/>
    <w:rsid w:val="00DB2588"/>
    <w:rsid w:val="00DB2CF7"/>
    <w:rsid w:val="00DB3CB2"/>
    <w:rsid w:val="00DB593A"/>
    <w:rsid w:val="00DB6564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41ED"/>
    <w:rsid w:val="00DD43BE"/>
    <w:rsid w:val="00DD496A"/>
    <w:rsid w:val="00DD49A1"/>
    <w:rsid w:val="00DD4A3B"/>
    <w:rsid w:val="00DD4DD8"/>
    <w:rsid w:val="00DD506C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05F5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CDC"/>
    <w:rsid w:val="00E54BCE"/>
    <w:rsid w:val="00E54F50"/>
    <w:rsid w:val="00E5560F"/>
    <w:rsid w:val="00E56086"/>
    <w:rsid w:val="00E56D78"/>
    <w:rsid w:val="00E57364"/>
    <w:rsid w:val="00E60B50"/>
    <w:rsid w:val="00E614E0"/>
    <w:rsid w:val="00E62679"/>
    <w:rsid w:val="00E63B4E"/>
    <w:rsid w:val="00E658B2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0C1"/>
    <w:rsid w:val="00E8152B"/>
    <w:rsid w:val="00E81609"/>
    <w:rsid w:val="00E8162B"/>
    <w:rsid w:val="00E818AA"/>
    <w:rsid w:val="00E818B7"/>
    <w:rsid w:val="00E8194A"/>
    <w:rsid w:val="00E825AE"/>
    <w:rsid w:val="00E834FC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4F2C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CB4"/>
    <w:rsid w:val="00EF5F65"/>
    <w:rsid w:val="00EF6C9C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10161"/>
    <w:rsid w:val="00F10451"/>
    <w:rsid w:val="00F13348"/>
    <w:rsid w:val="00F15F38"/>
    <w:rsid w:val="00F1616A"/>
    <w:rsid w:val="00F17045"/>
    <w:rsid w:val="00F2042A"/>
    <w:rsid w:val="00F21636"/>
    <w:rsid w:val="00F23250"/>
    <w:rsid w:val="00F2358A"/>
    <w:rsid w:val="00F23658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7F2"/>
    <w:rsid w:val="00F348F9"/>
    <w:rsid w:val="00F35D71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2585"/>
    <w:rsid w:val="00FB3A6A"/>
    <w:rsid w:val="00FB41A8"/>
    <w:rsid w:val="00FB4B16"/>
    <w:rsid w:val="00FB5265"/>
    <w:rsid w:val="00FB57B2"/>
    <w:rsid w:val="00FB6156"/>
    <w:rsid w:val="00FB62F4"/>
    <w:rsid w:val="00FB70F0"/>
    <w:rsid w:val="00FB7E1E"/>
    <w:rsid w:val="00FC10A2"/>
    <w:rsid w:val="00FC1234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832"/>
    <w:rsid w:val="00FF51C0"/>
    <w:rsid w:val="00FF5EE1"/>
    <w:rsid w:val="00FF6DE7"/>
    <w:rsid w:val="00FF756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indows.microsoft.com/en-us/windows7/add-a-bluetooth-enabled-device-to-your-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6154D-0979-49A0-B910-026441E8B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1365</TotalTime>
  <Pages>6</Pages>
  <Words>616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Steffan</cp:lastModifiedBy>
  <cp:revision>503</cp:revision>
  <cp:lastPrinted>2015-01-16T14:04:00Z</cp:lastPrinted>
  <dcterms:created xsi:type="dcterms:W3CDTF">2013-05-25T06:22:00Z</dcterms:created>
  <dcterms:modified xsi:type="dcterms:W3CDTF">2015-01-25T14:25:00Z</dcterms:modified>
</cp:coreProperties>
</file>