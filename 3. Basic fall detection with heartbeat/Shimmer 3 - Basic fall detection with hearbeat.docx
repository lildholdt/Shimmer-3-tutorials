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  <w:r w:rsidR="00782677">
        <w:rPr>
          <w:rFonts w:ascii="Arial Narrow" w:hAnsi="Arial Narrow"/>
          <w:sz w:val="44"/>
          <w:lang w:val="en-US"/>
        </w:rPr>
        <w:t xml:space="preserve"> w</w:t>
      </w:r>
      <w:r w:rsidR="00B6614F">
        <w:rPr>
          <w:rFonts w:ascii="Arial Narrow" w:hAnsi="Arial Narrow"/>
          <w:sz w:val="44"/>
          <w:lang w:val="en-US"/>
        </w:rPr>
        <w:t>ith heart</w:t>
      </w:r>
      <w:r w:rsidR="00782677">
        <w:rPr>
          <w:rFonts w:ascii="Arial Narrow" w:hAnsi="Arial Narrow"/>
          <w:sz w:val="44"/>
          <w:lang w:val="en-US"/>
        </w:rPr>
        <w:t>beat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6240C0" w:rsidRDefault="00A934C0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</w:t>
      </w:r>
      <w:r w:rsidR="006240C0" w:rsidRPr="006240C0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steffan@lildholdt.dk</w:t>
      </w:r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)</w:t>
      </w:r>
    </w:p>
    <w:p w:rsidR="006240C0" w:rsidRDefault="006240C0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</w:p>
    <w:p w:rsidR="00846038" w:rsidRPr="006240C0" w:rsidRDefault="00846038" w:rsidP="006240C0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846038" w:rsidRDefault="00846038">
      <w:pPr>
        <w:jc w:val="left"/>
        <w:rPr>
          <w:rFonts w:eastAsia="Times New Roman" w:cs="Arial"/>
          <w:color w:val="000000"/>
          <w:spacing w:val="0"/>
          <w:sz w:val="18"/>
          <w:szCs w:val="24"/>
          <w:lang w:val="en-US" w:eastAsia="da-DK"/>
        </w:rPr>
      </w:pPr>
      <w:r>
        <w:rPr>
          <w:rFonts w:eastAsia="Times New Roman" w:cs="Arial"/>
          <w:color w:val="000000"/>
          <w:spacing w:val="0"/>
          <w:sz w:val="18"/>
          <w:szCs w:val="24"/>
          <w:lang w:val="en-US" w:eastAsia="da-DK"/>
        </w:rPr>
        <w:br w:type="page"/>
      </w:r>
    </w:p>
    <w:bookmarkStart w:id="0" w:name="_GoBack" w:displacedByCustomXml="next"/>
    <w:bookmarkEnd w:id="0" w:displacedByCustomXml="next"/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2169C3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741697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741697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741697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741697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11085593" w:history="1">
            <w:r w:rsidR="002169C3" w:rsidRPr="003E3E5B">
              <w:rPr>
                <w:rStyle w:val="Hyperlink"/>
                <w:lang w:val="en-US"/>
              </w:rPr>
              <w:t>1. Introduction</w:t>
            </w:r>
            <w:r w:rsidR="002169C3">
              <w:rPr>
                <w:webHidden/>
              </w:rPr>
              <w:tab/>
            </w:r>
            <w:r w:rsidR="002169C3">
              <w:rPr>
                <w:webHidden/>
              </w:rPr>
              <w:fldChar w:fldCharType="begin"/>
            </w:r>
            <w:r w:rsidR="002169C3">
              <w:rPr>
                <w:webHidden/>
              </w:rPr>
              <w:instrText xml:space="preserve"> PAGEREF _Toc411085593 \h </w:instrText>
            </w:r>
            <w:r w:rsidR="002169C3">
              <w:rPr>
                <w:webHidden/>
              </w:rPr>
            </w:r>
            <w:r w:rsidR="002169C3">
              <w:rPr>
                <w:webHidden/>
              </w:rPr>
              <w:fldChar w:fldCharType="separate"/>
            </w:r>
            <w:r w:rsidR="002169C3">
              <w:rPr>
                <w:webHidden/>
              </w:rPr>
              <w:t>1</w:t>
            </w:r>
            <w:r w:rsidR="002169C3">
              <w:rPr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4" w:history="1">
            <w:r w:rsidR="002169C3" w:rsidRPr="003E3E5B">
              <w:rPr>
                <w:rStyle w:val="Hyperlink"/>
                <w:lang w:val="en-US"/>
              </w:rPr>
              <w:t>2. Firmware architecture</w:t>
            </w:r>
            <w:r w:rsidR="002169C3">
              <w:rPr>
                <w:webHidden/>
              </w:rPr>
              <w:tab/>
            </w:r>
            <w:r w:rsidR="002169C3">
              <w:rPr>
                <w:webHidden/>
              </w:rPr>
              <w:fldChar w:fldCharType="begin"/>
            </w:r>
            <w:r w:rsidR="002169C3">
              <w:rPr>
                <w:webHidden/>
              </w:rPr>
              <w:instrText xml:space="preserve"> PAGEREF _Toc411085594 \h </w:instrText>
            </w:r>
            <w:r w:rsidR="002169C3">
              <w:rPr>
                <w:webHidden/>
              </w:rPr>
            </w:r>
            <w:r w:rsidR="002169C3">
              <w:rPr>
                <w:webHidden/>
              </w:rPr>
              <w:fldChar w:fldCharType="separate"/>
            </w:r>
            <w:r w:rsidR="002169C3">
              <w:rPr>
                <w:webHidden/>
              </w:rPr>
              <w:t>2</w:t>
            </w:r>
            <w:r w:rsidR="002169C3">
              <w:rPr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5" w:history="1">
            <w:r w:rsidR="002169C3" w:rsidRPr="003E3E5B">
              <w:rPr>
                <w:rStyle w:val="Hyperlink"/>
                <w:lang w:val="en-US"/>
              </w:rPr>
              <w:t>3. Firmware design</w:t>
            </w:r>
            <w:r w:rsidR="002169C3">
              <w:rPr>
                <w:webHidden/>
              </w:rPr>
              <w:tab/>
            </w:r>
            <w:r w:rsidR="002169C3">
              <w:rPr>
                <w:webHidden/>
              </w:rPr>
              <w:fldChar w:fldCharType="begin"/>
            </w:r>
            <w:r w:rsidR="002169C3">
              <w:rPr>
                <w:webHidden/>
              </w:rPr>
              <w:instrText xml:space="preserve"> PAGEREF _Toc411085595 \h </w:instrText>
            </w:r>
            <w:r w:rsidR="002169C3">
              <w:rPr>
                <w:webHidden/>
              </w:rPr>
            </w:r>
            <w:r w:rsidR="002169C3">
              <w:rPr>
                <w:webHidden/>
              </w:rPr>
              <w:fldChar w:fldCharType="separate"/>
            </w:r>
            <w:r w:rsidR="002169C3">
              <w:rPr>
                <w:webHidden/>
              </w:rPr>
              <w:t>3</w:t>
            </w:r>
            <w:r w:rsidR="002169C3">
              <w:rPr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6" w:history="1">
            <w:r w:rsidR="002169C3" w:rsidRPr="003E3E5B">
              <w:rPr>
                <w:rStyle w:val="Hyperlink"/>
                <w:lang w:val="en-US"/>
              </w:rPr>
              <w:t>4. Testing the firmware</w:t>
            </w:r>
            <w:r w:rsidR="002169C3">
              <w:rPr>
                <w:webHidden/>
              </w:rPr>
              <w:tab/>
            </w:r>
            <w:r w:rsidR="002169C3">
              <w:rPr>
                <w:webHidden/>
              </w:rPr>
              <w:fldChar w:fldCharType="begin"/>
            </w:r>
            <w:r w:rsidR="002169C3">
              <w:rPr>
                <w:webHidden/>
              </w:rPr>
              <w:instrText xml:space="preserve"> PAGEREF _Toc411085596 \h </w:instrText>
            </w:r>
            <w:r w:rsidR="002169C3">
              <w:rPr>
                <w:webHidden/>
              </w:rPr>
            </w:r>
            <w:r w:rsidR="002169C3">
              <w:rPr>
                <w:webHidden/>
              </w:rPr>
              <w:fldChar w:fldCharType="separate"/>
            </w:r>
            <w:r w:rsidR="002169C3">
              <w:rPr>
                <w:webHidden/>
              </w:rPr>
              <w:t>4</w:t>
            </w:r>
            <w:r w:rsidR="002169C3">
              <w:rPr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11085597" w:history="1">
            <w:r w:rsidR="002169C3" w:rsidRPr="003E3E5B">
              <w:rPr>
                <w:rStyle w:val="Hyperlink"/>
                <w:lang w:val="en-US"/>
              </w:rPr>
              <w:t>5. Modifying the firmware</w:t>
            </w:r>
            <w:r w:rsidR="002169C3">
              <w:rPr>
                <w:webHidden/>
              </w:rPr>
              <w:tab/>
            </w:r>
            <w:r w:rsidR="002169C3">
              <w:rPr>
                <w:webHidden/>
              </w:rPr>
              <w:fldChar w:fldCharType="begin"/>
            </w:r>
            <w:r w:rsidR="002169C3">
              <w:rPr>
                <w:webHidden/>
              </w:rPr>
              <w:instrText xml:space="preserve"> PAGEREF _Toc411085597 \h </w:instrText>
            </w:r>
            <w:r w:rsidR="002169C3">
              <w:rPr>
                <w:webHidden/>
              </w:rPr>
            </w:r>
            <w:r w:rsidR="002169C3">
              <w:rPr>
                <w:webHidden/>
              </w:rPr>
              <w:fldChar w:fldCharType="separate"/>
            </w:r>
            <w:r w:rsidR="002169C3">
              <w:rPr>
                <w:webHidden/>
              </w:rPr>
              <w:t>5</w:t>
            </w:r>
            <w:r w:rsidR="002169C3">
              <w:rPr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5598" w:history="1">
            <w:r w:rsidR="002169C3" w:rsidRPr="003E3E5B">
              <w:rPr>
                <w:rStyle w:val="Hyperlink"/>
                <w:noProof/>
                <w:lang w:val="en-US"/>
              </w:rPr>
              <w:t>5.1. Heart beat interval</w:t>
            </w:r>
            <w:r w:rsidR="002169C3">
              <w:rPr>
                <w:noProof/>
                <w:webHidden/>
              </w:rPr>
              <w:tab/>
            </w:r>
            <w:r w:rsidR="002169C3">
              <w:rPr>
                <w:noProof/>
                <w:webHidden/>
              </w:rPr>
              <w:fldChar w:fldCharType="begin"/>
            </w:r>
            <w:r w:rsidR="002169C3">
              <w:rPr>
                <w:noProof/>
                <w:webHidden/>
              </w:rPr>
              <w:instrText xml:space="preserve"> PAGEREF _Toc411085598 \h </w:instrText>
            </w:r>
            <w:r w:rsidR="002169C3">
              <w:rPr>
                <w:noProof/>
                <w:webHidden/>
              </w:rPr>
            </w:r>
            <w:r w:rsidR="002169C3">
              <w:rPr>
                <w:noProof/>
                <w:webHidden/>
              </w:rPr>
              <w:fldChar w:fldCharType="separate"/>
            </w:r>
            <w:r w:rsidR="002169C3">
              <w:rPr>
                <w:noProof/>
                <w:webHidden/>
              </w:rPr>
              <w:t>5</w:t>
            </w:r>
            <w:r w:rsidR="002169C3">
              <w:rPr>
                <w:noProof/>
                <w:webHidden/>
              </w:rPr>
              <w:fldChar w:fldCharType="end"/>
            </w:r>
          </w:hyperlink>
        </w:p>
        <w:p w:rsidR="002169C3" w:rsidRDefault="00825A87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11085599" w:history="1">
            <w:r w:rsidR="002169C3" w:rsidRPr="003E3E5B">
              <w:rPr>
                <w:rStyle w:val="Hyperlink"/>
                <w:noProof/>
                <w:lang w:val="en-US"/>
              </w:rPr>
              <w:t>5.2. The heartbeat</w:t>
            </w:r>
            <w:r w:rsidR="002169C3">
              <w:rPr>
                <w:noProof/>
                <w:webHidden/>
              </w:rPr>
              <w:tab/>
            </w:r>
            <w:r w:rsidR="002169C3">
              <w:rPr>
                <w:noProof/>
                <w:webHidden/>
              </w:rPr>
              <w:fldChar w:fldCharType="begin"/>
            </w:r>
            <w:r w:rsidR="002169C3">
              <w:rPr>
                <w:noProof/>
                <w:webHidden/>
              </w:rPr>
              <w:instrText xml:space="preserve"> PAGEREF _Toc411085599 \h </w:instrText>
            </w:r>
            <w:r w:rsidR="002169C3">
              <w:rPr>
                <w:noProof/>
                <w:webHidden/>
              </w:rPr>
            </w:r>
            <w:r w:rsidR="002169C3">
              <w:rPr>
                <w:noProof/>
                <w:webHidden/>
              </w:rPr>
              <w:fldChar w:fldCharType="separate"/>
            </w:r>
            <w:r w:rsidR="002169C3">
              <w:rPr>
                <w:noProof/>
                <w:webHidden/>
              </w:rPr>
              <w:t>5</w:t>
            </w:r>
            <w:r w:rsidR="002169C3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741697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1" w:name="_Toc411085593"/>
      <w:r w:rsidRPr="00271CF6">
        <w:rPr>
          <w:lang w:val="en-US"/>
        </w:rPr>
        <w:lastRenderedPageBreak/>
        <w:t>Introduction</w:t>
      </w:r>
      <w:bookmarkEnd w:id="1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F07C29" w:rsidP="00BC65E4">
      <w:pPr>
        <w:rPr>
          <w:lang w:val="en-US"/>
        </w:rPr>
      </w:pPr>
      <w:r>
        <w:rPr>
          <w:lang w:val="en-US"/>
        </w:rPr>
        <w:t>This firmware is an extension of the “Basic fall detection” firmware.</w:t>
      </w:r>
      <w:r w:rsidR="00072962">
        <w:rPr>
          <w:lang w:val="en-US"/>
        </w:rPr>
        <w:t xml:space="preserve"> </w:t>
      </w:r>
      <w:r w:rsidR="00C45D9A">
        <w:rPr>
          <w:lang w:val="en-US"/>
        </w:rPr>
        <w:t>A k</w:t>
      </w:r>
      <w:r w:rsidR="008508C1">
        <w:rPr>
          <w:lang w:val="en-US"/>
        </w:rPr>
        <w:t xml:space="preserve">ey element in fall detection is detecting </w:t>
      </w:r>
      <w:r w:rsidR="00C45D9A">
        <w:rPr>
          <w:lang w:val="en-US"/>
        </w:rPr>
        <w:t>when the device is not able to transmit either due lack of power or a lost connection.</w:t>
      </w:r>
      <w:r w:rsidR="008508C1">
        <w:rPr>
          <w:lang w:val="en-US"/>
        </w:rPr>
        <w:t xml:space="preserve"> </w:t>
      </w:r>
      <w:r w:rsidR="00B6614F">
        <w:rPr>
          <w:lang w:val="en-US"/>
        </w:rPr>
        <w:t xml:space="preserve">In this extended firmware </w:t>
      </w:r>
      <w:r w:rsidR="00C33ED0">
        <w:rPr>
          <w:lang w:val="en-US"/>
        </w:rPr>
        <w:t>heartbeat</w:t>
      </w:r>
      <w:r w:rsidR="00B6614F">
        <w:rPr>
          <w:lang w:val="en-US"/>
        </w:rPr>
        <w:t xml:space="preserve"> functionality has </w:t>
      </w:r>
      <w:r w:rsidR="00C33ED0">
        <w:rPr>
          <w:lang w:val="en-US"/>
        </w:rPr>
        <w:t>been added, so that it transmits a character each 10 seconds which the PC listens for.</w:t>
      </w:r>
      <w:r w:rsidR="00FF4546">
        <w:rPr>
          <w:lang w:val="en-US"/>
        </w:rPr>
        <w:t xml:space="preserve"> If this character is not detected by the PC an alert is given. 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2169C3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2169C3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2169C3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11085594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2"/>
      <w:bookmarkEnd w:id="3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2169C3" w:rsidRPr="00271CF6">
        <w:rPr>
          <w:lang w:val="en-US"/>
        </w:rPr>
        <w:t xml:space="preserve">Figure </w:t>
      </w:r>
      <w:r w:rsidR="002169C3">
        <w:rPr>
          <w:noProof/>
          <w:lang w:val="en-US"/>
        </w:rPr>
        <w:t>2</w:t>
      </w:r>
      <w:r w:rsidR="002169C3" w:rsidRPr="00271CF6">
        <w:rPr>
          <w:lang w:val="en-US"/>
        </w:rPr>
        <w:t>.</w:t>
      </w:r>
      <w:r w:rsidR="002169C3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4" w:name="_Ref405452817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4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A</w:t>
      </w:r>
      <w:proofErr w:type="gramEnd"/>
      <w:r w:rsidRPr="00271CF6">
        <w:rPr>
          <w:lang w:val="en-US"/>
        </w:rPr>
        <w:t xml:space="preserve"> collection of various helper files.</w:t>
      </w:r>
      <w:r w:rsidR="00836B56" w:rsidRPr="00271CF6">
        <w:rPr>
          <w:lang w:val="en-US"/>
        </w:rPr>
        <w:t xml:space="preserve"> </w:t>
      </w:r>
      <w:proofErr w:type="spellStart"/>
      <w:r w:rsidR="00836B56" w:rsidRPr="00271CF6">
        <w:rPr>
          <w:lang w:val="en-US"/>
        </w:rPr>
        <w:t>Hal_board</w:t>
      </w:r>
      <w:proofErr w:type="spellEnd"/>
      <w:r w:rsidR="00836B56" w:rsidRPr="00271CF6">
        <w:rPr>
          <w:lang w:val="en-US"/>
        </w:rPr>
        <w:t xml:space="preserve"> is used to setup the board and control LEDs. </w:t>
      </w:r>
      <w:proofErr w:type="spellStart"/>
      <w:r w:rsidR="00836B56" w:rsidRPr="00271CF6">
        <w:rPr>
          <w:lang w:val="en-US"/>
        </w:rPr>
        <w:t>Hal_button</w:t>
      </w:r>
      <w:proofErr w:type="spellEnd"/>
      <w:r w:rsidR="00836B56" w:rsidRPr="00271CF6">
        <w:rPr>
          <w:lang w:val="en-US"/>
        </w:rPr>
        <w:t xml:space="preserve"> is a driver for the button. Hal_I2C is a driver for the I2C communication</w:t>
      </w:r>
      <w:r w:rsidR="00A210E3" w:rsidRPr="00271CF6">
        <w:rPr>
          <w:lang w:val="en-US"/>
        </w:rPr>
        <w:t xml:space="preserve">. </w:t>
      </w:r>
      <w:proofErr w:type="spellStart"/>
      <w:r w:rsidR="00A210E3" w:rsidRPr="00271CF6">
        <w:rPr>
          <w:lang w:val="en-US"/>
        </w:rPr>
        <w:t>Hal_pmm</w:t>
      </w:r>
      <w:proofErr w:type="spellEnd"/>
      <w:r w:rsidR="00A210E3" w:rsidRPr="00271CF6">
        <w:rPr>
          <w:lang w:val="en-US"/>
        </w:rPr>
        <w:t xml:space="preserve">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 xml:space="preserve">gement Module). </w:t>
      </w:r>
      <w:proofErr w:type="spellStart"/>
      <w:r w:rsidR="00A210E3" w:rsidRPr="00271CF6">
        <w:rPr>
          <w:lang w:val="en-US"/>
        </w:rPr>
        <w:t>Hal_UCS</w:t>
      </w:r>
      <w:proofErr w:type="spellEnd"/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11085595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5"/>
      <w:bookmarkEnd w:id="6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2169C3" w:rsidRPr="00271CF6">
        <w:rPr>
          <w:lang w:val="en-US"/>
        </w:rPr>
        <w:t xml:space="preserve">Figure </w:t>
      </w:r>
      <w:r w:rsidR="002169C3">
        <w:rPr>
          <w:noProof/>
          <w:lang w:val="en-US"/>
        </w:rPr>
        <w:t>3</w:t>
      </w:r>
      <w:r w:rsidR="002169C3" w:rsidRPr="00271CF6">
        <w:rPr>
          <w:lang w:val="en-US"/>
        </w:rPr>
        <w:t>.</w:t>
      </w:r>
      <w:r w:rsidR="002169C3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7" w:name="_Ref405456129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7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11085596"/>
      <w:r w:rsidRPr="00271CF6">
        <w:rPr>
          <w:lang w:val="en-US"/>
        </w:rPr>
        <w:lastRenderedPageBreak/>
        <w:t>Testing the firmware</w:t>
      </w:r>
      <w:bookmarkEnd w:id="8"/>
      <w:bookmarkEnd w:id="9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8E6E50">
        <w:rPr>
          <w:lang w:val="en-US"/>
        </w:rPr>
        <w:t>HeartBeat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1246BC">
        <w:rPr>
          <w:lang w:val="en-US"/>
        </w:rPr>
        <w:t>Firmware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2A0ACB" w:rsidRPr="00271CF6">
        <w:rPr>
          <w:lang w:val="en-US"/>
        </w:rPr>
        <w:t>PC Application/</w:t>
      </w:r>
      <w:r w:rsidR="00FE215D" w:rsidRPr="00271CF6">
        <w:rPr>
          <w:lang w:val="en-US"/>
        </w:rPr>
        <w:t>Shimmer3_PCApp”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47134D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271CF6">
        <w:rPr>
          <w:rFonts w:ascii="Consolas" w:hAnsi="Consolas" w:cs="Consolas"/>
          <w:lang w:val="en-US"/>
        </w:rPr>
        <w:t>COMxx</w:t>
      </w:r>
      <w:proofErr w:type="spellEnd"/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D433B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r w:rsidR="00444D85" w:rsidRPr="003B3F4D">
        <w:rPr>
          <w:rFonts w:ascii="Consolas" w:hAnsi="Consolas" w:cs="Consolas"/>
          <w:lang w:val="en-US"/>
        </w:rPr>
        <w:t>Unable to connect to specified COM port</w:t>
      </w:r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  <w:r w:rsidR="00BC7E9C">
        <w:rPr>
          <w:lang w:val="en-US"/>
        </w:rPr>
        <w:br/>
      </w:r>
    </w:p>
    <w:p w:rsidR="00BC7E9C" w:rsidRPr="00271CF6" w:rsidRDefault="00D261CD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When the Shimmer is turned off </w:t>
      </w:r>
      <w:r w:rsidR="00634DE7">
        <w:rPr>
          <w:lang w:val="en-US"/>
        </w:rPr>
        <w:t xml:space="preserve">the program will detect this after </w:t>
      </w:r>
      <w:r w:rsidR="00133DE0">
        <w:rPr>
          <w:lang w:val="en-US"/>
        </w:rPr>
        <w:t>15 seconds and display the text “</w:t>
      </w:r>
      <w:r w:rsidR="00133DE0" w:rsidRPr="00133DE0">
        <w:rPr>
          <w:rFonts w:ascii="Consolas" w:hAnsi="Consolas" w:cs="Consolas"/>
          <w:lang w:val="en-US"/>
        </w:rPr>
        <w:t>Warning: Lost connection to the Shimmer</w:t>
      </w:r>
      <w:r w:rsidR="00133DE0">
        <w:rPr>
          <w:lang w:val="en-US"/>
        </w:rPr>
        <w:t>”</w:t>
      </w:r>
      <w:r w:rsidR="007C6859">
        <w:rPr>
          <w:lang w:val="en-US"/>
        </w:rPr>
        <w:t>, before ask</w:t>
      </w:r>
      <w:r w:rsidR="001E3950">
        <w:rPr>
          <w:lang w:val="en-US"/>
        </w:rPr>
        <w:t>ing for a COM port again in order to reconnect</w:t>
      </w:r>
      <w:r w:rsidR="007C6859">
        <w:rPr>
          <w:lang w:val="en-US"/>
        </w:rPr>
        <w:t>.</w:t>
      </w:r>
    </w:p>
    <w:p w:rsidR="00535DED" w:rsidRPr="00271CF6" w:rsidRDefault="0042009B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5CA60F" wp14:editId="72C4A881">
            <wp:extent cx="5400040" cy="2457656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proofErr w:type="gramStart"/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proofErr w:type="gramEnd"/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2169C3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="00A02233">
        <w:rPr>
          <w:lang w:val="en-US"/>
        </w:rPr>
        <w:t xml:space="preserve"> connection,</w:t>
      </w:r>
      <w:r w:rsidRPr="00271CF6">
        <w:rPr>
          <w:lang w:val="en-US"/>
        </w:rPr>
        <w:t xml:space="preserve"> detection</w:t>
      </w:r>
      <w:r w:rsidR="00A02233">
        <w:rPr>
          <w:lang w:val="en-US"/>
        </w:rPr>
        <w:t xml:space="preserve"> of fall and detection of lost connection to the </w:t>
      </w:r>
      <w:r w:rsidR="00617614">
        <w:rPr>
          <w:lang w:val="en-US"/>
        </w:rPr>
        <w:t>Shimmer</w:t>
      </w:r>
      <w:r w:rsidR="00A02233">
        <w:rPr>
          <w:lang w:val="en-US"/>
        </w:rPr>
        <w:t>.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11085597"/>
      <w:r w:rsidRPr="00271CF6">
        <w:rPr>
          <w:lang w:val="en-US"/>
        </w:rPr>
        <w:lastRenderedPageBreak/>
        <w:t>Modifying the firmware</w:t>
      </w:r>
      <w:bookmarkEnd w:id="10"/>
    </w:p>
    <w:p w:rsidR="009E63CF" w:rsidRDefault="009E63CF" w:rsidP="008B4912">
      <w:pPr>
        <w:rPr>
          <w:lang w:val="en-US"/>
        </w:rPr>
      </w:pPr>
      <w:r>
        <w:rPr>
          <w:lang w:val="en-US"/>
        </w:rPr>
        <w:t>This section describes how to modify the heartbeat functionality. How to modify the actual fall detection algori</w:t>
      </w:r>
      <w:r w:rsidR="00DD4CB9">
        <w:rPr>
          <w:lang w:val="en-US"/>
        </w:rPr>
        <w:t>thm is described in tutorial 2 – Basic fall detection.</w:t>
      </w:r>
    </w:p>
    <w:p w:rsidR="004029F8" w:rsidRPr="00271CF6" w:rsidRDefault="00F15CC1" w:rsidP="004029F8">
      <w:pPr>
        <w:pStyle w:val="Overskrift2"/>
        <w:rPr>
          <w:lang w:val="en-US"/>
        </w:rPr>
      </w:pPr>
      <w:bookmarkStart w:id="11" w:name="_Toc411085598"/>
      <w:r>
        <w:rPr>
          <w:lang w:val="en-US"/>
        </w:rPr>
        <w:t>Heart beat interval</w:t>
      </w:r>
      <w:bookmarkEnd w:id="11"/>
    </w:p>
    <w:p w:rsidR="004029F8" w:rsidRPr="00271CF6" w:rsidRDefault="00AA4B76" w:rsidP="004029F8">
      <w:pPr>
        <w:rPr>
          <w:lang w:val="en-US"/>
        </w:rPr>
      </w:pPr>
      <w:r>
        <w:rPr>
          <w:lang w:val="en-US"/>
        </w:rPr>
        <w:t xml:space="preserve">Line </w:t>
      </w:r>
      <w:r w:rsidR="003A79A2">
        <w:rPr>
          <w:lang w:val="en-US"/>
        </w:rPr>
        <w:t>35</w:t>
      </w:r>
      <w:r w:rsidR="00AE19C5" w:rsidRPr="00271CF6">
        <w:rPr>
          <w:lang w:val="en-US"/>
        </w:rPr>
        <w:t xml:space="preserve"> in the </w:t>
      </w:r>
      <w:r w:rsidR="00611173">
        <w:rPr>
          <w:lang w:val="en-US"/>
        </w:rPr>
        <w:t>firmware</w:t>
      </w:r>
      <w:r w:rsidR="00AE19C5" w:rsidRPr="00271CF6">
        <w:rPr>
          <w:lang w:val="en-US"/>
        </w:rPr>
        <w:t>:</w:t>
      </w:r>
    </w:p>
    <w:p w:rsidR="00AE19C5" w:rsidRDefault="00AE19C5" w:rsidP="00AE19C5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r w:rsidR="00121043">
        <w:rPr>
          <w:rFonts w:ascii="Consolas" w:hAnsi="Consolas" w:cs="Consolas"/>
          <w:color w:val="000000"/>
          <w:spacing w:val="0"/>
          <w:szCs w:val="20"/>
          <w:lang w:val="en-US"/>
        </w:rPr>
        <w:t>HEARTBEAT_INTERVAL</w:t>
      </w:r>
      <w:r w:rsidR="00A75D2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="008346DB">
        <w:rPr>
          <w:rFonts w:ascii="Consolas" w:hAnsi="Consolas" w:cs="Consolas"/>
          <w:color w:val="000000"/>
          <w:spacing w:val="0"/>
          <w:szCs w:val="20"/>
          <w:lang w:val="en-US"/>
        </w:rPr>
        <w:t>10</w:t>
      </w:r>
    </w:p>
    <w:p w:rsidR="008346DB" w:rsidRDefault="008346DB" w:rsidP="008346DB">
      <w:pPr>
        <w:rPr>
          <w:lang w:val="en-US"/>
        </w:rPr>
      </w:pPr>
      <w:r>
        <w:rPr>
          <w:lang w:val="en-US"/>
        </w:rPr>
        <w:t>This constant defines the interval of the heartbeat in seconds</w:t>
      </w:r>
      <w:r w:rsidR="00845AD2">
        <w:rPr>
          <w:lang w:val="en-US"/>
        </w:rPr>
        <w:t>.</w:t>
      </w:r>
      <w:r w:rsidR="00E9468E">
        <w:rPr>
          <w:lang w:val="en-US"/>
        </w:rPr>
        <w:t xml:space="preserve"> </w:t>
      </w:r>
      <w:r w:rsidR="00E65FA3">
        <w:rPr>
          <w:lang w:val="en-US"/>
        </w:rPr>
        <w:t xml:space="preserve">If this is changed </w:t>
      </w:r>
      <w:r w:rsidR="00A747A8">
        <w:rPr>
          <w:lang w:val="en-US"/>
        </w:rPr>
        <w:t>the PC applic</w:t>
      </w:r>
      <w:r w:rsidR="00B44637">
        <w:rPr>
          <w:lang w:val="en-US"/>
        </w:rPr>
        <w:t xml:space="preserve">ation also needs to be modified </w:t>
      </w:r>
      <w:r w:rsidR="00891C0D">
        <w:rPr>
          <w:lang w:val="en-US"/>
        </w:rPr>
        <w:t>in order for it to be</w:t>
      </w:r>
      <w:r w:rsidR="00B44637">
        <w:rPr>
          <w:lang w:val="en-US"/>
        </w:rPr>
        <w:t xml:space="preserve"> aware of how often the Shimmer transmits a heartbeat.</w:t>
      </w:r>
    </w:p>
    <w:p w:rsidR="00A75D21" w:rsidRDefault="00A75D21" w:rsidP="008346DB">
      <w:pPr>
        <w:rPr>
          <w:lang w:val="en-US"/>
        </w:rPr>
      </w:pPr>
      <w:r>
        <w:rPr>
          <w:lang w:val="en-US"/>
        </w:rPr>
        <w:t>Line 12 in the PC application:</w:t>
      </w:r>
    </w:p>
    <w:p w:rsidR="00A75D21" w:rsidRPr="00842E69" w:rsidRDefault="00A75D21" w:rsidP="008346DB">
      <w:pPr>
        <w:rPr>
          <w:rFonts w:ascii="Consolas" w:hAnsi="Consolas" w:cs="Consolas"/>
          <w:color w:val="000000"/>
          <w:spacing w:val="0"/>
          <w:sz w:val="19"/>
          <w:szCs w:val="19"/>
          <w:lang w:val="en-US"/>
        </w:rPr>
      </w:pPr>
      <w:proofErr w:type="spellStart"/>
      <w:proofErr w:type="gramStart"/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42E69">
        <w:rPr>
          <w:rFonts w:ascii="Consolas" w:hAnsi="Consolas" w:cs="Consolas"/>
          <w:color w:val="0000FF"/>
          <w:spacing w:val="0"/>
          <w:sz w:val="19"/>
          <w:szCs w:val="19"/>
          <w:highlight w:val="white"/>
          <w:lang w:val="en-US"/>
        </w:rPr>
        <w:t>int</w:t>
      </w:r>
      <w:proofErr w:type="spellEnd"/>
      <w:r w:rsidR="00780804"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 xml:space="preserve"> HEARTBEAT_INTERVAL = 10</w:t>
      </w:r>
      <w:r w:rsidRPr="00842E69">
        <w:rPr>
          <w:rFonts w:ascii="Consolas" w:hAnsi="Consolas" w:cs="Consolas"/>
          <w:color w:val="000000"/>
          <w:spacing w:val="0"/>
          <w:sz w:val="19"/>
          <w:szCs w:val="19"/>
          <w:highlight w:val="white"/>
          <w:lang w:val="en-US"/>
        </w:rPr>
        <w:t>;</w:t>
      </w:r>
    </w:p>
    <w:p w:rsidR="00D10215" w:rsidRDefault="00EC36C0" w:rsidP="00B82657">
      <w:pPr>
        <w:rPr>
          <w:lang w:val="en-US"/>
        </w:rPr>
      </w:pPr>
      <w:r>
        <w:rPr>
          <w:lang w:val="en-US"/>
        </w:rPr>
        <w:t>These two intervals should always match</w:t>
      </w:r>
      <w:r w:rsidR="008209CA">
        <w:rPr>
          <w:lang w:val="en-US"/>
        </w:rPr>
        <w:t>.</w:t>
      </w:r>
      <w:r w:rsidR="00AD0418">
        <w:rPr>
          <w:lang w:val="en-US"/>
        </w:rPr>
        <w:t xml:space="preserve"> On the PC a buffer is added to the interval in order to cope with any delays on the Shimmer. </w:t>
      </w:r>
      <w:r w:rsidR="006202F6">
        <w:rPr>
          <w:lang w:val="en-US"/>
        </w:rPr>
        <w:t>As default the buffer is</w:t>
      </w:r>
      <w:r w:rsidR="00AD0418">
        <w:rPr>
          <w:lang w:val="en-US"/>
        </w:rPr>
        <w:t xml:space="preserve"> 5 seconds.</w:t>
      </w:r>
    </w:p>
    <w:p w:rsidR="00E535B4" w:rsidRDefault="0069759D" w:rsidP="00E535B4">
      <w:pPr>
        <w:pStyle w:val="Overskrift2"/>
        <w:rPr>
          <w:lang w:val="en-US"/>
        </w:rPr>
      </w:pPr>
      <w:bookmarkStart w:id="12" w:name="_Toc411085599"/>
      <w:r>
        <w:rPr>
          <w:lang w:val="en-US"/>
        </w:rPr>
        <w:t>The heartbeat</w:t>
      </w:r>
      <w:bookmarkEnd w:id="12"/>
    </w:p>
    <w:p w:rsidR="00AE7FDC" w:rsidRPr="00AE7FDC" w:rsidRDefault="00AE7FDC" w:rsidP="00AE7FDC">
      <w:pPr>
        <w:rPr>
          <w:lang w:val="en-US"/>
        </w:rPr>
      </w:pPr>
      <w:r>
        <w:rPr>
          <w:lang w:val="en-US"/>
        </w:rPr>
        <w:t xml:space="preserve">The actual heart functionality is </w:t>
      </w:r>
      <w:r w:rsidR="00C84A3C">
        <w:rPr>
          <w:lang w:val="en-US"/>
        </w:rPr>
        <w:t>located at line 173</w:t>
      </w:r>
      <w:r w:rsidR="00C26E6C">
        <w:rPr>
          <w:lang w:val="en-US"/>
        </w:rPr>
        <w:t>-182</w:t>
      </w:r>
      <w:r>
        <w:rPr>
          <w:lang w:val="en-US"/>
        </w:rPr>
        <w:t xml:space="preserve"> in the firmware.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TB0CCR3 += 32768;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C64D82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spellStart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heartbeatCounter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== HEARTBEAT_INTERVAL)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{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C64D82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spellStart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)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  <w:t>{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C64D82">
        <w:rPr>
          <w:rFonts w:ascii="Consolas" w:hAnsi="Consolas" w:cs="Consolas"/>
          <w:color w:val="2A00FF"/>
          <w:spacing w:val="0"/>
          <w:szCs w:val="20"/>
          <w:lang w:val="en-US"/>
        </w:rPr>
        <w:t>"H"</w:t>
      </w: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,1);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AB5583" w:rsidRPr="00C64D82" w:rsidRDefault="00AB5583" w:rsidP="00AB558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proofErr w:type="gramStart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heartbeatCounter</w:t>
      </w:r>
      <w:proofErr w:type="spellEnd"/>
      <w:proofErr w:type="gramEnd"/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0;</w:t>
      </w:r>
    </w:p>
    <w:p w:rsidR="00AB5583" w:rsidRPr="00C64D82" w:rsidRDefault="00AB5583" w:rsidP="00AB5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C64D82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FF7852" w:rsidRPr="00C64D82" w:rsidRDefault="00AB5583" w:rsidP="00B00D07">
      <w:pPr>
        <w:rPr>
          <w:rFonts w:ascii="Consolas" w:hAnsi="Consolas" w:cs="Consolas"/>
          <w:lang w:val="en-US"/>
        </w:rPr>
      </w:pPr>
      <w:proofErr w:type="spellStart"/>
      <w:proofErr w:type="gramStart"/>
      <w:r w:rsidRPr="00C64D82">
        <w:rPr>
          <w:rFonts w:ascii="Consolas" w:hAnsi="Consolas" w:cs="Consolas"/>
          <w:lang w:val="en-US"/>
        </w:rPr>
        <w:t>heartbeatCounter</w:t>
      </w:r>
      <w:proofErr w:type="spellEnd"/>
      <w:proofErr w:type="gramEnd"/>
      <w:r w:rsidRPr="00C64D82">
        <w:rPr>
          <w:rFonts w:ascii="Consolas" w:hAnsi="Consolas" w:cs="Consolas"/>
          <w:lang w:val="en-US"/>
        </w:rPr>
        <w:t>++;</w:t>
      </w:r>
    </w:p>
    <w:p w:rsidR="00E535B4" w:rsidRPr="00117CF6" w:rsidRDefault="009513F8" w:rsidP="00B82657">
      <w:pPr>
        <w:rPr>
          <w:lang w:val="en-US"/>
        </w:rPr>
      </w:pPr>
      <w:r>
        <w:rPr>
          <w:lang w:val="en-US"/>
        </w:rPr>
        <w:t xml:space="preserve">A timer is used to control how often the heartbeat is transmitted. Each second this timer increments the </w:t>
      </w:r>
      <w:proofErr w:type="spellStart"/>
      <w:r>
        <w:rPr>
          <w:lang w:val="en-US"/>
        </w:rPr>
        <w:t>heartbeatCounter</w:t>
      </w:r>
      <w:proofErr w:type="spellEnd"/>
      <w:r>
        <w:rPr>
          <w:lang w:val="en-US"/>
        </w:rPr>
        <w:t xml:space="preserve"> and when this reaches the HEARTBEAT_INTERVAL a single character (“H”) is transmitted. </w:t>
      </w:r>
    </w:p>
    <w:sectPr w:rsidR="00E535B4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A87" w:rsidRDefault="00825A87" w:rsidP="00C77218">
      <w:pPr>
        <w:spacing w:after="0" w:line="240" w:lineRule="auto"/>
      </w:pPr>
      <w:r>
        <w:separator/>
      </w:r>
    </w:p>
  </w:endnote>
  <w:endnote w:type="continuationSeparator" w:id="0">
    <w:p w:rsidR="00825A87" w:rsidRDefault="00825A87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3F5E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3F5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825A87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1E3F5E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1E3F5E">
      <w:rPr>
        <w:b/>
        <w:noProof/>
      </w:rPr>
      <w:t>5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1E3F5E">
              <w:rPr>
                <w:b/>
                <w:noProof/>
              </w:rPr>
              <w:t>1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1E3F5E">
              <w:rPr>
                <w:b/>
                <w:noProof/>
              </w:rPr>
              <w:t>5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A87" w:rsidRDefault="00825A87" w:rsidP="00C77218">
      <w:pPr>
        <w:spacing w:after="0" w:line="240" w:lineRule="auto"/>
      </w:pPr>
      <w:r>
        <w:separator/>
      </w:r>
    </w:p>
  </w:footnote>
  <w:footnote w:type="continuationSeparator" w:id="0">
    <w:p w:rsidR="00825A87" w:rsidRDefault="00825A87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066DE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5DCC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C76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2962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043"/>
    <w:rsid w:val="00121108"/>
    <w:rsid w:val="00122591"/>
    <w:rsid w:val="00122D32"/>
    <w:rsid w:val="0012326B"/>
    <w:rsid w:val="0012374D"/>
    <w:rsid w:val="0012408B"/>
    <w:rsid w:val="00124219"/>
    <w:rsid w:val="00124337"/>
    <w:rsid w:val="001246BC"/>
    <w:rsid w:val="00124771"/>
    <w:rsid w:val="00124E8C"/>
    <w:rsid w:val="001252D4"/>
    <w:rsid w:val="00125659"/>
    <w:rsid w:val="00126474"/>
    <w:rsid w:val="001310BB"/>
    <w:rsid w:val="00131D10"/>
    <w:rsid w:val="00132DF3"/>
    <w:rsid w:val="00133DE0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3410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950"/>
    <w:rsid w:val="001E3C5B"/>
    <w:rsid w:val="001E3F5E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9C3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7DC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9C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9A2"/>
    <w:rsid w:val="003A7D3A"/>
    <w:rsid w:val="003B0CDE"/>
    <w:rsid w:val="003B12BE"/>
    <w:rsid w:val="003B329B"/>
    <w:rsid w:val="003B3F4D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5C51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16B78"/>
    <w:rsid w:val="0042009B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34D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6DC2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3C94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173"/>
    <w:rsid w:val="0061155E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614"/>
    <w:rsid w:val="00617ABE"/>
    <w:rsid w:val="00617AE1"/>
    <w:rsid w:val="00617DF7"/>
    <w:rsid w:val="006202F6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0C0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4DE7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9759D"/>
    <w:rsid w:val="006A1843"/>
    <w:rsid w:val="006A1915"/>
    <w:rsid w:val="006A1E29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1697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0804"/>
    <w:rsid w:val="00781253"/>
    <w:rsid w:val="00781820"/>
    <w:rsid w:val="00781B9F"/>
    <w:rsid w:val="00781CF1"/>
    <w:rsid w:val="00782451"/>
    <w:rsid w:val="00782677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1B97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59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337E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09CA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5A87"/>
    <w:rsid w:val="00826013"/>
    <w:rsid w:val="00827C8F"/>
    <w:rsid w:val="0083000E"/>
    <w:rsid w:val="008315B2"/>
    <w:rsid w:val="00831AE4"/>
    <w:rsid w:val="008329A9"/>
    <w:rsid w:val="00832A1F"/>
    <w:rsid w:val="00834564"/>
    <w:rsid w:val="008346DB"/>
    <w:rsid w:val="00835A87"/>
    <w:rsid w:val="00835AD0"/>
    <w:rsid w:val="00836745"/>
    <w:rsid w:val="00836B56"/>
    <w:rsid w:val="00836DCE"/>
    <w:rsid w:val="008372F0"/>
    <w:rsid w:val="00841587"/>
    <w:rsid w:val="00841C71"/>
    <w:rsid w:val="0084238D"/>
    <w:rsid w:val="00842E69"/>
    <w:rsid w:val="0084331A"/>
    <w:rsid w:val="0084352C"/>
    <w:rsid w:val="008437E5"/>
    <w:rsid w:val="00843DD5"/>
    <w:rsid w:val="008447B3"/>
    <w:rsid w:val="00845AD2"/>
    <w:rsid w:val="00846038"/>
    <w:rsid w:val="00846699"/>
    <w:rsid w:val="0084676E"/>
    <w:rsid w:val="00846FA0"/>
    <w:rsid w:val="008479B4"/>
    <w:rsid w:val="00847B0A"/>
    <w:rsid w:val="008508C1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2B23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1C0D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6E50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4F5F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13F8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63CF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233"/>
    <w:rsid w:val="00A02332"/>
    <w:rsid w:val="00A0243A"/>
    <w:rsid w:val="00A03997"/>
    <w:rsid w:val="00A03B7C"/>
    <w:rsid w:val="00A0595A"/>
    <w:rsid w:val="00A05D4E"/>
    <w:rsid w:val="00A06F0B"/>
    <w:rsid w:val="00A10758"/>
    <w:rsid w:val="00A10E07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47A8"/>
    <w:rsid w:val="00A754B0"/>
    <w:rsid w:val="00A75B50"/>
    <w:rsid w:val="00A75D21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B76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8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0418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E7FDC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0D07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4637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14F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E9C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633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A94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6E6C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3ED0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5D9A"/>
    <w:rsid w:val="00C46222"/>
    <w:rsid w:val="00C465FF"/>
    <w:rsid w:val="00C46774"/>
    <w:rsid w:val="00C46B51"/>
    <w:rsid w:val="00C476B3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4D82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A3C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3F1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1CD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33BA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CB9"/>
    <w:rsid w:val="00DD4DD8"/>
    <w:rsid w:val="00DD506C"/>
    <w:rsid w:val="00DD57B6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5B4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5FA3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68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6C0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CDD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07C29"/>
    <w:rsid w:val="00F10161"/>
    <w:rsid w:val="00F10451"/>
    <w:rsid w:val="00F15CC1"/>
    <w:rsid w:val="00F15F38"/>
    <w:rsid w:val="00F1616A"/>
    <w:rsid w:val="00F17045"/>
    <w:rsid w:val="00F21636"/>
    <w:rsid w:val="00F23250"/>
    <w:rsid w:val="00F2358A"/>
    <w:rsid w:val="00F23658"/>
    <w:rsid w:val="00F239B7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3826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546"/>
    <w:rsid w:val="00FF4832"/>
    <w:rsid w:val="00FF51C0"/>
    <w:rsid w:val="00FF5EE1"/>
    <w:rsid w:val="00FF6DE7"/>
    <w:rsid w:val="00FF756A"/>
    <w:rsid w:val="00FF7852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7F982-D769-4681-BE00-252CFED9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1195</TotalTime>
  <Pages>7</Pages>
  <Words>934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Steffan</dc:creator>
  <cp:lastModifiedBy>Steffan</cp:lastModifiedBy>
  <cp:revision>580</cp:revision>
  <cp:lastPrinted>2015-02-07T14:17:00Z</cp:lastPrinted>
  <dcterms:created xsi:type="dcterms:W3CDTF">2013-05-25T06:22:00Z</dcterms:created>
  <dcterms:modified xsi:type="dcterms:W3CDTF">2015-02-07T14:21:00Z</dcterms:modified>
</cp:coreProperties>
</file>